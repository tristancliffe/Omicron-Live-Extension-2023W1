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4C6EB1" w:rsidR="005C273C" w:rsidP="00DB757F" w:rsidRDefault="005A3F11" w14:paraId="7ECB1C8E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4C6EB1" w:rsidR="005C273C">
                  <w:rPr>
                    <w:sz w:val="18"/>
                    <w:szCs w:val="18"/>
                  </w:rPr>
                  <w:t>CustomerAddress1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-113632173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1[1]" w:storeItemID="{7028D871-7E4C-483B-A1A4-1C460AE15E78}"/>
            <w:text/>
            <w:alias w:val="#Nav: /Header/ShipToAddress1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511367B9" w14:textId="320DF4E3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ShipToAddress1</w:t>
                </w:r>
              </w:p>
            </w:tc>
          </w:sdtContent>
        </w:sdt>
      </w:tr>
      <w:tr w:rsidRPr="00245B0E" w:rsidR="005C273C" w:rsidTr="00DB757F" w14:paraId="4E830A5A" w14:textId="77777777">
        <w:tc>
          <w:tcPr>
            <w:tcW w:w="2500" w:type="pct"/>
          </w:tcPr>
          <w:p w:rsidRPr="004C6EB1" w:rsidR="005C273C" w:rsidP="00DB757F" w:rsidRDefault="005A3F11" w14:paraId="5609BFD2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</w:rPr>
                  <w:t>CustomerAddress2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-7320774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2[1]" w:storeItemID="{7028D871-7E4C-483B-A1A4-1C460AE15E78}"/>
            <w:text/>
            <w:alias w:val="#Nav: /Header/ShipToAddress2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4F10B1D5" w14:textId="6D4A820B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ShipToAddress2</w:t>
                </w:r>
              </w:p>
            </w:tc>
          </w:sdtContent>
        </w:sdt>
      </w:tr>
      <w:tr w:rsidRPr="00245B0E" w:rsidR="005C273C" w:rsidTr="00DB757F" w14:paraId="0ED37168" w14:textId="77777777">
        <w:tc>
          <w:tcPr>
            <w:tcW w:w="2500" w:type="pct"/>
          </w:tcPr>
          <w:p w:rsidRPr="004C6EB1" w:rsidR="005C273C" w:rsidP="00DB757F" w:rsidRDefault="005A3F11" w14:paraId="1430ED99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</w:rPr>
                  <w:t>CustomerAddress3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1923759767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3[1]" w:storeItemID="{7028D871-7E4C-483B-A1A4-1C460AE15E78}"/>
            <w:text/>
            <w:alias w:val="#Nav: /Header/ShipToAddress3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3417C453" w14:textId="026AF48D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ShipToAddress3</w:t>
                </w:r>
              </w:p>
            </w:tc>
          </w:sdtContent>
        </w:sdt>
      </w:tr>
      <w:tr w:rsidRPr="00245B0E" w:rsidR="005C273C" w:rsidTr="00DB757F" w14:paraId="71027F7E" w14:textId="77777777">
        <w:tc>
          <w:tcPr>
            <w:tcW w:w="2500" w:type="pct"/>
          </w:tcPr>
          <w:p w:rsidRPr="004C6EB1" w:rsidR="005C273C" w:rsidP="00DB757F" w:rsidRDefault="005A3F11" w14:paraId="60B260AC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</w:rPr>
                  <w:t>CustomerAddress4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215960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4[1]" w:storeItemID="{7028D871-7E4C-483B-A1A4-1C460AE15E78}"/>
            <w:text/>
            <w:alias w:val="#Nav: /Header/ShipToAddress4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363381AC" w14:textId="7F50DD2D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ShipToAddress4</w:t>
                </w:r>
              </w:p>
            </w:tc>
          </w:sdtContent>
        </w:sdt>
      </w:tr>
      <w:tr w:rsidRPr="00245B0E" w:rsidR="005C273C" w:rsidTr="00DB757F" w14:paraId="0C337BFA" w14:textId="77777777">
        <w:tc>
          <w:tcPr>
            <w:tcW w:w="2500" w:type="pct"/>
          </w:tcPr>
          <w:p w:rsidRPr="004C6EB1" w:rsidR="005C273C" w:rsidP="00DB757F" w:rsidRDefault="005A3F11" w14:paraId="07E20714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</w:rPr>
                  <w:t>CustomerAddress5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20445118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5[1]" w:storeItemID="{7028D871-7E4C-483B-A1A4-1C460AE15E78}"/>
            <w:text/>
            <w:alias w:val="#Nav: /Header/ShipToAddress5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053638F3" w14:textId="1168B449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ShipToAddress5</w:t>
                </w:r>
              </w:p>
            </w:tc>
          </w:sdtContent>
        </w:sdt>
      </w:tr>
      <w:tr w:rsidRPr="00245B0E" w:rsidR="005C273C" w:rsidTr="00DB757F" w14:paraId="72FE5132" w14:textId="77777777">
        <w:tc>
          <w:tcPr>
            <w:tcW w:w="2500" w:type="pct"/>
          </w:tcPr>
          <w:p w:rsidRPr="004C6EB1" w:rsidR="005C273C" w:rsidP="00DB757F" w:rsidRDefault="005A3F11" w14:paraId="2E27D40D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</w:rPr>
                  <w:t>CustomerAddress6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1405960930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6[1]" w:storeItemID="{7028D871-7E4C-483B-A1A4-1C460AE15E78}"/>
            <w:text/>
            <w:alias w:val="#Nav: /Header/ShipToAddress6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48FED355" w14:textId="7E15D0DD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ShipToAddress6</w:t>
                </w:r>
              </w:p>
            </w:tc>
          </w:sdtContent>
        </w:sdt>
      </w:tr>
      <w:tr w:rsidRPr="00245B0E" w:rsidR="005C273C" w:rsidTr="00DB757F" w14:paraId="0D8B64A8" w14:textId="77777777">
        <w:tc>
          <w:tcPr>
            <w:tcW w:w="2500" w:type="pct"/>
          </w:tcPr>
          <w:p w:rsidRPr="004C6EB1" w:rsidR="005C273C" w:rsidP="00DB757F" w:rsidRDefault="005A3F11" w14:paraId="217DEBE5" w14:textId="77777777">
            <w:pPr>
              <w:pStyle w:val="NoSpacing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EndPr/>
              <w:sdtContent>
                <w:r w:rsidRPr="004C6EB1" w:rsidR="005C273C">
                  <w:rPr>
                    <w:sz w:val="18"/>
                    <w:szCs w:val="18"/>
                    <w:lang w:val="da-DK"/>
                  </w:rPr>
                  <w:t>CustomerAddress7</w:t>
                </w:r>
              </w:sdtContent>
            </w:sdt>
          </w:p>
        </w:tc>
        <w:sdt>
          <w:sdtPr>
            <w:rPr>
              <w:sz w:val="18"/>
              <w:szCs w:val="18"/>
            </w:rPr>
            <w:id w:val="60662889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7[1]" w:storeItemID="{7028D871-7E4C-483B-A1A4-1C460AE15E78}"/>
            <w:text/>
            <w:alias w:val="#Nav: /Header/ShipToAddress7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76CF6610" w14:textId="3FF45949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ShipToAddress7</w:t>
                </w:r>
              </w:p>
            </w:tc>
          </w:sdtContent>
        </w:sdt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rPr>
                <w:sz w:val="18"/>
                <w:szCs w:val="18"/>
              </w:r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EndPr/>
            <w:sdtContent>
              <w:p w:rsidRPr="004C6EB1" w:rsidR="005C273C" w:rsidP="00DB757F" w:rsidRDefault="005C273C" w14:paraId="37A149CA" w14:textId="77777777">
                <w:pPr>
                  <w:pStyle w:val="NoSpacing"/>
                  <w:rPr>
                    <w:sz w:val="18"/>
                    <w:szCs w:val="18"/>
                  </w:rPr>
                </w:pPr>
                <w:r w:rsidRPr="004C6EB1">
                  <w:rPr>
                    <w:sz w:val="18"/>
                    <w:szCs w:val="18"/>
                    <w:lang w:val="da-DK"/>
                  </w:rPr>
                  <w:t>CustomerAddress8</w:t>
                </w:r>
              </w:p>
            </w:sdtContent>
          </w:sdt>
        </w:tc>
        <w:sdt>
          <w:sdtPr>
            <w:rPr>
              <w:sz w:val="18"/>
              <w:szCs w:val="18"/>
            </w:rPr>
            <w:id w:val="-115136585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hipToAddress8[1]" w:storeItemID="{7028D871-7E4C-483B-A1A4-1C460AE15E78}"/>
            <w:text/>
            <w:alias w:val="#Nav: /Header/ShipToAddress8"/>
            <w:tag w:val="#Nav: Standard_Sales_Draft_Invoice/1303"/>
          </w:sdtPr>
          <w:sdtContent>
            <w:tc>
              <w:tcPr>
                <w:tcW w:w="2500" w:type="pct"/>
              </w:tcPr>
              <w:p w:rsidRPr="00105322" w:rsidR="005C273C" w:rsidP="00105322" w:rsidRDefault="00105322" w14:paraId="41988C2C" w14:textId="5D9B7F58">
                <w:pPr>
                  <w:pStyle w:val="NoSpacing"/>
                  <w:rPr>
                    <w:sz w:val="18"/>
                    <w:szCs w:val="18"/>
                  </w:rPr>
                </w:pPr>
                <w:r w:rsidRPr="00105322">
                  <w:rPr>
                    <w:sz w:val="18"/>
                    <w:szCs w:val="18"/>
                  </w:rPr>
                  <w:t>ShipToAddress8</w:t>
                </w:r>
              </w:p>
            </w:tc>
          </w:sdtContent>
        </w:sdt>
      </w:tr>
    </w:tbl>
    <w:p w:rsidRPr="00981926" w:rsidR="005C273C" w:rsidP="005C273C" w:rsidRDefault="005C273C" w14:paraId="6527CBB9" w14:textId="77777777">
      <w:pPr>
        <w:pStyle w:val="NoSpacing"/>
        <w:rPr>
          <w:sz w:val="10"/>
          <w:szCs w:val="10"/>
        </w:rPr>
      </w:pPr>
    </w:p>
    <w:tbl>
      <w:tblPr>
        <w:tblStyle w:val="TableGrid"/>
        <w:tblW w:w="5209" w:type="pct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26"/>
        <w:gridCol w:w="2126"/>
        <w:gridCol w:w="2127"/>
        <w:gridCol w:w="2127"/>
        <w:gridCol w:w="2127"/>
      </w:tblGrid>
      <w:tr w:rsidRPr="005C273C" w:rsidR="00C63E3C" w:rsidTr="00103FBC" w14:paraId="74FB68C3" w14:textId="77777777">
        <w:sdt>
          <w:sdtPr>
            <w:rPr>
              <w:szCs w:val="18"/>
            </w:rPr>
            <w:alias w:val="#Nav: /Header/YourReference__Lbl"/>
            <w:tag w:val="#Nav: Standard_Sales_Draft_Invoice/1303"/>
            <w:id w:val="-566887149"/>
            <w:placeholder>
              <w:docPart w:val="6816BE4D79C44BB1839F6F0D91AD195D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C63E3C" w14:paraId="42BF67A0" w14:textId="77777777">
                <w:pPr>
                  <w:pStyle w:val="Heading1"/>
                  <w:spacing w:after="60"/>
                  <w:rPr>
                    <w:szCs w:val="18"/>
                  </w:rPr>
                </w:pPr>
                <w:r w:rsidRPr="004C6EB1">
                  <w:rPr>
                    <w:szCs w:val="18"/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  <w:szCs w:val="18"/>
            </w:rPr>
            <w:alias w:val="#Nav: /Header/SelltoCustomerNo_Lbl"/>
            <w:tag w:val="#Nav: Standard_Sales_Draft_Invoice/1303"/>
            <w:id w:val="-1706159790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elltoCustomerNo_Lbl[1]" w:storeItemID="{7028D871-7E4C-483B-A1A4-1C460AE15E7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4C6EB1" w:rsidR="00C63E3C" w:rsidP="00441790" w:rsidRDefault="00C63E3C" w14:paraId="2501E783" w14:textId="76BB46ED">
                <w:pPr>
                  <w:pStyle w:val="Heading1"/>
                  <w:spacing w:after="60"/>
                  <w:jc w:val="center"/>
                  <w:rPr>
                    <w:rStyle w:val="Heading1Char"/>
                    <w:b/>
                    <w:szCs w:val="18"/>
                  </w:rPr>
                </w:pPr>
                <w:proofErr w:type="spellStart"/>
                <w:r w:rsidRPr="004C6EB1">
                  <w:rPr>
                    <w:rStyle w:val="Heading1Char"/>
                    <w:b/>
                    <w:szCs w:val="18"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ExternalDocumentNo__Lbl"/>
            <w:tag w:val="#Nav: Standard_Sales_Draft_Invoice/1303"/>
            <w:id w:val="14618468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C63E3C" w14:paraId="43F742C9" w14:textId="1973A4A1">
                <w:pPr>
                  <w:pStyle w:val="Heading1"/>
                  <w:spacing w:after="60"/>
                  <w:jc w:val="center"/>
                  <w:rPr>
                    <w:szCs w:val="18"/>
                  </w:rPr>
                </w:pPr>
                <w:proofErr w:type="spellStart"/>
                <w:r w:rsidRPr="004C6EB1">
                  <w:rPr>
                    <w:szCs w:val="18"/>
                  </w:rPr>
                  <w:t>ExternalDocumentNo</w:t>
                </w:r>
                <w:proofErr w:type="spellEnd"/>
                <w:r w:rsidRPr="004C6EB1">
                  <w:rPr>
                    <w:szCs w:val="18"/>
                  </w:rPr>
                  <w:t>__</w:t>
                </w:r>
                <w:proofErr w:type="spellStart"/>
                <w:r w:rsidRPr="004C6EB1">
                  <w:rPr>
                    <w:szCs w:val="18"/>
                  </w:rPr>
                  <w:t>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DocumentDate_Lbl"/>
            <w:tag w:val="#Nav: Standard_Sales_Draft_Invoice/1303"/>
            <w:id w:val="-1338698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DocumentDate_Lbl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24171E" w14:paraId="7FC9F4CE" w14:textId="41BB0FED">
                <w:pPr>
                  <w:pStyle w:val="Heading1"/>
                  <w:spacing w:after="60"/>
                  <w:jc w:val="center"/>
                  <w:rPr>
                    <w:szCs w:val="18"/>
                  </w:rPr>
                </w:pPr>
                <w:proofErr w:type="spellStart"/>
                <w:r w:rsidRPr="004C6EB1">
                  <w:rPr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szCs w:val="18"/>
            </w:rPr>
            <w:alias w:val="#Nav: /Header/DocumentNo_Lbl"/>
            <w:tag w:val="#Nav: Standard_Sales_Draft_Invoice/1303"/>
            <w:id w:val="-158584182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DocumentNo_Lbl[1]" w:storeItemID="{7028D871-7E4C-483B-A1A4-1C460AE15E7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4C6EB1" w:rsidR="00C63E3C" w:rsidP="00441790" w:rsidRDefault="00541FDD" w14:paraId="01C1703C" w14:textId="5A013B21">
                <w:pPr>
                  <w:pStyle w:val="Heading1"/>
                  <w:spacing w:after="60"/>
                  <w:jc w:val="right"/>
                  <w:rPr>
                    <w:szCs w:val="18"/>
                  </w:rPr>
                </w:pPr>
                <w:proofErr w:type="spellStart"/>
                <w:r w:rsidRPr="004C6EB1">
                  <w:rPr>
                    <w:szCs w:val="18"/>
                  </w:rPr>
                  <w:t>DocumentNo_Lbl</w:t>
                </w:r>
                <w:proofErr w:type="spellEnd"/>
              </w:p>
            </w:tc>
          </w:sdtContent>
        </w:sdt>
      </w:tr>
      <w:tr w:rsidRPr="00245B0E" w:rsidR="00C63E3C" w:rsidTr="00103FBC" w14:paraId="572175CC" w14:textId="77777777">
        <w:tc>
          <w:tcPr>
            <w:tcW w:w="1000" w:type="pct"/>
          </w:tcPr>
          <w:p w:rsidRPr="004C6EB1" w:rsidR="00C63E3C" w:rsidP="00441790" w:rsidRDefault="005A3F11" w14:paraId="6BEEFF2B" w14:textId="77777777">
            <w:pPr>
              <w:spacing w:after="60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#Nav: /Header/YourReference"/>
                <w:tag w:val="#Nav: Standard_Sales_Draft_Invoice/1303"/>
                <w:id w:val="520907351"/>
                <w:placeholder>
                  <w:docPart w:val="128273EFA2214D22B3CB2F9E75E5104B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EndPr/>
              <w:sdtContent>
                <w:r w:rsidRPr="004C6EB1" w:rsidR="00C63E3C">
                  <w:rPr>
                    <w:sz w:val="18"/>
                    <w:szCs w:val="18"/>
                    <w:lang w:val="da-DK"/>
                  </w:rPr>
                  <w:t>YourReference</w:t>
                </w:r>
              </w:sdtContent>
            </w:sdt>
          </w:p>
        </w:tc>
        <w:sdt>
          <w:sdtPr>
            <w:rPr>
              <w:sz w:val="18"/>
              <w:szCs w:val="18"/>
            </w:rPr>
            <w:alias w:val="#Nav: /Header/SelltoCustomerNo"/>
            <w:tag w:val="#Nav: Standard_Sales_Draft_Invoice/1303"/>
            <w:id w:val="-9853158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elltoCustomerNo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C63E3C" w14:paraId="71E1033B" w14:textId="7EACD1B2">
                <w:pPr>
                  <w:spacing w:after="60"/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4C6EB1">
                  <w:rPr>
                    <w:sz w:val="18"/>
                    <w:szCs w:val="18"/>
                  </w:rPr>
                  <w:t>SelltoCustomerNo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ExternalDocumentNo"/>
            <w:tag w:val="#Nav: Standard_Sales_Draft_Invoice/1303"/>
            <w:id w:val="621351004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C63E3C" w14:paraId="4AC00EFB" w14:textId="38FF37BB">
                <w:pPr>
                  <w:spacing w:after="60"/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4C6EB1">
                  <w:rPr>
                    <w:sz w:val="18"/>
                    <w:szCs w:val="18"/>
                  </w:rPr>
                  <w:t>ExternalDocumentNo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DocumentDate"/>
            <w:tag w:val="#Nav: Standard_Sales_Draft_Invoice/1303"/>
            <w:id w:val="-33785193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DocumentDate[1]" w:storeItemID="{7028D871-7E4C-483B-A1A4-1C460AE15E78}"/>
            <w:text/>
          </w:sdtPr>
          <w:sdtEndPr/>
          <w:sdtContent>
            <w:tc>
              <w:tcPr>
                <w:tcW w:w="1000" w:type="pct"/>
              </w:tcPr>
              <w:p w:rsidRPr="004C6EB1" w:rsidR="00C63E3C" w:rsidP="00441790" w:rsidRDefault="0024171E" w14:paraId="450B7E7D" w14:textId="38259540">
                <w:pPr>
                  <w:spacing w:after="60"/>
                  <w:jc w:val="center"/>
                  <w:rPr>
                    <w:sz w:val="18"/>
                    <w:szCs w:val="18"/>
                  </w:rPr>
                </w:pPr>
                <w:proofErr w:type="spellStart"/>
                <w:r w:rsidRPr="004C6EB1">
                  <w:rPr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DocumentNo"/>
            <w:tag w:val="#Nav: Standard_Sales_Draft_Invoice/1303"/>
            <w:id w:val="95730202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DocumentNo[1]" w:storeItemID="{7028D871-7E4C-483B-A1A4-1C460AE15E7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4C6EB1" w:rsidR="00C63E3C" w:rsidP="00441790" w:rsidRDefault="00541FDD" w14:paraId="650049F0" w14:textId="4CD95EB9">
                <w:pPr>
                  <w:spacing w:after="60"/>
                  <w:jc w:val="right"/>
                  <w:rPr>
                    <w:sz w:val="18"/>
                    <w:szCs w:val="18"/>
                  </w:rPr>
                </w:pPr>
                <w:proofErr w:type="spellStart"/>
                <w:r w:rsidRPr="004C6EB1">
                  <w:rPr>
                    <w:sz w:val="18"/>
                    <w:szCs w:val="18"/>
                  </w:rPr>
                  <w:t>DocumentNo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18"/>
                  <w:szCs w:val="18"/>
                </w:r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EndPr/>
              <w:sdtContent>
                <w:p w:rsidR="005C273C" w:rsidP="005E2660" w:rsidRDefault="001F12B5" w14:paraId="39B0E562" w14:textId="77777777">
                  <w:pPr>
                    <w:pStyle w:val="NoSpacing"/>
                  </w:pPr>
                  <w:r w:rsidRPr="004C6EB1">
                    <w:rPr>
                      <w:sz w:val="18"/>
                      <w:szCs w:val="18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417" w:type="pct"/>
        <w:tblInd w:w="-7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59"/>
        <w:gridCol w:w="3103"/>
        <w:gridCol w:w="897"/>
        <w:gridCol w:w="818"/>
        <w:gridCol w:w="1420"/>
        <w:gridCol w:w="567"/>
        <w:gridCol w:w="849"/>
        <w:gridCol w:w="851"/>
        <w:gridCol w:w="993"/>
      </w:tblGrid>
      <w:tr w:rsidRPr="00543913" w:rsidR="003552CC" w:rsidTr="00715B8B" w14:paraId="652AC5A0" w14:textId="77777777">
        <w:trPr>
          <w:cantSplit/>
          <w:trHeight w:val="546"/>
          <w:tblHeader/>
        </w:trPr>
        <w:sdt>
          <w:sdtPr>
            <w:rPr>
              <w:sz w:val="16"/>
              <w:szCs w:val="14"/>
            </w:rPr>
            <w:alias w:val="#Nav: /Header/Line/ItemNo_Line_Lbl"/>
            <w:tag w:val="#Nav: Standard_Sales_Draft_Invoice/1303"/>
            <w:id w:val="771446451"/>
            <w:placeholder>
              <w:docPart w:val="4AD0EF08764448D1A6818DC243BE7D85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  <w:vAlign w:val="bottom"/>
              </w:tcPr>
              <w:p w:rsidRPr="00715B8B" w:rsidR="003552CC" w:rsidP="00103FBC" w:rsidRDefault="003552CC" w14:paraId="473337B6" w14:textId="77777777">
                <w:pPr>
                  <w:pStyle w:val="Heading1"/>
                  <w:spacing w:after="45"/>
                  <w:rPr>
                    <w:sz w:val="16"/>
                    <w:szCs w:val="14"/>
                  </w:rPr>
                </w:pPr>
                <w:proofErr w:type="spellStart"/>
                <w:r w:rsidRPr="00715B8B">
                  <w:rPr>
                    <w:sz w:val="16"/>
                    <w:szCs w:val="14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</w:rPr>
            <w:alias w:val="#Nav: /Header/Line/Description_Line_Lbl"/>
            <w:tag w:val="#Nav: Standard_Sales_Draft_Invoice/1303"/>
            <w:id w:val="1545399846"/>
            <w:placeholder>
              <w:docPart w:val="4AD0EF08764448D1A6818DC243BE7D85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EndPr/>
          <w:sdtContent>
            <w:tc>
              <w:tcPr>
                <w:tcW w:w="6238" w:type="dxa"/>
                <w:gridSpan w:val="4"/>
                <w:tcBorders>
                  <w:bottom w:val="single" w:color="auto" w:sz="4" w:space="0"/>
                </w:tcBorders>
                <w:vAlign w:val="bottom"/>
              </w:tcPr>
              <w:p w:rsidRPr="00715B8B" w:rsidR="003552CC" w:rsidP="00103FBC" w:rsidRDefault="003552CC" w14:paraId="12ED0FDF" w14:textId="77777777">
                <w:pPr>
                  <w:pStyle w:val="Heading1"/>
                  <w:spacing w:after="45"/>
                  <w:rPr>
                    <w:sz w:val="16"/>
                    <w:szCs w:val="14"/>
                  </w:rPr>
                </w:pPr>
                <w:proofErr w:type="spellStart"/>
                <w:r w:rsidRPr="00715B8B">
                  <w:rPr>
                    <w:sz w:val="16"/>
                    <w:szCs w:val="14"/>
                  </w:rPr>
                  <w:t>Description_Line_Lbl</w:t>
                </w:r>
                <w:proofErr w:type="spellEnd"/>
              </w:p>
            </w:tc>
          </w:sdtContent>
        </w:sdt>
        <w:tc>
          <w:tcPr>
            <w:tcW w:w="567" w:type="dxa"/>
            <w:tcBorders>
              <w:bottom w:val="single" w:color="auto" w:sz="4" w:space="0"/>
            </w:tcBorders>
            <w:vAlign w:val="bottom"/>
          </w:tcPr>
          <w:p w:rsidRPr="00715B8B" w:rsidR="003552CC" w:rsidP="00103FBC" w:rsidRDefault="003552CC" w14:paraId="2B868DD1" w14:textId="76E92B3B">
            <w:pPr>
              <w:pStyle w:val="Heading1"/>
              <w:spacing w:after="45"/>
              <w:jc w:val="right"/>
              <w:rPr>
                <w:sz w:val="16"/>
                <w:szCs w:val="14"/>
              </w:rPr>
            </w:pPr>
            <w:r w:rsidRPr="00715B8B">
              <w:rPr>
                <w:sz w:val="16"/>
                <w:szCs w:val="14"/>
              </w:rPr>
              <w:t>Qty</w:t>
            </w:r>
          </w:p>
        </w:tc>
        <w:tc>
          <w:tcPr>
            <w:tcW w:w="849" w:type="dxa"/>
            <w:tcBorders>
              <w:bottom w:val="single" w:color="auto" w:sz="4" w:space="0"/>
            </w:tcBorders>
            <w:vAlign w:val="bottom"/>
          </w:tcPr>
          <w:p w:rsidRPr="00715B8B" w:rsidR="003552CC" w:rsidP="00103FBC" w:rsidRDefault="003552CC" w14:paraId="63FB606B" w14:textId="77777777">
            <w:pPr>
              <w:pStyle w:val="Heading1"/>
              <w:spacing w:after="45"/>
              <w:jc w:val="right"/>
              <w:rPr>
                <w:sz w:val="16"/>
                <w:szCs w:val="14"/>
              </w:rPr>
            </w:pPr>
          </w:p>
        </w:tc>
        <w:sdt>
          <w:sdtPr>
            <w:rPr>
              <w:sz w:val="16"/>
              <w:szCs w:val="14"/>
            </w:rPr>
            <w:alias w:val="#Nav: /Header/Line/UnitPrice_Lbl"/>
            <w:tag w:val="#Nav: Standard_Sales_Draft_Invoice/1303"/>
            <w:id w:val="-1521079236"/>
            <w:placeholder>
              <w:docPart w:val="4AD0EF08764448D1A6818DC243BE7D85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EndPr/>
          <w:sdtContent>
            <w:tc>
              <w:tcPr>
                <w:tcW w:w="851" w:type="dxa"/>
                <w:tcBorders>
                  <w:bottom w:val="single" w:color="auto" w:sz="4" w:space="0"/>
                </w:tcBorders>
                <w:vAlign w:val="bottom"/>
              </w:tcPr>
              <w:p w:rsidRPr="00715B8B" w:rsidR="003552CC" w:rsidP="00103FBC" w:rsidRDefault="003552CC" w14:paraId="2F1127AB" w14:textId="4F5BF369">
                <w:pPr>
                  <w:pStyle w:val="Heading1"/>
                  <w:spacing w:after="45"/>
                  <w:jc w:val="right"/>
                  <w:rPr>
                    <w:sz w:val="16"/>
                    <w:szCs w:val="14"/>
                  </w:rPr>
                </w:pPr>
                <w:proofErr w:type="spellStart"/>
                <w:r w:rsidRPr="00715B8B">
                  <w:rPr>
                    <w:sz w:val="16"/>
                    <w:szCs w:val="14"/>
                  </w:rPr>
                  <w:t>UnitPrice_Lbl</w:t>
                </w:r>
                <w:proofErr w:type="spellEnd"/>
              </w:p>
            </w:tc>
          </w:sdtContent>
        </w:sdt>
        <w:sdt>
          <w:sdtPr>
            <w:rPr>
              <w:sz w:val="16"/>
              <w:szCs w:val="14"/>
            </w:rPr>
            <w:alias w:val="#Nav: /Header/Line/LineAmount_Line_Lbl"/>
            <w:tag w:val="#Nav: Standard_Sales_Draft_Invoice/1303"/>
            <w:id w:val="1532234539"/>
            <w:placeholder>
              <w:docPart w:val="4AD0EF08764448D1A6818DC243BE7D85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715B8B" w:rsidR="003552CC" w:rsidP="00103FBC" w:rsidRDefault="003552CC" w14:paraId="402BA376" w14:textId="77777777">
                <w:pPr>
                  <w:pStyle w:val="Heading1"/>
                  <w:spacing w:after="45"/>
                  <w:jc w:val="right"/>
                  <w:rPr>
                    <w:sz w:val="16"/>
                    <w:szCs w:val="14"/>
                  </w:rPr>
                </w:pPr>
                <w:proofErr w:type="spellStart"/>
                <w:r w:rsidRPr="00715B8B">
                  <w:rPr>
                    <w:sz w:val="16"/>
                    <w:szCs w:val="14"/>
                  </w:rPr>
                  <w:t>LineAmount_Line_Lbl</w:t>
                </w:r>
                <w:proofErr w:type="spellEnd"/>
              </w:p>
            </w:tc>
          </w:sdtContent>
        </w:sdt>
      </w:tr>
      <w:tr w:rsidRPr="005C273C" w:rsidR="003552CC" w:rsidTr="00715B8B" w14:paraId="2092C485" w14:textId="77777777">
        <w:trPr>
          <w:cantSplit/>
          <w:trHeight w:val="182"/>
        </w:trPr>
        <w:tc>
          <w:tcPr>
            <w:tcW w:w="1559" w:type="dxa"/>
            <w:tcBorders>
              <w:top w:val="single" w:color="auto" w:sz="4" w:space="0"/>
            </w:tcBorders>
          </w:tcPr>
          <w:p w:rsidRPr="00715B8B" w:rsidR="003552CC" w:rsidP="00103FBC" w:rsidRDefault="003552CC" w14:paraId="34EC6A36" w14:textId="77777777">
            <w:pPr>
              <w:pStyle w:val="NoSpacing"/>
              <w:spacing w:after="45"/>
              <w:rPr>
                <w:sz w:val="16"/>
                <w:szCs w:val="14"/>
              </w:rPr>
            </w:pPr>
          </w:p>
        </w:tc>
        <w:tc>
          <w:tcPr>
            <w:tcW w:w="6238" w:type="dxa"/>
            <w:gridSpan w:val="4"/>
            <w:tcBorders>
              <w:top w:val="single" w:color="auto" w:sz="4" w:space="0"/>
            </w:tcBorders>
          </w:tcPr>
          <w:p w:rsidRPr="00715B8B" w:rsidR="003552CC" w:rsidP="00103FBC" w:rsidRDefault="003552CC" w14:paraId="6CB36059" w14:textId="77777777">
            <w:pPr>
              <w:pStyle w:val="NoSpacing"/>
              <w:spacing w:after="45"/>
              <w:rPr>
                <w:sz w:val="16"/>
                <w:szCs w:val="14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</w:tcPr>
          <w:p w:rsidRPr="00715B8B" w:rsidR="003552CC" w:rsidP="00103FBC" w:rsidRDefault="003552CC" w14:paraId="38842228" w14:textId="77777777">
            <w:pPr>
              <w:pStyle w:val="NoSpacing"/>
              <w:spacing w:after="45"/>
              <w:jc w:val="right"/>
              <w:rPr>
                <w:sz w:val="16"/>
                <w:szCs w:val="14"/>
              </w:rPr>
            </w:pPr>
          </w:p>
        </w:tc>
        <w:tc>
          <w:tcPr>
            <w:tcW w:w="849" w:type="dxa"/>
            <w:tcBorders>
              <w:top w:val="single" w:color="auto" w:sz="4" w:space="0"/>
            </w:tcBorders>
          </w:tcPr>
          <w:p w:rsidRPr="00715B8B" w:rsidR="003552CC" w:rsidP="00103FBC" w:rsidRDefault="003552CC" w14:paraId="401F1AB1" w14:textId="77777777">
            <w:pPr>
              <w:pStyle w:val="NoSpacing"/>
              <w:spacing w:after="45"/>
              <w:jc w:val="right"/>
              <w:rPr>
                <w:sz w:val="16"/>
                <w:szCs w:val="14"/>
              </w:rPr>
            </w:pPr>
          </w:p>
        </w:tc>
        <w:tc>
          <w:tcPr>
            <w:tcW w:w="851" w:type="dxa"/>
            <w:tcBorders>
              <w:top w:val="single" w:color="auto" w:sz="4" w:space="0"/>
            </w:tcBorders>
          </w:tcPr>
          <w:p w:rsidRPr="00715B8B" w:rsidR="003552CC" w:rsidP="00103FBC" w:rsidRDefault="003552CC" w14:paraId="5C3D6F61" w14:textId="3314D86D">
            <w:pPr>
              <w:pStyle w:val="NoSpacing"/>
              <w:spacing w:after="45"/>
              <w:jc w:val="right"/>
              <w:rPr>
                <w:sz w:val="16"/>
                <w:szCs w:val="14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715B8B" w:rsidR="003552CC" w:rsidP="00103FBC" w:rsidRDefault="003552CC" w14:paraId="3BE6CEA8" w14:textId="77777777">
            <w:pPr>
              <w:pStyle w:val="NoSpacing"/>
              <w:spacing w:after="45"/>
              <w:jc w:val="right"/>
              <w:rPr>
                <w:sz w:val="16"/>
                <w:szCs w:val="14"/>
              </w:rPr>
            </w:pPr>
          </w:p>
        </w:tc>
      </w:tr>
      <w:sdt>
        <w:sdtPr>
          <w:rPr>
            <w:sz w:val="16"/>
            <w:szCs w:val="14"/>
          </w:r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EndPr/>
        <w:sdtContent>
          <w:sdt>
            <w:sdtPr>
              <w:rPr>
                <w:sz w:val="16"/>
                <w:szCs w:val="14"/>
              </w:rPr>
              <w:id w:val="872800820"/>
              <w:placeholder>
                <w:docPart w:val="FB7B32CD59504AFBABB8671F02D5ED9B"/>
              </w:placeholder>
              <w15:repeatingSectionItem/>
            </w:sdtPr>
            <w:sdtEndPr/>
            <w:sdtContent>
              <w:tr w:rsidRPr="005C273C" w:rsidR="003552CC" w:rsidTr="00715B8B" w14:paraId="572941F6" w14:textId="77777777">
                <w:trPr>
                  <w:cantSplit/>
                  <w:trHeight w:val="170"/>
                </w:trPr>
                <w:sdt>
                  <w:sdtPr>
                    <w:rPr>
                      <w:sz w:val="16"/>
                      <w:szCs w:val="14"/>
                    </w:rPr>
                    <w:alias w:val="#Nav: /Header/Line/ItemNo_Line"/>
                    <w:tag w:val="#Nav: Standard_Sales_Draft_Invoice/1303"/>
                    <w:id w:val="-1032108260"/>
                    <w:placeholder>
                      <w:docPart w:val="D5FA60CE45514D999470ACAAF4A02F3E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715B8B" w:rsidR="003552CC" w:rsidP="00103FBC" w:rsidRDefault="003552CC" w14:paraId="3989F2B7" w14:textId="77777777">
                        <w:pPr>
                          <w:spacing w:after="45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6238" w:type="dxa"/>
                    <w:gridSpan w:val="4"/>
                  </w:tcPr>
                  <w:sdt>
                    <w:sdtPr>
                      <w:rPr>
                        <w:sz w:val="16"/>
                        <w:szCs w:val="14"/>
                      </w:rPr>
                      <w:alias w:val="#Nav: /Header/Line/Description_Line"/>
                      <w:tag w:val="#Nav: Standard_Sales_Draft_Invoice/1303"/>
                      <w:id w:val="-1420935410"/>
                      <w:placeholder>
                        <w:docPart w:val="B21CA46A98AF42BD8D661710C2F8E472"/>
                      </w:placeholder>
  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  <w:text/>
                    </w:sdtPr>
                    <w:sdtEndPr/>
                    <w:sdtContent>
                      <w:p w:rsidRPr="00715B8B" w:rsidR="003552CC" w:rsidP="00103FBC" w:rsidRDefault="003552CC" w14:paraId="0B0345B9" w14:textId="77777777">
                        <w:pPr>
                          <w:spacing w:after="45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Description_Line</w:t>
                        </w:r>
                        <w:proofErr w:type="spellEnd"/>
                      </w:p>
                    </w:sdtContent>
                  </w:sdt>
                  <w:sdt>
                    <w:sdtPr>
                      <w:rPr>
                        <w:sz w:val="16"/>
                        <w:szCs w:val="14"/>
                      </w:rPr>
                      <w:alias w:val="#Nav: /Header/Line/Work_Done_Line"/>
                      <w:tag w:val="#Nav: Standard_Sales_Draft_Invoice/1303"/>
                      <w:id w:val="337055843"/>
                      <w:placeholder>
                        <w:docPart w:val="DefaultPlaceholder_-1854013440"/>
                      </w:placeholder>
                      <w:dataBinding w:prefixMappings="xmlns:ns0='urn:microsoft-dynamics-nav/reports/Standard_Sales_Draft_Invoice/1303/'" w:xpath="/ns0:NavWordReportXmlPart[1]/ns0:Header[1]/ns0:Line[1]/ns0:Work_Done_Line[1]" w:storeItemID="{7028D871-7E4C-483B-A1A4-1C460AE15E78}"/>
                      <w:text/>
                    </w:sdtPr>
                    <w:sdtEndPr/>
                    <w:sdtContent>
                      <w:p w:rsidRPr="00715B8B" w:rsidR="003552CC" w:rsidP="00103FBC" w:rsidRDefault="000A6BBD" w14:paraId="7C312C7F" w14:textId="55AABAFF">
                        <w:pPr>
                          <w:spacing w:after="45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Work_Done_Line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67" w:type="dxa"/>
                  </w:tcPr>
                  <w:p w:rsidRPr="00715B8B" w:rsidR="003552CC" w:rsidP="00103FBC" w:rsidRDefault="005A3F11" w14:paraId="0584F20F" w14:textId="77777777">
                    <w:pPr>
                      <w:spacing w:after="45"/>
                      <w:jc w:val="right"/>
                      <w:rPr>
                        <w:sz w:val="16"/>
                        <w:szCs w:val="14"/>
                      </w:rPr>
                    </w:pPr>
                    <w:sdt>
                      <w:sdtPr>
                        <w:rPr>
                          <w:sz w:val="16"/>
                          <w:szCs w:val="14"/>
                        </w:r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FD2DC89C319146589FDF3DE7FD8C740A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EndPr/>
                      <w:sdtContent>
                        <w:proofErr w:type="spellStart"/>
                        <w:r w:rsidRPr="00715B8B" w:rsidR="003552CC">
                          <w:rPr>
                            <w:sz w:val="16"/>
                            <w:szCs w:val="14"/>
                          </w:rPr>
                          <w:t>Quantity_Line</w:t>
                        </w:r>
                        <w:proofErr w:type="spellEnd"/>
                      </w:sdtContent>
                    </w:sdt>
                    <w:r w:rsidRPr="00715B8B" w:rsidR="003552CC">
                      <w:rPr>
                        <w:sz w:val="16"/>
                        <w:szCs w:val="14"/>
                      </w:rPr>
                      <w:t xml:space="preserve"> </w:t>
                    </w:r>
                  </w:p>
                </w:tc>
                <w:sdt>
                  <w:sdtPr>
                    <w:rPr>
                      <w:sz w:val="16"/>
                      <w:szCs w:val="14"/>
                    </w:rPr>
                    <w:alias w:val="#Nav: /Header/Line/UnitOfMeasure"/>
                    <w:tag w:val="#Nav: Standard_Sales_Draft_Invoice/1303"/>
                    <w:id w:val="436108881"/>
                    <w:placeholder>
                      <w:docPart w:val="007A73369320492AB9B1DEF291498867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849" w:type="dxa"/>
                      </w:tcPr>
                      <w:p w:rsidRPr="00715B8B" w:rsidR="003552CC" w:rsidP="00103FBC" w:rsidRDefault="003552CC" w14:paraId="5846EEE8" w14:textId="77777777">
                        <w:pPr>
                          <w:spacing w:after="45"/>
                          <w:jc w:val="right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4"/>
                    </w:rPr>
                    <w:alias w:val="#Nav: /Header/Line/UnitPrice"/>
                    <w:tag w:val="#Nav: Standard_Sales_Draft_Invoice/1303"/>
                    <w:id w:val="773364929"/>
                    <w:placeholder>
                      <w:docPart w:val="9DDBB4A71EA04F8E926C2FC5313ADF36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851" w:type="dxa"/>
                      </w:tcPr>
                      <w:p w:rsidRPr="00715B8B" w:rsidR="003552CC" w:rsidP="00103FBC" w:rsidRDefault="003552CC" w14:paraId="370AE4E5" w14:textId="05BC6325">
                        <w:pPr>
                          <w:spacing w:after="45"/>
                          <w:jc w:val="right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4"/>
                    </w:rPr>
                    <w:alias w:val="#Nav: /Header/Line/LineAmount_Line"/>
                    <w:tag w:val="#Nav: Standard_Sales_Draft_Invoice/1303"/>
                    <w:id w:val="-1829895906"/>
                    <w:placeholder>
                      <w:docPart w:val="47D38608A606472ABC799EBED72550AE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993" w:type="dxa"/>
                        <w:tcMar>
                          <w:right w:w="0" w:type="dxa"/>
                        </w:tcMar>
                      </w:tcPr>
                      <w:p w:rsidRPr="00715B8B" w:rsidR="003552CC" w:rsidP="00103FBC" w:rsidRDefault="003552CC" w14:paraId="37FBEFBF" w14:textId="77777777">
                        <w:pPr>
                          <w:spacing w:after="45"/>
                          <w:jc w:val="right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3552CC" w:rsidTr="00715B8B" w14:paraId="7134E024" w14:textId="77777777">
        <w:trPr>
          <w:cantSplit/>
          <w:trHeight w:val="170"/>
        </w:trPr>
        <w:tc>
          <w:tcPr>
            <w:tcW w:w="1559" w:type="dxa"/>
          </w:tcPr>
          <w:p w:rsidRPr="00715B8B" w:rsidR="003552CC" w:rsidP="00BD75D9" w:rsidRDefault="003552CC" w14:paraId="64D45075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3103" w:type="dxa"/>
          </w:tcPr>
          <w:p w:rsidRPr="00715B8B" w:rsidR="003552CC" w:rsidP="00BD75D9" w:rsidRDefault="003552CC" w14:paraId="401F8D64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97" w:type="dxa"/>
          </w:tcPr>
          <w:p w:rsidRPr="00715B8B" w:rsidR="003552CC" w:rsidP="00BD75D9" w:rsidRDefault="003552CC" w14:paraId="15801CF5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18" w:type="dxa"/>
          </w:tcPr>
          <w:p w:rsidRPr="00715B8B" w:rsidR="003552CC" w:rsidP="00BD75D9" w:rsidRDefault="003552CC" w14:paraId="6EE39E7F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2836" w:type="dxa"/>
            <w:gridSpan w:val="3"/>
          </w:tcPr>
          <w:p w:rsidRPr="00715B8B" w:rsidR="003552CC" w:rsidP="00BD75D9" w:rsidRDefault="003552CC" w14:paraId="7A78A991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1844" w:type="dxa"/>
            <w:gridSpan w:val="2"/>
            <w:tcMar>
              <w:right w:w="0" w:type="dxa"/>
            </w:tcMar>
          </w:tcPr>
          <w:p w:rsidRPr="00715B8B" w:rsidR="003552CC" w:rsidP="00715B8B" w:rsidRDefault="003552CC" w14:paraId="020E147E" w14:textId="77777777">
            <w:pPr>
              <w:pStyle w:val="NoSpacing"/>
              <w:jc w:val="right"/>
              <w:rPr>
                <w:sz w:val="16"/>
                <w:szCs w:val="14"/>
              </w:rPr>
            </w:pPr>
          </w:p>
        </w:tc>
      </w:tr>
      <w:sdt>
        <w:sdtPr>
          <w:rPr>
            <w:sz w:val="16"/>
            <w:szCs w:val="14"/>
          </w:r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EndPr/>
        <w:sdtContent>
          <w:sdt>
            <w:sdtPr>
              <w:rPr>
                <w:sz w:val="16"/>
                <w:szCs w:val="14"/>
              </w:r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715B8B" w14:paraId="66FB63C3" w14:textId="77777777">
                <w:trPr>
                  <w:cantSplit/>
                  <w:trHeight w:val="227"/>
                </w:trPr>
                <w:tc>
                  <w:tcPr>
                    <w:tcW w:w="1559" w:type="dxa"/>
                  </w:tcPr>
                  <w:p w:rsidRPr="00715B8B" w:rsidR="005C273C" w:rsidP="005C273C" w:rsidRDefault="005C273C" w14:paraId="1487B207" w14:textId="77777777">
                    <w:pPr>
                      <w:pStyle w:val="NoSpacing"/>
                      <w:rPr>
                        <w:sz w:val="16"/>
                        <w:szCs w:val="14"/>
                      </w:rPr>
                    </w:pPr>
                  </w:p>
                </w:tc>
                <w:tc>
                  <w:tcPr>
                    <w:tcW w:w="3103" w:type="dxa"/>
                  </w:tcPr>
                  <w:p w:rsidRPr="00715B8B" w:rsidR="005C273C" w:rsidP="005C273C" w:rsidRDefault="005C273C" w14:paraId="34C58525" w14:textId="77777777">
                    <w:pPr>
                      <w:pStyle w:val="NoSpacing"/>
                      <w:rPr>
                        <w:sz w:val="16"/>
                        <w:szCs w:val="14"/>
                      </w:rPr>
                    </w:pPr>
                  </w:p>
                </w:tc>
                <w:tc>
                  <w:tcPr>
                    <w:tcW w:w="897" w:type="dxa"/>
                  </w:tcPr>
                  <w:p w:rsidRPr="00715B8B" w:rsidR="005C273C" w:rsidP="005C273C" w:rsidRDefault="005C273C" w14:paraId="1891A4AD" w14:textId="77777777">
                    <w:pPr>
                      <w:pStyle w:val="NoSpacing"/>
                      <w:rPr>
                        <w:sz w:val="16"/>
                        <w:szCs w:val="14"/>
                      </w:rPr>
                    </w:pPr>
                  </w:p>
                </w:tc>
                <w:tc>
                  <w:tcPr>
                    <w:tcW w:w="818" w:type="dxa"/>
                  </w:tcPr>
                  <w:p w:rsidRPr="00715B8B" w:rsidR="005C273C" w:rsidP="005C273C" w:rsidRDefault="005C273C" w14:paraId="26673839" w14:textId="77777777">
                    <w:pPr>
                      <w:pStyle w:val="NoSpacing"/>
                      <w:rPr>
                        <w:sz w:val="16"/>
                        <w:szCs w:val="14"/>
                      </w:rPr>
                    </w:pPr>
                  </w:p>
                </w:tc>
                <w:sdt>
                  <w:sdtPr>
                    <w:rPr>
                      <w:sz w:val="16"/>
                      <w:szCs w:val="14"/>
                    </w:r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2836" w:type="dxa"/>
                        <w:gridSpan w:val="3"/>
                      </w:tcPr>
                      <w:p w:rsidRPr="00715B8B" w:rsidR="005C273C" w:rsidP="005E2660" w:rsidRDefault="005C273C" w14:paraId="60E49F19" w14:textId="77777777">
                        <w:pPr>
                          <w:pStyle w:val="NoSpacing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4"/>
                    </w:r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1844" w:type="dxa"/>
                        <w:gridSpan w:val="2"/>
                        <w:tcMar>
                          <w:right w:w="0" w:type="dxa"/>
                        </w:tcMar>
                      </w:tcPr>
                      <w:p w:rsidRPr="00715B8B" w:rsidR="005C273C" w:rsidP="00715B8B" w:rsidRDefault="005C273C" w14:paraId="3DB86B5B" w14:textId="77777777">
                        <w:pPr>
                          <w:pStyle w:val="NoSpacing"/>
                          <w:jc w:val="right"/>
                          <w:rPr>
                            <w:sz w:val="16"/>
                            <w:szCs w:val="14"/>
                          </w:rPr>
                        </w:pPr>
                        <w:proofErr w:type="spellStart"/>
                        <w:r w:rsidRPr="00715B8B">
                          <w:rPr>
                            <w:sz w:val="16"/>
                            <w:szCs w:val="14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715B8B" w14:paraId="70589E32" w14:textId="77777777">
        <w:trPr>
          <w:cantSplit/>
          <w:trHeight w:val="113"/>
        </w:trPr>
        <w:tc>
          <w:tcPr>
            <w:tcW w:w="1559" w:type="dxa"/>
          </w:tcPr>
          <w:p w:rsidRPr="00715B8B" w:rsidR="005C273C" w:rsidP="005C273C" w:rsidRDefault="005C273C" w14:paraId="552F2AA5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3103" w:type="dxa"/>
          </w:tcPr>
          <w:p w:rsidRPr="00715B8B" w:rsidR="005C273C" w:rsidP="005C273C" w:rsidRDefault="005C273C" w14:paraId="0D83F0FC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97" w:type="dxa"/>
          </w:tcPr>
          <w:p w:rsidRPr="00715B8B" w:rsidR="005C273C" w:rsidP="005C273C" w:rsidRDefault="005C273C" w14:paraId="19C09C63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18" w:type="dxa"/>
          </w:tcPr>
          <w:p w:rsidRPr="00715B8B" w:rsidR="005C273C" w:rsidP="005C273C" w:rsidRDefault="005C273C" w14:paraId="0D3C3538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2836" w:type="dxa"/>
            <w:gridSpan w:val="3"/>
          </w:tcPr>
          <w:p w:rsidRPr="00715B8B" w:rsidR="005C273C" w:rsidP="005C273C" w:rsidRDefault="005C273C" w14:paraId="59D2621C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1844" w:type="dxa"/>
            <w:gridSpan w:val="2"/>
            <w:tcMar>
              <w:right w:w="0" w:type="dxa"/>
            </w:tcMar>
          </w:tcPr>
          <w:p w:rsidRPr="00715B8B" w:rsidR="005C273C" w:rsidP="00715B8B" w:rsidRDefault="005C273C" w14:paraId="770AB1EC" w14:textId="77777777">
            <w:pPr>
              <w:pStyle w:val="NoSpacing"/>
              <w:jc w:val="right"/>
              <w:rPr>
                <w:sz w:val="16"/>
                <w:szCs w:val="14"/>
              </w:rPr>
            </w:pPr>
          </w:p>
        </w:tc>
      </w:tr>
      <w:tr w:rsidRPr="005C273C" w:rsidR="005C273C" w:rsidTr="00715B8B" w14:paraId="4108713A" w14:textId="77777777">
        <w:trPr>
          <w:cantSplit/>
          <w:trHeight w:val="227"/>
        </w:trPr>
        <w:tc>
          <w:tcPr>
            <w:tcW w:w="1559" w:type="dxa"/>
          </w:tcPr>
          <w:p w:rsidRPr="00715B8B" w:rsidR="005C273C" w:rsidP="005C273C" w:rsidRDefault="005C273C" w14:paraId="12B9E0EC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3103" w:type="dxa"/>
          </w:tcPr>
          <w:p w:rsidRPr="00715B8B" w:rsidR="005C273C" w:rsidP="005C273C" w:rsidRDefault="005C273C" w14:paraId="7FF681D7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97" w:type="dxa"/>
          </w:tcPr>
          <w:p w:rsidRPr="00715B8B" w:rsidR="005C273C" w:rsidP="005C273C" w:rsidRDefault="005C273C" w14:paraId="2EE01994" w14:textId="77777777">
            <w:pPr>
              <w:pStyle w:val="NoSpacing"/>
              <w:rPr>
                <w:sz w:val="16"/>
                <w:szCs w:val="14"/>
              </w:rPr>
            </w:pPr>
          </w:p>
        </w:tc>
        <w:tc>
          <w:tcPr>
            <w:tcW w:w="818" w:type="dxa"/>
          </w:tcPr>
          <w:p w:rsidRPr="00715B8B" w:rsidR="005C273C" w:rsidP="005C273C" w:rsidRDefault="005C273C" w14:paraId="664221FF" w14:textId="77777777">
            <w:pPr>
              <w:pStyle w:val="NoSpacing"/>
              <w:rPr>
                <w:sz w:val="16"/>
                <w:szCs w:val="14"/>
              </w:rPr>
            </w:pPr>
          </w:p>
        </w:tc>
        <w:sdt>
          <w:sdtPr>
            <w:rPr>
              <w:rStyle w:val="Strong"/>
              <w:sz w:val="16"/>
              <w:szCs w:val="14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EndPr>
            <w:rPr>
              <w:rStyle w:val="Strong"/>
            </w:rPr>
          </w:sdtEndPr>
          <w:sdtContent>
            <w:tc>
              <w:tcPr>
                <w:tcW w:w="2836" w:type="dxa"/>
                <w:gridSpan w:val="3"/>
                <w:tcBorders>
                  <w:bottom w:val="single" w:color="auto" w:sz="4" w:space="0"/>
                </w:tcBorders>
              </w:tcPr>
              <w:p w:rsidRPr="00715B8B" w:rsidR="005C273C" w:rsidP="005C273C" w:rsidRDefault="005C273C" w14:paraId="121F2EAC" w14:textId="77777777">
                <w:pPr>
                  <w:pStyle w:val="NoSpacing"/>
                  <w:rPr>
                    <w:rStyle w:val="Strong"/>
                    <w:sz w:val="16"/>
                    <w:szCs w:val="14"/>
                  </w:rPr>
                </w:pPr>
                <w:proofErr w:type="spellStart"/>
                <w:r w:rsidRPr="00715B8B">
                  <w:rPr>
                    <w:rStyle w:val="Strong"/>
                    <w:sz w:val="16"/>
                    <w:szCs w:val="14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sz w:val="16"/>
              <w:szCs w:val="14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EndPr>
            <w:rPr>
              <w:rStyle w:val="Strong"/>
            </w:rPr>
          </w:sdtEndPr>
          <w:sdtContent>
            <w:tc>
              <w:tcPr>
                <w:tcW w:w="1844" w:type="dxa"/>
                <w:gridSpan w:val="2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715B8B" w:rsidR="005C273C" w:rsidP="00715B8B" w:rsidRDefault="005C273C" w14:paraId="514E39B3" w14:textId="77777777">
                <w:pPr>
                  <w:pStyle w:val="NoSpacing"/>
                  <w:jc w:val="right"/>
                  <w:rPr>
                    <w:rStyle w:val="Strong"/>
                    <w:sz w:val="16"/>
                    <w:szCs w:val="14"/>
                  </w:rPr>
                </w:pPr>
                <w:proofErr w:type="spellStart"/>
                <w:r w:rsidRPr="00715B8B">
                  <w:rPr>
                    <w:rStyle w:val="Strong"/>
                    <w:sz w:val="16"/>
                    <w:szCs w:val="14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BD6A91" w:rsidRDefault="00D94AB8" w14:paraId="1EC75104" w14:textId="77777777">
      <w:pPr>
        <w:keepNext/>
        <w:spacing w:after="24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6"/>
              <w:szCs w:val="18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4C6EB1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6"/>
                    <w:szCs w:val="18"/>
                  </w:rPr>
                </w:pPr>
                <w:proofErr w:type="spellStart"/>
                <w:r w:rsidRPr="004C6EB1">
                  <w:rPr>
                    <w:b/>
                    <w:sz w:val="16"/>
                    <w:szCs w:val="18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Pr="004C6EB1"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8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6"/>
              <w:szCs w:val="18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4C6EB1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6"/>
                    <w:szCs w:val="18"/>
                  </w:rPr>
                </w:pPr>
                <w:proofErr w:type="spellStart"/>
                <w:r w:rsidRPr="004C6EB1">
                  <w:rPr>
                    <w:b/>
                    <w:sz w:val="16"/>
                    <w:szCs w:val="18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Pr="004C6EB1"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8"/>
              </w:rPr>
            </w:pPr>
          </w:p>
        </w:tc>
      </w:tr>
      <w:sdt>
        <w:sdtPr>
          <w:rPr>
            <w:sz w:val="16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EndPr/>
        <w:sdtContent>
          <w:sdt>
            <w:sdtPr>
              <w:rPr>
                <w:sz w:val="16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6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4C6EB1" w:rsidR="00D94AB8" w:rsidP="005E2660" w:rsidRDefault="00D94AB8" w14:paraId="2B4824DC" w14:textId="77777777">
                        <w:pPr>
                          <w:pStyle w:val="NoSpacing"/>
                          <w:rPr>
                            <w:sz w:val="16"/>
                            <w:szCs w:val="18"/>
                          </w:rPr>
                        </w:pPr>
                        <w:proofErr w:type="spellStart"/>
                        <w:r w:rsidRPr="004C6EB1">
                          <w:rPr>
                            <w:sz w:val="16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4C6EB1" w:rsidR="00D94AB8" w:rsidP="005E2660" w:rsidRDefault="00D94AB8" w14:paraId="09BAC5FF" w14:textId="77777777">
                        <w:pPr>
                          <w:pStyle w:val="NoSpacing"/>
                          <w:rPr>
                            <w:sz w:val="16"/>
                            <w:szCs w:val="18"/>
                          </w:rPr>
                        </w:pPr>
                        <w:proofErr w:type="spellStart"/>
                        <w:r w:rsidRPr="004C6EB1">
                          <w:rPr>
                            <w:sz w:val="16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4C6EB1" w:rsidR="00D94AB8" w:rsidP="005E2660" w:rsidRDefault="00D94AB8" w14:paraId="5D4A8959" w14:textId="77777777">
                        <w:pPr>
                          <w:pStyle w:val="NoSpacing"/>
                          <w:rPr>
                            <w:sz w:val="16"/>
                            <w:szCs w:val="18"/>
                          </w:rPr>
                        </w:pPr>
                        <w:proofErr w:type="spellStart"/>
                        <w:r w:rsidRPr="004C6EB1">
                          <w:rPr>
                            <w:sz w:val="16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4C6EB1" w:rsidR="00D94AB8" w:rsidP="0008026D" w:rsidRDefault="00D94AB8" w14:paraId="561936DE" w14:textId="77777777">
                    <w:pPr>
                      <w:pStyle w:val="NoSpacing"/>
                      <w:rPr>
                        <w:sz w:val="16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4C6EB1" w:rsidR="00D94AB8" w:rsidP="00477025" w:rsidRDefault="00D94AB8" w14:paraId="205AD1B2" w14:textId="212828BE">
                    <w:pPr>
                      <w:pStyle w:val="NoSpacing"/>
                      <w:rPr>
                        <w:sz w:val="16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4C6EB1" w:rsidR="00D94AB8" w:rsidP="0008026D" w:rsidRDefault="00D94AB8" w14:paraId="572B547B" w14:textId="77777777">
                    <w:pPr>
                      <w:pStyle w:val="NoSpacing"/>
                      <w:rPr>
                        <w:sz w:val="16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p w:rsidRPr="0050489E" w:rsidR="0050489E" w:rsidP="0050489E" w:rsidRDefault="0050489E" w14:paraId="1F4640C5" w14:textId="77777777">
      <w:pPr>
        <w:rPr>
          <w:sz w:val="16"/>
          <w:szCs w:val="16"/>
        </w:rPr>
      </w:pPr>
    </w:p>
    <w:p w:rsidRPr="0050489E" w:rsidR="0050489E" w:rsidP="0050489E" w:rsidRDefault="0050489E" w14:paraId="6A434128" w14:textId="77777777">
      <w:pPr>
        <w:rPr>
          <w:sz w:val="16"/>
          <w:szCs w:val="16"/>
        </w:rPr>
      </w:pPr>
    </w:p>
    <w:p w:rsidRPr="0050489E" w:rsidR="0050489E" w:rsidP="0050489E" w:rsidRDefault="0050489E" w14:paraId="544412DC" w14:textId="77777777">
      <w:pPr>
        <w:rPr>
          <w:sz w:val="16"/>
          <w:szCs w:val="16"/>
        </w:rPr>
      </w:pPr>
    </w:p>
    <w:p w:rsidRPr="0050489E" w:rsidR="0050489E" w:rsidP="0050489E" w:rsidRDefault="0050489E" w14:paraId="233A5ADD" w14:textId="10BC9812">
      <w:pPr>
        <w:tabs>
          <w:tab w:val="left" w:pos="2257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Pr="0050489E" w:rsidR="0050489E" w:rsidSect="00C07E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E37" w:rsidP="00E40C63" w:rsidRDefault="00B66E37" w14:paraId="10E5C4BE" w14:textId="77777777">
      <w:pPr>
        <w:spacing w:after="0"/>
      </w:pPr>
      <w:r>
        <w:separator/>
      </w:r>
    </w:p>
  </w:endnote>
  <w:endnote w:type="continuationSeparator" w:id="0">
    <w:p w:rsidR="00B66E37" w:rsidP="00E40C63" w:rsidRDefault="00B66E37" w14:paraId="38223B6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1790" w:rsidRDefault="00441790" w14:paraId="3DF30C1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2C7548" w:rsidTr="009E27AD" w14:paraId="1CC5C09D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284" w:type="dxa"/>
            </w:tblCellMar>
            <w:tblLook w:val="04A0" w:firstRow="1" w:lastRow="0" w:firstColumn="1" w:lastColumn="0" w:noHBand="0" w:noVBand="1"/>
          </w:tblPr>
          <w:tblGrid>
            <w:gridCol w:w="2402"/>
            <w:gridCol w:w="2397"/>
            <w:gridCol w:w="2398"/>
            <w:gridCol w:w="2398"/>
          </w:tblGrid>
          <w:tr w:rsidR="002C7548" w:rsidTr="009E27AD" w14:paraId="440466A3" w14:textId="77777777">
            <w:sdt>
              <w:sdtPr>
                <w:rPr>
                  <w:sz w:val="16"/>
                  <w:szCs w:val="16"/>
                </w:rPr>
                <w:alias w:val="#Nav: /Header/CompanyVATRegistrationNo_Lbl"/>
                <w:tag w:val="#Nav: Standard_Sales_Draft_Invoice/1303"/>
                <w:id w:val="-1381476125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5D0DC21B" w14:textId="4ED76159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CompanyVATRegistrationNo_Lbl</w:t>
                    </w:r>
                    <w:proofErr w:type="spellEnd"/>
                  </w:p>
                </w:tc>
              </w:sdtContent>
            </w:sdt>
            <w:tc>
              <w:tcPr>
                <w:tcW w:w="1250" w:type="pct"/>
              </w:tcPr>
              <w:p w:rsidRPr="003F7DD4" w:rsidR="002C7548" w:rsidP="005A3F11" w:rsidRDefault="002C7548" w14:paraId="73DC7C0B" w14:textId="77777777">
                <w:pPr>
                  <w:pStyle w:val="Heading2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EORI Number</w:t>
                </w:r>
              </w:p>
            </w:tc>
            <w:tc>
              <w:tcPr>
                <w:tcW w:w="1250" w:type="pct"/>
              </w:tcPr>
              <w:p w:rsidRPr="003F7DD4" w:rsidR="002C7548" w:rsidP="002C7548" w:rsidRDefault="002C7548" w14:paraId="6C8FA3F6" w14:textId="77777777">
                <w:pPr>
                  <w:pStyle w:val="Heading2"/>
                  <w:rPr>
                    <w:sz w:val="16"/>
                    <w:szCs w:val="16"/>
                    <w:lang w:val="da-DK"/>
                  </w:rPr>
                </w:pPr>
              </w:p>
            </w:tc>
            <w:tc>
              <w:tcPr>
                <w:tcW w:w="1250" w:type="pct"/>
                <w:tcMar>
                  <w:right w:w="0" w:type="dxa"/>
                </w:tcMar>
              </w:tcPr>
              <w:p w:rsidRPr="003F7DD4" w:rsidR="002C7548" w:rsidP="002C7548" w:rsidRDefault="002C7548" w14:paraId="5D91F8D8" w14:textId="77777777">
                <w:pPr>
                  <w:pStyle w:val="Heading2"/>
                  <w:jc w:val="right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Registered in London, No. 1814922</w:t>
                </w:r>
              </w:p>
            </w:tc>
          </w:tr>
          <w:tr w:rsidRPr="00F83594" w:rsidR="002C7548" w:rsidTr="009E27AD" w14:paraId="5A569E26" w14:textId="77777777">
            <w:trPr>
              <w:trHeight w:val="235"/>
            </w:trPr>
            <w:sdt>
              <w:sdtPr>
                <w:rPr>
                  <w:sz w:val="16"/>
                  <w:szCs w:val="16"/>
                </w:rPr>
                <w:alias w:val="#Nav: /Header/CompanyVATRegistrationNo"/>
                <w:tag w:val="#Nav: Standard_Sales_Draft_Invoice/1303"/>
                <w:id w:val="875355255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VATRegistrationNo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77E251D4" w14:textId="3A706229">
                    <w:pPr>
                      <w:spacing w:after="1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CompanyVATRegistrationNo</w:t>
                    </w:r>
                  </w:p>
                </w:tc>
              </w:sdtContent>
            </w:sdt>
            <w:tc>
              <w:tcPr>
                <w:tcW w:w="1250" w:type="pct"/>
              </w:tcPr>
              <w:p w:rsidRPr="003F7DD4" w:rsidR="002C7548" w:rsidP="005A3F11" w:rsidRDefault="002C7548" w14:paraId="406A3152" w14:textId="77777777">
                <w:pPr>
                  <w:spacing w:after="120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GB373025374000</w:t>
                </w:r>
              </w:p>
            </w:tc>
            <w:tc>
              <w:tcPr>
                <w:tcW w:w="1250" w:type="pct"/>
              </w:tcPr>
              <w:p w:rsidRPr="003F7DD4" w:rsidR="002C7548" w:rsidP="002C7548" w:rsidRDefault="002C7548" w14:paraId="44F2E1A4" w14:textId="77777777">
                <w:pPr>
                  <w:spacing w:after="120"/>
                  <w:rPr>
                    <w:sz w:val="16"/>
                    <w:szCs w:val="16"/>
                    <w:lang w:val="da-DK"/>
                  </w:rPr>
                </w:pPr>
              </w:p>
            </w:tc>
            <w:tc>
              <w:tcPr>
                <w:tcW w:w="1250" w:type="pct"/>
                <w:tcMar>
                  <w:right w:w="0" w:type="dxa"/>
                </w:tcMar>
              </w:tcPr>
              <w:p w:rsidRPr="003F7DD4" w:rsidR="002C7548" w:rsidP="002C7548" w:rsidRDefault="002C7548" w14:paraId="34C73C07" w14:textId="77777777">
                <w:pPr>
                  <w:spacing w:after="120"/>
                  <w:rPr>
                    <w:sz w:val="16"/>
                    <w:szCs w:val="16"/>
                  </w:rPr>
                </w:pPr>
              </w:p>
            </w:tc>
          </w:tr>
          <w:tr w:rsidR="002C7548" w:rsidTr="009E27AD" w14:paraId="6F6640CE" w14:textId="77777777">
            <w:sdt>
              <w:sdtPr>
                <w:rPr>
                  <w:sz w:val="16"/>
                  <w:szCs w:val="16"/>
                </w:rPr>
                <w:alias w:val="#Nav: /Header/CompanyBankName"/>
                <w:tag w:val="#Nav: Standard_Sales_Draft_Invoice/1303"/>
                <w:id w:val="-2076110149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BankName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47FE0E31" w14:textId="78730D48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CompanyBankName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IBAN_Lbl"/>
                <w:tag w:val="#Nav: Standard_Sales_Draft_Invoice/1303"/>
                <w:id w:val="-1686051075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IBAN_Lbl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78734756" w14:textId="104D1373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CompanyIBAN_Lbl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SWIFT_Lbl"/>
                <w:tag w:val="#Nav: Standard_Sales_Draft_Invoice/1303"/>
                <w:id w:val="-54074640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SWIFT_Lbl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7984B0C4" w14:textId="39BBEBAE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CompanySWIFT_Lbl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GiroNo_Lbl"/>
                <w:tag w:val="#Nav: Standard_Sales_Draft_Invoice/1303"/>
                <w:id w:val="80520883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GiroNo_Lbl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  <w:tcMar>
                      <w:right w:w="0" w:type="dxa"/>
                    </w:tcMar>
                  </w:tcPr>
                  <w:p w:rsidRPr="003F7DD4" w:rsidR="002C7548" w:rsidP="002C7548" w:rsidRDefault="006F1169" w14:paraId="727E3939" w14:textId="3CC9E951">
                    <w:pPr>
                      <w:pStyle w:val="Heading2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CompanyGiroNo_Lbl</w:t>
                    </w:r>
                    <w:proofErr w:type="spellEnd"/>
                  </w:p>
                </w:tc>
              </w:sdtContent>
            </w:sdt>
          </w:tr>
          <w:tr w:rsidRPr="00F83594" w:rsidR="002C7548" w:rsidTr="009E27AD" w14:paraId="14C9B222" w14:textId="77777777">
            <w:tc>
              <w:tcPr>
                <w:tcW w:w="1250" w:type="pct"/>
              </w:tcPr>
              <w:sdt>
                <w:sdtPr>
                  <w:rPr>
                    <w:sz w:val="16"/>
                    <w:szCs w:val="16"/>
                  </w:rPr>
                  <w:alias w:val="#Nav: /Header/CompanyBankAccountNo"/>
                  <w:tag w:val="#Nav: Standard_Sales_Draft_Invoice/1303"/>
                  <w:id w:val="2120796373"/>
                  <w:placeholder>
                    <w:docPart w:val="DefaultPlaceholder_-1854013440"/>
                  </w:placeholder>
                  <w:dataBinding w:prefixMappings="xmlns:ns0='urn:microsoft-dynamics-nav/reports/Standard_Sales_Draft_Invoice/1303/'" w:xpath="/ns0:NavWordReportXmlPart[1]/ns0:Header[1]/ns0:CompanyBankAccountNo[1]" w:storeItemID="{7028D871-7E4C-483B-A1A4-1C460AE15E78}"/>
                  <w:text/>
                </w:sdtPr>
                <w:sdtEndPr/>
                <w:sdtContent>
                  <w:p w:rsidR="002C7548" w:rsidP="002C7548" w:rsidRDefault="006F1169" w14:paraId="40D11DD7" w14:textId="20533F9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CompanyBankAccountNo</w:t>
                    </w:r>
                    <w:proofErr w:type="spellEnd"/>
                  </w:p>
                </w:sdtContent>
              </w:sdt>
              <w:sdt>
                <w:sdtPr>
                  <w:rPr>
                    <w:sz w:val="16"/>
                    <w:szCs w:val="16"/>
                  </w:rPr>
                  <w:alias w:val="#Nav: /Header/CompanyBankBranchNo"/>
                  <w:tag w:val="#Nav: Standard_Sales_Draft_Invoice/1303"/>
                  <w:id w:val="825790675"/>
                  <w:placeholder>
                    <w:docPart w:val="DefaultPlaceholder_-1854013440"/>
                  </w:placeholder>
                  <w:dataBinding w:prefixMappings="xmlns:ns0='urn:microsoft-dynamics-nav/reports/Standard_Sales_Draft_Invoice/1303/'" w:xpath="/ns0:NavWordReportXmlPart[1]/ns0:Header[1]/ns0:CompanyBankBranchNo[1]" w:storeItemID="{7028D871-7E4C-483B-A1A4-1C460AE15E78}"/>
                  <w:text/>
                </w:sdtPr>
                <w:sdtEndPr/>
                <w:sdtContent>
                  <w:p w:rsidRPr="003F7DD4" w:rsidR="002C7548" w:rsidP="002C7548" w:rsidRDefault="006F1169" w14:paraId="31729673" w14:textId="2A768723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CompanyBankBranchNo</w:t>
                    </w:r>
                    <w:proofErr w:type="spellEnd"/>
                  </w:p>
                </w:sdtContent>
              </w:sdt>
            </w:tc>
            <w:sdt>
              <w:sdtPr>
                <w:rPr>
                  <w:sz w:val="16"/>
                  <w:szCs w:val="16"/>
                </w:rPr>
                <w:alias w:val="#Nav: /Header/CompanyIBAN"/>
                <w:tag w:val="#Nav: Standard_Sales_Draft_Invoice/1303"/>
                <w:id w:val="2076321395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IBAN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14028F59" w14:textId="74246A88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CompanyIBAN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SWIFT"/>
                <w:tag w:val="#Nav: Standard_Sales_Draft_Invoice/1303"/>
                <w:id w:val="256945439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SWIFT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</w:tcPr>
                  <w:p w:rsidRPr="003F7DD4" w:rsidR="002C7548" w:rsidP="002C7548" w:rsidRDefault="006F1169" w14:paraId="41420D71" w14:textId="3E2D48AD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CompanySWIFT</w:t>
                    </w:r>
                    <w:proofErr w:type="spellEnd"/>
                  </w:p>
                </w:tc>
              </w:sdtContent>
            </w:sdt>
            <w:sdt>
              <w:sdtPr>
                <w:rPr>
                  <w:sz w:val="16"/>
                  <w:szCs w:val="16"/>
                </w:rPr>
                <w:alias w:val="#Nav: /Header/CompanyGiroNo"/>
                <w:tag w:val="#Nav: Standard_Sales_Draft_Invoice/1303"/>
                <w:id w:val="13752800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CompanyGiroNo[1]" w:storeItemID="{7028D871-7E4C-483B-A1A4-1C460AE15E78}"/>
                <w:text/>
              </w:sdtPr>
              <w:sdtEndPr/>
              <w:sdtContent>
                <w:tc>
                  <w:tcPr>
                    <w:tcW w:w="1250" w:type="pct"/>
                    <w:tcMar>
                      <w:right w:w="0" w:type="dxa"/>
                    </w:tcMar>
                  </w:tcPr>
                  <w:p w:rsidRPr="003F7DD4" w:rsidR="002C7548" w:rsidP="002C7548" w:rsidRDefault="006F1169" w14:paraId="1E0A862A" w14:textId="7409CAE4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sz w:val="16"/>
                        <w:szCs w:val="16"/>
                      </w:rPr>
                      <w:t>CompanyGiroNo</w:t>
                    </w:r>
                    <w:proofErr w:type="spellEnd"/>
                  </w:p>
                </w:tc>
              </w:sdtContent>
            </w:sdt>
          </w:tr>
        </w:tbl>
        <w:p w:rsidR="002C7548" w:rsidP="002C7548" w:rsidRDefault="002C7548" w14:paraId="18C370A9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E37" w:rsidP="00E40C63" w:rsidRDefault="00B66E37" w14:paraId="7295412E" w14:textId="77777777">
      <w:pPr>
        <w:spacing w:after="0"/>
      </w:pPr>
      <w:r>
        <w:separator/>
      </w:r>
    </w:p>
  </w:footnote>
  <w:footnote w:type="continuationSeparator" w:id="0">
    <w:p w:rsidR="00B66E37" w:rsidP="00E40C63" w:rsidRDefault="00B66E37" w14:paraId="0CBF3C2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1790" w:rsidRDefault="00441790" w14:paraId="07D481F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07ECA" w:rsidTr="00441790" w14:paraId="1C66DF14" w14:textId="77777777">
      <w:trPr>
        <w:trHeight w:val="227"/>
      </w:trPr>
      <w:tc>
        <w:tcPr>
          <w:tcW w:w="2929" w:type="pct"/>
          <w:vMerge w:val="restart"/>
        </w:tcPr>
        <w:p w:rsidR="00C07ECA" w:rsidP="00C07ECA" w:rsidRDefault="00C07ECA" w14:paraId="53C04CB6" w14:textId="77777777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2E0FD7A5" wp14:editId="30D093CF">
                <wp:extent cx="2034937" cy="466868"/>
                <wp:effectExtent l="0" t="0" r="3810" b="9525"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772" cy="4718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07ECA" w:rsidP="00C07ECA" w:rsidRDefault="005A3F11" w14:paraId="134BD68F" w14:textId="77777777">
          <w:pPr>
            <w:pStyle w:val="Title"/>
            <w:jc w:val="center"/>
            <w:rPr>
              <w:szCs w:val="20"/>
            </w:rPr>
          </w:pPr>
          <w:sdt>
            <w:sdtPr>
              <w:rPr>
                <w:szCs w:val="20"/>
              </w:rPr>
              <w:alias w:val="#Nav: /Header/DocumentTitle_Lbl"/>
              <w:tag w:val="#Nav: Standard_Sales_Draft_Invoice/1303"/>
              <w:id w:val="720720207"/>
              <w:placeholder>
                <w:docPart w:val="07A1A26029354A24A33C749DEB92675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EndPr/>
            <w:sdtContent>
              <w:proofErr w:type="spellStart"/>
              <w:r w:rsidR="00C07ECA">
                <w:rPr>
                  <w:szCs w:val="20"/>
                </w:rPr>
                <w:t>DocumentTitle_Lbl</w:t>
              </w:r>
              <w:proofErr w:type="spellEnd"/>
            </w:sdtContent>
          </w:sdt>
          <w:r w:rsidR="00C07ECA">
            <w:rPr>
              <w:szCs w:val="20"/>
            </w:rPr>
            <w:t xml:space="preserve">  </w:t>
          </w:r>
          <w:sdt>
            <w:sdtPr>
              <w:rPr>
                <w:szCs w:val="20"/>
              </w:rPr>
              <w:alias w:val="#Nav: /Header/DocumentNo"/>
              <w:tag w:val="#Nav: Standard_Sales_Draft_Invoice/1303"/>
              <w:id w:val="639241577"/>
              <w:placeholder>
                <w:docPart w:val="07A1A26029354A24A33C749DEB92675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EndPr/>
            <w:sdtContent>
              <w:proofErr w:type="spellStart"/>
              <w:r w:rsidR="00C07ECA">
                <w:rPr>
                  <w:szCs w:val="20"/>
                </w:rPr>
                <w:t>DocumentNo</w:t>
              </w:r>
              <w:proofErr w:type="spellEnd"/>
            </w:sdtContent>
          </w:sdt>
        </w:p>
        <w:sdt>
          <w:sdtPr>
            <w:rPr>
              <w:sz w:val="20"/>
              <w:szCs w:val="20"/>
            </w:rPr>
            <w:alias w:val="#Nav: /Header/DocumentDate"/>
            <w:tag w:val="#Nav: Standard_Sales_Draft_Invoice/1303"/>
            <w:id w:val="-2085981923"/>
            <w:placeholder>
              <w:docPart w:val="07A1A26029354A24A33C749DEB926752"/>
            </w:placeholder>
            <w:dataBinding w:prefixMappings="xmlns:ns0='urn:microsoft-dynamics-nav/reports/Standard_Sales_Draft_Invoice/1303/'" w:xpath="/ns0:NavWordReportXmlPart[1]/ns0:Header[1]/ns0:DocumentDate[1]" w:storeItemID="{7028D871-7E4C-483B-A1A4-1C460AE15E78}"/>
            <w:text/>
          </w:sdtPr>
          <w:sdtEndPr/>
          <w:sdtContent>
            <w:p w:rsidRPr="00ED070F" w:rsidR="00C07ECA" w:rsidP="00C07ECA" w:rsidRDefault="00C07ECA" w14:paraId="5F72E9C3" w14:textId="77777777">
              <w:pPr>
                <w:pStyle w:val="NoSpacing"/>
                <w:rPr>
                  <w:sz w:val="20"/>
                  <w:szCs w:val="20"/>
                </w:rPr>
              </w:pPr>
              <w:proofErr w:type="spellStart"/>
              <w:r>
                <w:rPr>
                  <w:sz w:val="20"/>
                  <w:szCs w:val="20"/>
                </w:rPr>
                <w:t>DocumentDate</w:t>
              </w:r>
              <w:proofErr w:type="spellEnd"/>
            </w:p>
          </w:sdtContent>
        </w:sdt>
        <w:p w:rsidRPr="00ED070F" w:rsidR="00C07ECA" w:rsidP="00C07ECA" w:rsidRDefault="005A3F11" w14:paraId="567ED86C" w14:textId="77713447">
          <w:sdt>
            <w:sdtPr>
              <w:rPr>
                <w:sz w:val="20"/>
                <w:szCs w:val="20"/>
              </w:rPr>
              <w:alias w:val="#Nav: /Header/Page_Lbl"/>
              <w:tag w:val="#Nav: Standard_Sales_Draft_Invoice/1303"/>
              <w:id w:val="662900455"/>
              <w:placeholder>
                <w:docPart w:val="07A1A26029354A24A33C749DEB926752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EndPr/>
            <w:sdtContent>
              <w:proofErr w:type="spellStart"/>
              <w:r w:rsidR="00C07ECA">
                <w:rPr>
                  <w:sz w:val="20"/>
                  <w:szCs w:val="20"/>
                </w:rPr>
                <w:t>Page_Lbl</w:t>
              </w:r>
              <w:proofErr w:type="spellEnd"/>
            </w:sdtContent>
          </w:sdt>
          <w:r w:rsidRPr="00ED070F" w:rsidR="00C07ECA">
            <w:rPr>
              <w:sz w:val="20"/>
              <w:szCs w:val="20"/>
            </w:rPr>
            <w:t xml:space="preserve">  </w:t>
          </w:r>
          <w:r w:rsidRPr="00ED070F" w:rsidR="00C07ECA">
            <w:rPr>
              <w:sz w:val="20"/>
              <w:szCs w:val="20"/>
            </w:rPr>
            <w:fldChar w:fldCharType="begin"/>
          </w:r>
          <w:r w:rsidRPr="00ED070F" w:rsidR="00C07ECA">
            <w:rPr>
              <w:sz w:val="20"/>
              <w:szCs w:val="20"/>
            </w:rPr>
            <w:instrText xml:space="preserve"> PAGE  \* Arabic  \* MERGEFORMAT </w:instrText>
          </w:r>
          <w:r w:rsidRPr="00ED070F" w:rsidR="00C07ECA">
            <w:rPr>
              <w:sz w:val="20"/>
              <w:szCs w:val="20"/>
            </w:rPr>
            <w:fldChar w:fldCharType="separate"/>
          </w:r>
          <w:r w:rsidRPr="00ED070F" w:rsidR="00C07ECA">
            <w:rPr>
              <w:sz w:val="20"/>
              <w:szCs w:val="20"/>
            </w:rPr>
            <w:t>1</w:t>
          </w:r>
          <w:r w:rsidRPr="00ED070F" w:rsidR="00C07ECA">
            <w:rPr>
              <w:sz w:val="20"/>
              <w:szCs w:val="20"/>
            </w:rPr>
            <w:fldChar w:fldCharType="end"/>
          </w:r>
          <w:r w:rsidRPr="00ED070F" w:rsidR="00C07ECA">
            <w:rPr>
              <w:sz w:val="20"/>
              <w:szCs w:val="20"/>
            </w:rPr>
            <w:t xml:space="preserve"> / </w:t>
          </w:r>
          <w:r w:rsidRPr="00ED070F" w:rsidR="00C07ECA">
            <w:rPr>
              <w:sz w:val="20"/>
              <w:szCs w:val="20"/>
            </w:rPr>
            <w:fldChar w:fldCharType="begin"/>
          </w:r>
          <w:r w:rsidRPr="00ED070F" w:rsidR="00C07ECA">
            <w:rPr>
              <w:sz w:val="20"/>
              <w:szCs w:val="20"/>
            </w:rPr>
            <w:instrText xml:space="preserve"> NUMPAGES  \* Arabic  \* MERGEFORMAT </w:instrText>
          </w:r>
          <w:r w:rsidRPr="00ED070F" w:rsidR="00C07ECA">
            <w:rPr>
              <w:sz w:val="20"/>
              <w:szCs w:val="20"/>
            </w:rPr>
            <w:fldChar w:fldCharType="separate"/>
          </w:r>
          <w:r w:rsidRPr="00ED070F" w:rsidR="00C07ECA">
            <w:rPr>
              <w:sz w:val="20"/>
              <w:szCs w:val="20"/>
            </w:rPr>
            <w:t>1</w:t>
          </w:r>
          <w:r w:rsidRPr="00ED070F" w:rsidR="00C07ECA">
            <w:rPr>
              <w:sz w:val="20"/>
              <w:szCs w:val="20"/>
            </w:rPr>
            <w:fldChar w:fldCharType="end"/>
          </w:r>
        </w:p>
      </w:tc>
      <w:tc>
        <w:tcPr>
          <w:tcW w:w="2071" w:type="pct"/>
        </w:tcPr>
        <w:p w:rsidR="00C07ECA" w:rsidP="00C07ECA" w:rsidRDefault="00C07ECA" w14:paraId="5B41875E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:rsidR="00C07ECA" w:rsidP="00C07ECA" w:rsidRDefault="00C07ECA" w14:paraId="7BF2FCB5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THE LONG BARN</w:t>
          </w:r>
        </w:p>
        <w:p w:rsidR="00C07ECA" w:rsidP="00C07ECA" w:rsidRDefault="00C07ECA" w14:paraId="33D5AA9C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MULBARTON, NORWICH</w:t>
          </w:r>
        </w:p>
        <w:p w:rsidR="00C07ECA" w:rsidP="00C07ECA" w:rsidRDefault="00C07ECA" w14:paraId="26FEEA15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NORFOLK, NR14 8JS</w:t>
          </w:r>
        </w:p>
      </w:tc>
    </w:tr>
    <w:tr w:rsidR="00C07ECA" w:rsidTr="009E27AD" w14:paraId="496A35E0" w14:textId="77777777">
      <w:trPr>
        <w:trHeight w:val="283"/>
      </w:trPr>
      <w:tc>
        <w:tcPr>
          <w:tcW w:w="2929" w:type="pct"/>
          <w:vMerge/>
        </w:tcPr>
        <w:p w:rsidR="00C07ECA" w:rsidP="00C07ECA" w:rsidRDefault="00C07ECA" w14:paraId="3188C5A1" w14:textId="77777777">
          <w:pPr>
            <w:pStyle w:val="Title"/>
          </w:pPr>
        </w:p>
      </w:tc>
      <w:tc>
        <w:tcPr>
          <w:tcW w:w="2071" w:type="pct"/>
        </w:tcPr>
        <w:p w:rsidR="00C07ECA" w:rsidP="00C07ECA" w:rsidRDefault="00C07ECA" w14:paraId="67127047" w14:textId="77777777">
          <w:pPr>
            <w:pStyle w:val="Header"/>
            <w:jc w:val="right"/>
            <w:rPr>
              <w:b/>
            </w:rPr>
          </w:pPr>
        </w:p>
      </w:tc>
    </w:tr>
    <w:tr w:rsidR="00C07ECA" w:rsidTr="00441790" w14:paraId="28E681D7" w14:textId="77777777">
      <w:trPr>
        <w:trHeight w:val="964"/>
      </w:trPr>
      <w:tc>
        <w:tcPr>
          <w:tcW w:w="2929" w:type="pct"/>
          <w:vMerge/>
        </w:tcPr>
        <w:p w:rsidR="00C07ECA" w:rsidP="00C07ECA" w:rsidRDefault="00C07ECA" w14:paraId="0AA1A34D" w14:textId="77777777">
          <w:pPr>
            <w:pStyle w:val="Title"/>
          </w:pPr>
        </w:p>
      </w:tc>
      <w:tc>
        <w:tcPr>
          <w:tcW w:w="2071" w:type="pct"/>
        </w:tcPr>
        <w:p w:rsidRPr="003F7DD4" w:rsidR="00C07ECA" w:rsidP="00C07ECA" w:rsidRDefault="00C07ECA" w14:paraId="76027B0A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Tel: +44 (0)1508 570351</w:t>
          </w:r>
        </w:p>
        <w:p w:rsidRPr="003F7DD4" w:rsidR="00C07ECA" w:rsidP="00C07ECA" w:rsidRDefault="00C07ECA" w14:paraId="58372611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Fax: +44 (0)1508 570795</w:t>
          </w:r>
        </w:p>
        <w:p w:rsidRPr="003F7DD4" w:rsidR="00C07ECA" w:rsidP="00C07ECA" w:rsidRDefault="00C07ECA" w14:paraId="56BC48B2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sales@omicron.uk.com</w:t>
          </w:r>
        </w:p>
        <w:p w:rsidR="00C07ECA" w:rsidP="00C07ECA" w:rsidRDefault="00C07ECA" w14:paraId="103DAB6F" w14:textId="77777777">
          <w:pPr>
            <w:pStyle w:val="Header"/>
            <w:jc w:val="right"/>
            <w:rPr>
              <w:b/>
            </w:rPr>
          </w:pPr>
          <w:r w:rsidRPr="003F7DD4">
            <w:rPr>
              <w:b/>
              <w:sz w:val="18"/>
              <w:szCs w:val="18"/>
            </w:rPr>
            <w:t>w</w:t>
          </w:r>
          <w:r>
            <w:rPr>
              <w:b/>
              <w:sz w:val="18"/>
              <w:szCs w:val="18"/>
            </w:rPr>
            <w:t>w</w:t>
          </w:r>
          <w:r w:rsidRPr="003F7DD4">
            <w:rPr>
              <w:b/>
              <w:sz w:val="18"/>
              <w:szCs w:val="18"/>
            </w:rPr>
            <w:t>w.omicron.uk.com</w:t>
          </w: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E29B5" w:rsidRDefault="00FE29B5" w14:paraId="2C5E29B7" w14:textId="77777777"/>
  <w:p w:rsidR="00FE29B5" w:rsidRDefault="00FE29B5" w14:paraId="60AE645C" w14:textId="77777777"/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5A3F11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5A3F11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5A3F11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A3F11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Picture 4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A6BBD"/>
    <w:rsid w:val="000D5A6D"/>
    <w:rsid w:val="000E071F"/>
    <w:rsid w:val="00103846"/>
    <w:rsid w:val="00103FBC"/>
    <w:rsid w:val="00105322"/>
    <w:rsid w:val="0011793B"/>
    <w:rsid w:val="00126D5A"/>
    <w:rsid w:val="00130FAB"/>
    <w:rsid w:val="00134A71"/>
    <w:rsid w:val="00151C73"/>
    <w:rsid w:val="001621D9"/>
    <w:rsid w:val="001A319C"/>
    <w:rsid w:val="001B793C"/>
    <w:rsid w:val="001C071E"/>
    <w:rsid w:val="001D1CE2"/>
    <w:rsid w:val="001D6807"/>
    <w:rsid w:val="001F12B5"/>
    <w:rsid w:val="0020108A"/>
    <w:rsid w:val="00207B33"/>
    <w:rsid w:val="00235CA0"/>
    <w:rsid w:val="0024171E"/>
    <w:rsid w:val="00245B0E"/>
    <w:rsid w:val="00261876"/>
    <w:rsid w:val="0026269B"/>
    <w:rsid w:val="002669DB"/>
    <w:rsid w:val="00272000"/>
    <w:rsid w:val="00273BA9"/>
    <w:rsid w:val="00295C61"/>
    <w:rsid w:val="0029628E"/>
    <w:rsid w:val="002975C6"/>
    <w:rsid w:val="002A29DF"/>
    <w:rsid w:val="002A382C"/>
    <w:rsid w:val="002B6B46"/>
    <w:rsid w:val="002C7548"/>
    <w:rsid w:val="002E2A56"/>
    <w:rsid w:val="00337723"/>
    <w:rsid w:val="003552CC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41790"/>
    <w:rsid w:val="00463A52"/>
    <w:rsid w:val="00477025"/>
    <w:rsid w:val="00492354"/>
    <w:rsid w:val="004A4D71"/>
    <w:rsid w:val="004B22F6"/>
    <w:rsid w:val="004B47ED"/>
    <w:rsid w:val="004B6FE5"/>
    <w:rsid w:val="004C60A5"/>
    <w:rsid w:val="004C6EB1"/>
    <w:rsid w:val="004F2432"/>
    <w:rsid w:val="0050489E"/>
    <w:rsid w:val="0051660C"/>
    <w:rsid w:val="00524FE6"/>
    <w:rsid w:val="00541FDD"/>
    <w:rsid w:val="005421C5"/>
    <w:rsid w:val="00543913"/>
    <w:rsid w:val="00551BC1"/>
    <w:rsid w:val="00552846"/>
    <w:rsid w:val="00563DCD"/>
    <w:rsid w:val="005731CF"/>
    <w:rsid w:val="00587157"/>
    <w:rsid w:val="00595F7F"/>
    <w:rsid w:val="005963DE"/>
    <w:rsid w:val="005A0994"/>
    <w:rsid w:val="005A2543"/>
    <w:rsid w:val="005A3F11"/>
    <w:rsid w:val="005C273C"/>
    <w:rsid w:val="005E2660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1169"/>
    <w:rsid w:val="006F2626"/>
    <w:rsid w:val="0071439C"/>
    <w:rsid w:val="00715B8B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16DB"/>
    <w:rsid w:val="009072D1"/>
    <w:rsid w:val="0092542A"/>
    <w:rsid w:val="00933DB5"/>
    <w:rsid w:val="00943A17"/>
    <w:rsid w:val="009453BC"/>
    <w:rsid w:val="00954C6C"/>
    <w:rsid w:val="00961927"/>
    <w:rsid w:val="00966D04"/>
    <w:rsid w:val="00981926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66E37"/>
    <w:rsid w:val="00B8205C"/>
    <w:rsid w:val="00B86BCD"/>
    <w:rsid w:val="00B91CA1"/>
    <w:rsid w:val="00B96060"/>
    <w:rsid w:val="00BA6F25"/>
    <w:rsid w:val="00BC232B"/>
    <w:rsid w:val="00BD2533"/>
    <w:rsid w:val="00BD35AE"/>
    <w:rsid w:val="00BD6A91"/>
    <w:rsid w:val="00BD75D9"/>
    <w:rsid w:val="00BE5952"/>
    <w:rsid w:val="00BE6BE6"/>
    <w:rsid w:val="00BF0F10"/>
    <w:rsid w:val="00C07ECA"/>
    <w:rsid w:val="00C27C1A"/>
    <w:rsid w:val="00C36F18"/>
    <w:rsid w:val="00C40BE4"/>
    <w:rsid w:val="00C41DE3"/>
    <w:rsid w:val="00C46980"/>
    <w:rsid w:val="00C47206"/>
    <w:rsid w:val="00C50A59"/>
    <w:rsid w:val="00C557F2"/>
    <w:rsid w:val="00C63E3C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2064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E29B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7A1A26029354A24A33C749DEB926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1C298-E147-4F57-8BAB-3F0D86CDEB4E}"/>
      </w:docPartPr>
      <w:docPartBody>
        <w:p w:rsidR="000B7DC3" w:rsidRDefault="00094F70" w:rsidP="00094F70">
          <w:pPr>
            <w:pStyle w:val="07A1A26029354A24A33C749DEB926752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6BE4D79C44BB1839F6F0D91AD1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49292-AF9E-40E7-82DE-F8ACD2B76E4C}"/>
      </w:docPartPr>
      <w:docPartBody>
        <w:p w:rsidR="000B7DC3" w:rsidRDefault="00094F70" w:rsidP="00094F70">
          <w:pPr>
            <w:pStyle w:val="6816BE4D79C44BB1839F6F0D91AD19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28273EFA2214D22B3CB2F9E75E51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1031B-2042-4E43-B895-E2A65BDE2482}"/>
      </w:docPartPr>
      <w:docPartBody>
        <w:p w:rsidR="000B7DC3" w:rsidRDefault="00094F70" w:rsidP="00094F70">
          <w:pPr>
            <w:pStyle w:val="128273EFA2214D22B3CB2F9E75E5104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D0EF08764448D1A6818DC243BE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D5012-02EA-4832-962D-9136942B01A4}"/>
      </w:docPartPr>
      <w:docPartBody>
        <w:p w:rsidR="000B7DC3" w:rsidRDefault="00094F70" w:rsidP="00094F70">
          <w:pPr>
            <w:pStyle w:val="4AD0EF08764448D1A6818DC243BE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7B32CD59504AFBABB8671F02D5E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4DB48-6505-430F-9245-64288085B497}"/>
      </w:docPartPr>
      <w:docPartBody>
        <w:p w:rsidR="000B7DC3" w:rsidRDefault="00094F70" w:rsidP="00094F70">
          <w:pPr>
            <w:pStyle w:val="FB7B32CD59504AFBABB8671F02D5ED9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FA60CE45514D999470ACAAF4A02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8DB4B-9ADB-424C-8407-B840899DDEDF}"/>
      </w:docPartPr>
      <w:docPartBody>
        <w:p w:rsidR="000B7DC3" w:rsidRDefault="00094F70" w:rsidP="00094F70">
          <w:pPr>
            <w:pStyle w:val="D5FA60CE45514D999470ACAAF4A02F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1CA46A98AF42BD8D661710C2F8E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ADA86-6618-494E-9C27-2ABC6D7511EF}"/>
      </w:docPartPr>
      <w:docPartBody>
        <w:p w:rsidR="000B7DC3" w:rsidRDefault="00094F70" w:rsidP="00094F70">
          <w:pPr>
            <w:pStyle w:val="B21CA46A98AF42BD8D661710C2F8E4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2DC89C319146589FDF3DE7FD8C7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FBA02-7EB4-41DF-B069-76ABBEA05457}"/>
      </w:docPartPr>
      <w:docPartBody>
        <w:p w:rsidR="000B7DC3" w:rsidRDefault="00094F70" w:rsidP="00094F70">
          <w:pPr>
            <w:pStyle w:val="FD2DC89C319146589FDF3DE7FD8C74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07A73369320492AB9B1DEF291498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050AE-94A4-4742-A20F-B2EAA061A9C1}"/>
      </w:docPartPr>
      <w:docPartBody>
        <w:p w:rsidR="000B7DC3" w:rsidRDefault="00094F70" w:rsidP="00094F70">
          <w:pPr>
            <w:pStyle w:val="007A73369320492AB9B1DEF2914988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DBB4A71EA04F8E926C2FC5313AD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BF154-D4A4-418D-8ED4-A52F4514EDEF}"/>
      </w:docPartPr>
      <w:docPartBody>
        <w:p w:rsidR="000B7DC3" w:rsidRDefault="00094F70" w:rsidP="00094F70">
          <w:pPr>
            <w:pStyle w:val="9DDBB4A71EA04F8E926C2FC5313ADF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D38608A606472ABC799EBED7255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744CE-5539-4FF5-8A28-34D6C6F6268F}"/>
      </w:docPartPr>
      <w:docPartBody>
        <w:p w:rsidR="000B7DC3" w:rsidRDefault="00094F70" w:rsidP="00094F70">
          <w:pPr>
            <w:pStyle w:val="47D38608A606472ABC799EBED72550A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94F70"/>
    <w:rsid w:val="000B7DC3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A4A70"/>
    <w:rsid w:val="004C6DB6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4F70"/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  <w:style w:type="paragraph" w:customStyle="1" w:styleId="09BF5F7536234C739AA4D6106388507B">
    <w:name w:val="09BF5F7536234C739AA4D6106388507B"/>
    <w:rsid w:val="00094F70"/>
    <w:rPr>
      <w:lang w:val="en-GB" w:eastAsia="en-GB"/>
    </w:rPr>
  </w:style>
  <w:style w:type="paragraph" w:customStyle="1" w:styleId="B69282287B1F4BFDAE6522CFF6892B93">
    <w:name w:val="B69282287B1F4BFDAE6522CFF6892B93"/>
    <w:rsid w:val="00094F70"/>
    <w:rPr>
      <w:lang w:val="en-GB" w:eastAsia="en-GB"/>
    </w:rPr>
  </w:style>
  <w:style w:type="paragraph" w:customStyle="1" w:styleId="411C4DA0D3804BD6922B15CC7949F10B">
    <w:name w:val="411C4DA0D3804BD6922B15CC7949F10B"/>
    <w:rsid w:val="00094F70"/>
    <w:rPr>
      <w:lang w:val="en-GB" w:eastAsia="en-GB"/>
    </w:rPr>
  </w:style>
  <w:style w:type="paragraph" w:customStyle="1" w:styleId="8C275D66ECA145898F37D81ACE24A55B">
    <w:name w:val="8C275D66ECA145898F37D81ACE24A55B"/>
    <w:rsid w:val="00094F70"/>
    <w:rPr>
      <w:lang w:val="en-GB" w:eastAsia="en-GB"/>
    </w:rPr>
  </w:style>
  <w:style w:type="paragraph" w:customStyle="1" w:styleId="0FF5E5F6C0AA4274A4CC376BF3233288">
    <w:name w:val="0FF5E5F6C0AA4274A4CC376BF3233288"/>
    <w:rsid w:val="00094F70"/>
    <w:rPr>
      <w:lang w:val="en-GB" w:eastAsia="en-GB"/>
    </w:rPr>
  </w:style>
  <w:style w:type="paragraph" w:customStyle="1" w:styleId="07A1A26029354A24A33C749DEB926752">
    <w:name w:val="07A1A26029354A24A33C749DEB926752"/>
    <w:rsid w:val="00094F70"/>
    <w:rPr>
      <w:lang w:val="en-GB" w:eastAsia="en-GB"/>
    </w:rPr>
  </w:style>
  <w:style w:type="paragraph" w:customStyle="1" w:styleId="CE9F179F09D9425EA1A8CB535EF01513">
    <w:name w:val="CE9F179F09D9425EA1A8CB535EF01513"/>
    <w:rsid w:val="00094F70"/>
    <w:rPr>
      <w:lang w:val="en-GB" w:eastAsia="en-GB"/>
    </w:rPr>
  </w:style>
  <w:style w:type="paragraph" w:customStyle="1" w:styleId="4732C8D28A8B403B8884D9CE0CB573B1">
    <w:name w:val="4732C8D28A8B403B8884D9CE0CB573B1"/>
    <w:rsid w:val="00094F70"/>
    <w:rPr>
      <w:lang w:val="en-GB" w:eastAsia="en-GB"/>
    </w:rPr>
  </w:style>
  <w:style w:type="paragraph" w:customStyle="1" w:styleId="B293065C7BBB4F4AAC02E05DC2B4B3EB">
    <w:name w:val="B293065C7BBB4F4AAC02E05DC2B4B3EB"/>
    <w:rsid w:val="00094F70"/>
    <w:rPr>
      <w:lang w:val="en-GB" w:eastAsia="en-GB"/>
    </w:rPr>
  </w:style>
  <w:style w:type="paragraph" w:customStyle="1" w:styleId="9264B4CE8DAA4A54A2C1D266C6ECA61A">
    <w:name w:val="9264B4CE8DAA4A54A2C1D266C6ECA61A"/>
    <w:rsid w:val="00094F70"/>
    <w:rPr>
      <w:lang w:val="en-GB" w:eastAsia="en-GB"/>
    </w:rPr>
  </w:style>
  <w:style w:type="paragraph" w:customStyle="1" w:styleId="11E1BC0B89FD4D27977472E1117E0649">
    <w:name w:val="11E1BC0B89FD4D27977472E1117E0649"/>
    <w:rsid w:val="00094F70"/>
    <w:rPr>
      <w:lang w:val="en-GB" w:eastAsia="en-GB"/>
    </w:rPr>
  </w:style>
  <w:style w:type="paragraph" w:customStyle="1" w:styleId="879591D4106541B38EC4B2252B1AF5BD">
    <w:name w:val="879591D4106541B38EC4B2252B1AF5BD"/>
    <w:rsid w:val="00094F70"/>
    <w:rPr>
      <w:lang w:val="en-GB" w:eastAsia="en-GB"/>
    </w:rPr>
  </w:style>
  <w:style w:type="paragraph" w:customStyle="1" w:styleId="FA98CADA7BC3470F8DECA4E2799C014D">
    <w:name w:val="FA98CADA7BC3470F8DECA4E2799C014D"/>
    <w:rsid w:val="00094F70"/>
    <w:rPr>
      <w:lang w:val="en-GB" w:eastAsia="en-GB"/>
    </w:rPr>
  </w:style>
  <w:style w:type="paragraph" w:customStyle="1" w:styleId="0A9E6FE5D3EE40858B8459187E4D1C71">
    <w:name w:val="0A9E6FE5D3EE40858B8459187E4D1C71"/>
    <w:rsid w:val="00094F70"/>
    <w:rPr>
      <w:lang w:val="en-GB" w:eastAsia="en-GB"/>
    </w:rPr>
  </w:style>
  <w:style w:type="paragraph" w:customStyle="1" w:styleId="CCFDA19F2B194D019F73E16B42C9FD0F">
    <w:name w:val="CCFDA19F2B194D019F73E16B42C9FD0F"/>
    <w:rsid w:val="00094F70"/>
    <w:rPr>
      <w:lang w:val="en-GB" w:eastAsia="en-GB"/>
    </w:rPr>
  </w:style>
  <w:style w:type="paragraph" w:customStyle="1" w:styleId="13A97F0529EC436CBAB3FF8D064672F7">
    <w:name w:val="13A97F0529EC436CBAB3FF8D064672F7"/>
    <w:rsid w:val="00094F70"/>
    <w:rPr>
      <w:lang w:val="en-GB" w:eastAsia="en-GB"/>
    </w:rPr>
  </w:style>
  <w:style w:type="paragraph" w:customStyle="1" w:styleId="79E250C3DAAC43B99E8D7443F4989ECA">
    <w:name w:val="79E250C3DAAC43B99E8D7443F4989ECA"/>
    <w:rsid w:val="00094F70"/>
    <w:rPr>
      <w:lang w:val="en-GB" w:eastAsia="en-GB"/>
    </w:rPr>
  </w:style>
  <w:style w:type="paragraph" w:customStyle="1" w:styleId="6816BE4D79C44BB1839F6F0D91AD195D">
    <w:name w:val="6816BE4D79C44BB1839F6F0D91AD195D"/>
    <w:rsid w:val="00094F70"/>
    <w:rPr>
      <w:lang w:val="en-GB" w:eastAsia="en-GB"/>
    </w:rPr>
  </w:style>
  <w:style w:type="paragraph" w:customStyle="1" w:styleId="386CD3F57F00481F930CDFA24120241D">
    <w:name w:val="386CD3F57F00481F930CDFA24120241D"/>
    <w:rsid w:val="00094F70"/>
    <w:rPr>
      <w:lang w:val="en-GB" w:eastAsia="en-GB"/>
    </w:rPr>
  </w:style>
  <w:style w:type="paragraph" w:customStyle="1" w:styleId="5540457E707949DEB7D18BC883487AEC">
    <w:name w:val="5540457E707949DEB7D18BC883487AEC"/>
    <w:rsid w:val="00094F70"/>
    <w:rPr>
      <w:lang w:val="en-GB" w:eastAsia="en-GB"/>
    </w:rPr>
  </w:style>
  <w:style w:type="paragraph" w:customStyle="1" w:styleId="E1DCD4F30DAB4CFF9A0C19B2E5074767">
    <w:name w:val="E1DCD4F30DAB4CFF9A0C19B2E5074767"/>
    <w:rsid w:val="00094F70"/>
    <w:rPr>
      <w:lang w:val="en-GB" w:eastAsia="en-GB"/>
    </w:rPr>
  </w:style>
  <w:style w:type="paragraph" w:customStyle="1" w:styleId="128273EFA2214D22B3CB2F9E75E5104B">
    <w:name w:val="128273EFA2214D22B3CB2F9E75E5104B"/>
    <w:rsid w:val="00094F70"/>
    <w:rPr>
      <w:lang w:val="en-GB" w:eastAsia="en-GB"/>
    </w:rPr>
  </w:style>
  <w:style w:type="paragraph" w:customStyle="1" w:styleId="4F15755D18024C1396F6BD964A6FC671">
    <w:name w:val="4F15755D18024C1396F6BD964A6FC671"/>
    <w:rsid w:val="00094F70"/>
    <w:rPr>
      <w:lang w:val="en-GB" w:eastAsia="en-GB"/>
    </w:rPr>
  </w:style>
  <w:style w:type="paragraph" w:customStyle="1" w:styleId="43CE2C5743C843D8B9E25895D6C7DF32">
    <w:name w:val="43CE2C5743C843D8B9E25895D6C7DF32"/>
    <w:rsid w:val="00094F70"/>
    <w:rPr>
      <w:lang w:val="en-GB" w:eastAsia="en-GB"/>
    </w:rPr>
  </w:style>
  <w:style w:type="paragraph" w:customStyle="1" w:styleId="47DAEE9FA040469F9F941D275436585E">
    <w:name w:val="47DAEE9FA040469F9F941D275436585E"/>
    <w:rsid w:val="00094F70"/>
    <w:rPr>
      <w:lang w:val="en-GB" w:eastAsia="en-GB"/>
    </w:rPr>
  </w:style>
  <w:style w:type="paragraph" w:customStyle="1" w:styleId="BC9BA3AEE2054FCAA43772B9D9028291">
    <w:name w:val="BC9BA3AEE2054FCAA43772B9D9028291"/>
    <w:rsid w:val="00094F70"/>
    <w:rPr>
      <w:lang w:val="en-GB" w:eastAsia="en-GB"/>
    </w:rPr>
  </w:style>
  <w:style w:type="paragraph" w:customStyle="1" w:styleId="4AD0EF08764448D1A6818DC243BE7D85">
    <w:name w:val="4AD0EF08764448D1A6818DC243BE7D85"/>
    <w:rsid w:val="00094F70"/>
    <w:rPr>
      <w:lang w:val="en-GB" w:eastAsia="en-GB"/>
    </w:rPr>
  </w:style>
  <w:style w:type="paragraph" w:customStyle="1" w:styleId="FB7B32CD59504AFBABB8671F02D5ED9B">
    <w:name w:val="FB7B32CD59504AFBABB8671F02D5ED9B"/>
    <w:rsid w:val="00094F70"/>
    <w:rPr>
      <w:lang w:val="en-GB" w:eastAsia="en-GB"/>
    </w:rPr>
  </w:style>
  <w:style w:type="paragraph" w:customStyle="1" w:styleId="D5FA60CE45514D999470ACAAF4A02F3E">
    <w:name w:val="D5FA60CE45514D999470ACAAF4A02F3E"/>
    <w:rsid w:val="00094F70"/>
    <w:rPr>
      <w:lang w:val="en-GB" w:eastAsia="en-GB"/>
    </w:rPr>
  </w:style>
  <w:style w:type="paragraph" w:customStyle="1" w:styleId="B21CA46A98AF42BD8D661710C2F8E472">
    <w:name w:val="B21CA46A98AF42BD8D661710C2F8E472"/>
    <w:rsid w:val="00094F70"/>
    <w:rPr>
      <w:lang w:val="en-GB" w:eastAsia="en-GB"/>
    </w:rPr>
  </w:style>
  <w:style w:type="paragraph" w:customStyle="1" w:styleId="FD2DC89C319146589FDF3DE7FD8C740A">
    <w:name w:val="FD2DC89C319146589FDF3DE7FD8C740A"/>
    <w:rsid w:val="00094F70"/>
    <w:rPr>
      <w:lang w:val="en-GB" w:eastAsia="en-GB"/>
    </w:rPr>
  </w:style>
  <w:style w:type="paragraph" w:customStyle="1" w:styleId="007A73369320492AB9B1DEF291498867">
    <w:name w:val="007A73369320492AB9B1DEF291498867"/>
    <w:rsid w:val="00094F70"/>
    <w:rPr>
      <w:lang w:val="en-GB" w:eastAsia="en-GB"/>
    </w:rPr>
  </w:style>
  <w:style w:type="paragraph" w:customStyle="1" w:styleId="9DDBB4A71EA04F8E926C2FC5313ADF36">
    <w:name w:val="9DDBB4A71EA04F8E926C2FC5313ADF36"/>
    <w:rsid w:val="00094F70"/>
    <w:rPr>
      <w:lang w:val="en-GB" w:eastAsia="en-GB"/>
    </w:rPr>
  </w:style>
  <w:style w:type="paragraph" w:customStyle="1" w:styleId="47D38608A606472ABC799EBED72550AE">
    <w:name w:val="47D38608A606472ABC799EBED72550AE"/>
    <w:rsid w:val="00094F70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_ D o n e _ L i n e > W o r k _ D o n e _ L i n e < / W o r k _ D o n e _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6E1195-17D4-446E-BD19-76826EB87A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customXml/itemProps4.xml><?xml version="1.0" encoding="utf-8"?>
<ds:datastoreItem xmlns:ds="http://schemas.openxmlformats.org/officeDocument/2006/customXml" ds:itemID="{201371EA-5E5B-49D5-974C-7AA824E594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2023-03-07T20:44:00Z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