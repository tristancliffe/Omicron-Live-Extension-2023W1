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1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4394"/>
        <w:gridCol w:w="284"/>
        <w:gridCol w:w="5247"/>
      </w:tblGrid>
      <w:tr w:rsidRPr="003F7DD4" w:rsidR="00654052" w:rsidTr="00986A56" w14:paraId="7FCE7DD4" w14:textId="77777777">
        <w:trPr>
          <w:cantSplit/>
          <w:trHeight w:val="20"/>
        </w:trPr>
        <w:tc>
          <w:tcPr>
            <w:tcW w:w="2291" w:type="pct"/>
            <w:gridSpan w:val="2"/>
          </w:tcPr>
          <w:p w:rsidRPr="00307D17" w:rsidR="00654052" w:rsidP="00C20464" w:rsidRDefault="00654052" w14:paraId="01C376C6" w14:textId="77777777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307D17">
              <w:rPr>
                <w:b/>
                <w:bCs/>
                <w:sz w:val="16"/>
                <w:szCs w:val="16"/>
              </w:rPr>
              <w:t>Invoice Address:</w:t>
            </w:r>
          </w:p>
        </w:tc>
        <w:tc>
          <w:tcPr>
            <w:tcW w:w="2709" w:type="pct"/>
            <w:gridSpan w:val="2"/>
          </w:tcPr>
          <w:p w:rsidRPr="00307D17" w:rsidR="00654052" w:rsidP="00C20464" w:rsidRDefault="00654052" w14:paraId="42B04832" w14:textId="77777777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307D17">
              <w:rPr>
                <w:b/>
                <w:bCs/>
                <w:sz w:val="16"/>
                <w:szCs w:val="16"/>
              </w:rPr>
              <w:t>Delivery Address:</w:t>
            </w:r>
          </w:p>
        </w:tc>
      </w:tr>
      <w:tr w:rsidRPr="003F7DD4" w:rsidR="00654052" w:rsidTr="00986A56" w14:paraId="14D56A2D" w14:textId="77777777">
        <w:trPr>
          <w:gridBefore w:val="1"/>
          <w:wBefore w:w="139" w:type="pct"/>
          <w:cantSplit/>
          <w:trHeight w:val="20"/>
        </w:trPr>
        <w:sdt>
          <w:sdtPr>
            <w:rPr>
              <w:sz w:val="16"/>
              <w:szCs w:val="16"/>
            </w:rPr>
            <w:alias w:val="#Nav: /Header/CustomerAddress1"/>
            <w:tag w:val="#Nav: Standard_Sales_Credit_Memo/1307"/>
            <w:id w:val="-1828202709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CustomerAddress1[1]" w:storeItemID="{E2DF282D-C183-47A3-91D1-8B90BDB0DF4A}"/>
            <w:text/>
          </w:sdtPr>
          <w:sdtEndPr/>
          <w:sdtContent>
            <w:tc>
              <w:tcPr>
                <w:tcW w:w="2291" w:type="pct"/>
                <w:gridSpan w:val="2"/>
              </w:tcPr>
              <w:p w:rsidRPr="00307D17" w:rsidR="00654052" w:rsidP="00C20464" w:rsidRDefault="0038671E" w14:paraId="2FBE32CA" w14:textId="3A3F1B7F">
                <w:pPr>
                  <w:pStyle w:val="NoSpacing"/>
                  <w:rPr>
                    <w:sz w:val="16"/>
                    <w:szCs w:val="16"/>
                  </w:rPr>
                </w:pPr>
                <w:r w:rsidRPr="00307D17">
                  <w:rPr>
                    <w:sz w:val="16"/>
                    <w:szCs w:val="16"/>
                  </w:rPr>
                  <w:t>CustomerAddress1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hipToAddress1"/>
            <w:tag w:val="#Nav: Standard_Sales_Credit_Memo/1307"/>
            <w:id w:val="560070978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hipToAddress1[1]" w:storeItemID="{E2DF282D-C183-47A3-91D1-8B90BDB0DF4A}"/>
            <w:text/>
          </w:sdtPr>
          <w:sdtEndPr/>
          <w:sdtContent>
            <w:tc>
              <w:tcPr>
                <w:tcW w:w="2570" w:type="pct"/>
              </w:tcPr>
              <w:p w:rsidRPr="00307D17" w:rsidR="00654052" w:rsidP="00C20464" w:rsidRDefault="0038671E" w14:paraId="2EAF4421" w14:textId="1E73256E">
                <w:pPr>
                  <w:pStyle w:val="NoSpacing"/>
                  <w:rPr>
                    <w:sz w:val="16"/>
                    <w:szCs w:val="16"/>
                  </w:rPr>
                </w:pPr>
                <w:r w:rsidRPr="00307D17">
                  <w:rPr>
                    <w:sz w:val="16"/>
                    <w:szCs w:val="16"/>
                  </w:rPr>
                  <w:t>ShipToAddress1</w:t>
                </w:r>
              </w:p>
            </w:tc>
          </w:sdtContent>
        </w:sdt>
      </w:tr>
      <w:tr w:rsidRPr="003F7DD4" w:rsidR="00654052" w:rsidTr="00986A56" w14:paraId="1CCBD025" w14:textId="77777777">
        <w:trPr>
          <w:gridBefore w:val="1"/>
          <w:wBefore w:w="139" w:type="pct"/>
          <w:cantSplit/>
          <w:trHeight w:val="20"/>
        </w:trPr>
        <w:sdt>
          <w:sdtPr>
            <w:rPr>
              <w:sz w:val="16"/>
              <w:szCs w:val="16"/>
            </w:rPr>
            <w:alias w:val="#Nav: /Header/CustomerAddress2"/>
            <w:tag w:val="#Nav: Standard_Sales_Credit_Memo/1307"/>
            <w:id w:val="294647420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CustomerAddress2[1]" w:storeItemID="{E2DF282D-C183-47A3-91D1-8B90BDB0DF4A}"/>
            <w:text/>
          </w:sdtPr>
          <w:sdtEndPr/>
          <w:sdtContent>
            <w:tc>
              <w:tcPr>
                <w:tcW w:w="2291" w:type="pct"/>
                <w:gridSpan w:val="2"/>
              </w:tcPr>
              <w:p w:rsidRPr="00307D17" w:rsidR="00654052" w:rsidP="00C20464" w:rsidRDefault="0038671E" w14:paraId="5A56FF10" w14:textId="44E5B651">
                <w:pPr>
                  <w:pStyle w:val="NoSpacing"/>
                  <w:rPr>
                    <w:sz w:val="16"/>
                    <w:szCs w:val="16"/>
                  </w:rPr>
                </w:pPr>
                <w:r w:rsidRPr="00307D17">
                  <w:rPr>
                    <w:sz w:val="16"/>
                    <w:szCs w:val="16"/>
                  </w:rPr>
                  <w:t>CustomerAddress2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hipToAddress2"/>
            <w:tag w:val="#Nav: Standard_Sales_Credit_Memo/1307"/>
            <w:id w:val="51593468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hipToAddress2[1]" w:storeItemID="{E2DF282D-C183-47A3-91D1-8B90BDB0DF4A}"/>
            <w:text/>
          </w:sdtPr>
          <w:sdtEndPr/>
          <w:sdtContent>
            <w:tc>
              <w:tcPr>
                <w:tcW w:w="2570" w:type="pct"/>
              </w:tcPr>
              <w:p w:rsidRPr="00307D17" w:rsidR="00654052" w:rsidP="00C20464" w:rsidRDefault="0038671E" w14:paraId="5683E3ED" w14:textId="460478E8">
                <w:pPr>
                  <w:pStyle w:val="NoSpacing"/>
                  <w:rPr>
                    <w:sz w:val="16"/>
                    <w:szCs w:val="16"/>
                  </w:rPr>
                </w:pPr>
                <w:r w:rsidRPr="00307D17">
                  <w:rPr>
                    <w:sz w:val="16"/>
                    <w:szCs w:val="16"/>
                  </w:rPr>
                  <w:t>ShipToAddress2</w:t>
                </w:r>
              </w:p>
            </w:tc>
          </w:sdtContent>
        </w:sdt>
      </w:tr>
      <w:tr w:rsidRPr="003F7DD4" w:rsidR="00654052" w:rsidTr="00986A56" w14:paraId="133FD750" w14:textId="77777777">
        <w:trPr>
          <w:gridBefore w:val="1"/>
          <w:wBefore w:w="139" w:type="pct"/>
          <w:cantSplit/>
          <w:trHeight w:val="20"/>
        </w:trPr>
        <w:sdt>
          <w:sdtPr>
            <w:rPr>
              <w:sz w:val="16"/>
              <w:szCs w:val="16"/>
            </w:rPr>
            <w:alias w:val="#Nav: /Header/CustomerAddress3"/>
            <w:tag w:val="#Nav: Standard_Sales_Credit_Memo/1307"/>
            <w:id w:val="412363620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CustomerAddress3[1]" w:storeItemID="{E2DF282D-C183-47A3-91D1-8B90BDB0DF4A}"/>
            <w:text/>
          </w:sdtPr>
          <w:sdtEndPr/>
          <w:sdtContent>
            <w:tc>
              <w:tcPr>
                <w:tcW w:w="2291" w:type="pct"/>
                <w:gridSpan w:val="2"/>
              </w:tcPr>
              <w:p w:rsidRPr="00307D17" w:rsidR="00654052" w:rsidP="00C20464" w:rsidRDefault="0038671E" w14:paraId="51FCD523" w14:textId="5DDB06A6">
                <w:pPr>
                  <w:pStyle w:val="NoSpacing"/>
                  <w:rPr>
                    <w:sz w:val="16"/>
                    <w:szCs w:val="16"/>
                  </w:rPr>
                </w:pPr>
                <w:r w:rsidRPr="00307D17">
                  <w:rPr>
                    <w:sz w:val="16"/>
                    <w:szCs w:val="16"/>
                  </w:rPr>
                  <w:t>CustomerAddress3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hipToAddress3"/>
            <w:tag w:val="#Nav: Standard_Sales_Credit_Memo/1307"/>
            <w:id w:val="-586998982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hipToAddress3[1]" w:storeItemID="{E2DF282D-C183-47A3-91D1-8B90BDB0DF4A}"/>
            <w:text/>
          </w:sdtPr>
          <w:sdtEndPr/>
          <w:sdtContent>
            <w:tc>
              <w:tcPr>
                <w:tcW w:w="2570" w:type="pct"/>
              </w:tcPr>
              <w:p w:rsidRPr="00307D17" w:rsidR="00654052" w:rsidP="00C20464" w:rsidRDefault="0038671E" w14:paraId="6B89744E" w14:textId="53FDCC10">
                <w:pPr>
                  <w:pStyle w:val="NoSpacing"/>
                  <w:rPr>
                    <w:sz w:val="16"/>
                    <w:szCs w:val="16"/>
                  </w:rPr>
                </w:pPr>
                <w:r w:rsidRPr="00307D17">
                  <w:rPr>
                    <w:sz w:val="16"/>
                    <w:szCs w:val="16"/>
                  </w:rPr>
                  <w:t>ShipToAddress3</w:t>
                </w:r>
              </w:p>
            </w:tc>
          </w:sdtContent>
        </w:sdt>
      </w:tr>
      <w:tr w:rsidRPr="003F7DD4" w:rsidR="00654052" w:rsidTr="00986A56" w14:paraId="343DC9CD" w14:textId="77777777">
        <w:trPr>
          <w:gridBefore w:val="1"/>
          <w:wBefore w:w="139" w:type="pct"/>
          <w:cantSplit/>
          <w:trHeight w:val="20"/>
        </w:trPr>
        <w:sdt>
          <w:sdtPr>
            <w:rPr>
              <w:sz w:val="16"/>
              <w:szCs w:val="16"/>
            </w:rPr>
            <w:alias w:val="#Nav: /Header/CustomerAddress4"/>
            <w:tag w:val="#Nav: Standard_Sales_Credit_Memo/1307"/>
            <w:id w:val="166372772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CustomerAddress4[1]" w:storeItemID="{E2DF282D-C183-47A3-91D1-8B90BDB0DF4A}"/>
            <w:text/>
          </w:sdtPr>
          <w:sdtEndPr/>
          <w:sdtContent>
            <w:tc>
              <w:tcPr>
                <w:tcW w:w="2291" w:type="pct"/>
                <w:gridSpan w:val="2"/>
              </w:tcPr>
              <w:p w:rsidRPr="00307D17" w:rsidR="00654052" w:rsidP="00C20464" w:rsidRDefault="0038671E" w14:paraId="1333DF06" w14:textId="16FC1C04">
                <w:pPr>
                  <w:pStyle w:val="NoSpacing"/>
                  <w:rPr>
                    <w:sz w:val="16"/>
                    <w:szCs w:val="16"/>
                  </w:rPr>
                </w:pPr>
                <w:r w:rsidRPr="00307D17">
                  <w:rPr>
                    <w:sz w:val="16"/>
                    <w:szCs w:val="16"/>
                  </w:rPr>
                  <w:t>CustomerAddress4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hipToAddress4"/>
            <w:tag w:val="#Nav: Standard_Sales_Credit_Memo/1307"/>
            <w:id w:val="-134709733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hipToAddress4[1]" w:storeItemID="{E2DF282D-C183-47A3-91D1-8B90BDB0DF4A}"/>
            <w:text/>
          </w:sdtPr>
          <w:sdtEndPr/>
          <w:sdtContent>
            <w:tc>
              <w:tcPr>
                <w:tcW w:w="2570" w:type="pct"/>
              </w:tcPr>
              <w:p w:rsidRPr="00307D17" w:rsidR="00654052" w:rsidP="00C20464" w:rsidRDefault="0038671E" w14:paraId="47FF9D2E" w14:textId="010BB3CC">
                <w:pPr>
                  <w:pStyle w:val="NoSpacing"/>
                  <w:rPr>
                    <w:sz w:val="16"/>
                    <w:szCs w:val="16"/>
                  </w:rPr>
                </w:pPr>
                <w:r w:rsidRPr="00307D17">
                  <w:rPr>
                    <w:sz w:val="16"/>
                    <w:szCs w:val="16"/>
                  </w:rPr>
                  <w:t>ShipToAddress4</w:t>
                </w:r>
              </w:p>
            </w:tc>
          </w:sdtContent>
        </w:sdt>
      </w:tr>
      <w:tr w:rsidRPr="003F7DD4" w:rsidR="00654052" w:rsidTr="00986A56" w14:paraId="1770AF71" w14:textId="77777777">
        <w:trPr>
          <w:gridBefore w:val="1"/>
          <w:wBefore w:w="139" w:type="pct"/>
          <w:cantSplit/>
          <w:trHeight w:val="20"/>
        </w:trPr>
        <w:sdt>
          <w:sdtPr>
            <w:rPr>
              <w:sz w:val="16"/>
              <w:szCs w:val="16"/>
            </w:rPr>
            <w:alias w:val="#Nav: /Header/CustomerAddress5"/>
            <w:tag w:val="#Nav: Standard_Sales_Credit_Memo/1307"/>
            <w:id w:val="-1960404068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CustomerAddress5[1]" w:storeItemID="{E2DF282D-C183-47A3-91D1-8B90BDB0DF4A}"/>
            <w:text/>
          </w:sdtPr>
          <w:sdtEndPr/>
          <w:sdtContent>
            <w:tc>
              <w:tcPr>
                <w:tcW w:w="2291" w:type="pct"/>
                <w:gridSpan w:val="2"/>
              </w:tcPr>
              <w:p w:rsidRPr="00307D17" w:rsidR="00654052" w:rsidP="00C20464" w:rsidRDefault="0038671E" w14:paraId="41737A04" w14:textId="07449EE1">
                <w:pPr>
                  <w:pStyle w:val="NoSpacing"/>
                  <w:rPr>
                    <w:sz w:val="16"/>
                    <w:szCs w:val="16"/>
                  </w:rPr>
                </w:pPr>
                <w:r w:rsidRPr="00307D17">
                  <w:rPr>
                    <w:sz w:val="16"/>
                    <w:szCs w:val="16"/>
                  </w:rPr>
                  <w:t>CustomerAddress5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hipToAddress5"/>
            <w:tag w:val="#Nav: Standard_Sales_Credit_Memo/1307"/>
            <w:id w:val="752944950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hipToAddress5[1]" w:storeItemID="{E2DF282D-C183-47A3-91D1-8B90BDB0DF4A}"/>
            <w:text/>
          </w:sdtPr>
          <w:sdtEndPr/>
          <w:sdtContent>
            <w:tc>
              <w:tcPr>
                <w:tcW w:w="2570" w:type="pct"/>
              </w:tcPr>
              <w:p w:rsidRPr="00307D17" w:rsidR="00654052" w:rsidP="00C20464" w:rsidRDefault="0038671E" w14:paraId="061CBC4E" w14:textId="4DECDA81">
                <w:pPr>
                  <w:pStyle w:val="NoSpacing"/>
                  <w:rPr>
                    <w:sz w:val="16"/>
                    <w:szCs w:val="16"/>
                  </w:rPr>
                </w:pPr>
                <w:r w:rsidRPr="00307D17">
                  <w:rPr>
                    <w:sz w:val="16"/>
                    <w:szCs w:val="16"/>
                  </w:rPr>
                  <w:t>ShipToAddress5</w:t>
                </w:r>
              </w:p>
            </w:tc>
          </w:sdtContent>
        </w:sdt>
      </w:tr>
      <w:tr w:rsidRPr="003F7DD4" w:rsidR="00654052" w:rsidTr="00986A56" w14:paraId="6CAD99A5" w14:textId="77777777">
        <w:trPr>
          <w:gridBefore w:val="1"/>
          <w:wBefore w:w="139" w:type="pct"/>
          <w:cantSplit/>
          <w:trHeight w:val="20"/>
        </w:trPr>
        <w:sdt>
          <w:sdtPr>
            <w:rPr>
              <w:sz w:val="16"/>
              <w:szCs w:val="16"/>
            </w:rPr>
            <w:alias w:val="#Nav: /Header/CustomerAddress6"/>
            <w:tag w:val="#Nav: Standard_Sales_Credit_Memo/1307"/>
            <w:id w:val="885147580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CustomerAddress6[1]" w:storeItemID="{E2DF282D-C183-47A3-91D1-8B90BDB0DF4A}"/>
            <w:text/>
          </w:sdtPr>
          <w:sdtEndPr/>
          <w:sdtContent>
            <w:tc>
              <w:tcPr>
                <w:tcW w:w="2291" w:type="pct"/>
                <w:gridSpan w:val="2"/>
              </w:tcPr>
              <w:p w:rsidRPr="00307D17" w:rsidR="00654052" w:rsidP="00C20464" w:rsidRDefault="0038671E" w14:paraId="590730E1" w14:textId="3C7C5F32">
                <w:pPr>
                  <w:pStyle w:val="NoSpacing"/>
                  <w:rPr>
                    <w:sz w:val="16"/>
                    <w:szCs w:val="16"/>
                  </w:rPr>
                </w:pPr>
                <w:r w:rsidRPr="00307D17">
                  <w:rPr>
                    <w:sz w:val="16"/>
                    <w:szCs w:val="16"/>
                  </w:rPr>
                  <w:t>CustomerAddress6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hipToAddress6"/>
            <w:tag w:val="#Nav: Standard_Sales_Credit_Memo/1307"/>
            <w:id w:val="28332339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hipToAddress6[1]" w:storeItemID="{E2DF282D-C183-47A3-91D1-8B90BDB0DF4A}"/>
            <w:text/>
          </w:sdtPr>
          <w:sdtEndPr/>
          <w:sdtContent>
            <w:tc>
              <w:tcPr>
                <w:tcW w:w="2570" w:type="pct"/>
              </w:tcPr>
              <w:p w:rsidRPr="00307D17" w:rsidR="00654052" w:rsidP="00C20464" w:rsidRDefault="0038671E" w14:paraId="03EB15BD" w14:textId="71740B95">
                <w:pPr>
                  <w:pStyle w:val="NoSpacing"/>
                  <w:rPr>
                    <w:sz w:val="16"/>
                    <w:szCs w:val="16"/>
                  </w:rPr>
                </w:pPr>
                <w:r w:rsidRPr="00307D17">
                  <w:rPr>
                    <w:sz w:val="16"/>
                    <w:szCs w:val="16"/>
                  </w:rPr>
                  <w:t>ShipToAddress6</w:t>
                </w:r>
              </w:p>
            </w:tc>
          </w:sdtContent>
        </w:sdt>
      </w:tr>
      <w:tr w:rsidRPr="003F7DD4" w:rsidR="00654052" w:rsidTr="00986A56" w14:paraId="345B3287" w14:textId="77777777">
        <w:trPr>
          <w:gridBefore w:val="1"/>
          <w:wBefore w:w="139" w:type="pct"/>
          <w:cantSplit/>
          <w:trHeight w:val="20"/>
        </w:trPr>
        <w:sdt>
          <w:sdtPr>
            <w:rPr>
              <w:sz w:val="16"/>
              <w:szCs w:val="16"/>
            </w:rPr>
            <w:alias w:val="#Nav: /Header/CustomerAddress7"/>
            <w:tag w:val="#Nav: Standard_Sales_Credit_Memo/1307"/>
            <w:id w:val="96747896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CustomerAddress7[1]" w:storeItemID="{E2DF282D-C183-47A3-91D1-8B90BDB0DF4A}"/>
            <w:text/>
          </w:sdtPr>
          <w:sdtEndPr/>
          <w:sdtContent>
            <w:tc>
              <w:tcPr>
                <w:tcW w:w="2291" w:type="pct"/>
                <w:gridSpan w:val="2"/>
              </w:tcPr>
              <w:p w:rsidRPr="00307D17" w:rsidR="00654052" w:rsidP="00C20464" w:rsidRDefault="0038671E" w14:paraId="5AEC52AA" w14:textId="3884DF14">
                <w:pPr>
                  <w:pStyle w:val="NoSpacing"/>
                  <w:rPr>
                    <w:sz w:val="16"/>
                    <w:szCs w:val="16"/>
                  </w:rPr>
                </w:pPr>
                <w:r w:rsidRPr="00307D17">
                  <w:rPr>
                    <w:sz w:val="16"/>
                    <w:szCs w:val="16"/>
                  </w:rPr>
                  <w:t>CustomerAddress7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hipToAddress7"/>
            <w:tag w:val="#Nav: Standard_Sales_Credit_Memo/1307"/>
            <w:id w:val="-197316520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hipToAddress7[1]" w:storeItemID="{E2DF282D-C183-47A3-91D1-8B90BDB0DF4A}"/>
            <w:text/>
          </w:sdtPr>
          <w:sdtEndPr/>
          <w:sdtContent>
            <w:tc>
              <w:tcPr>
                <w:tcW w:w="2570" w:type="pct"/>
              </w:tcPr>
              <w:p w:rsidRPr="00307D17" w:rsidR="00654052" w:rsidP="00C20464" w:rsidRDefault="0038671E" w14:paraId="372C2A30" w14:textId="22C8EE86">
                <w:pPr>
                  <w:pStyle w:val="NoSpacing"/>
                  <w:rPr>
                    <w:sz w:val="16"/>
                    <w:szCs w:val="16"/>
                  </w:rPr>
                </w:pPr>
                <w:r w:rsidRPr="00307D17">
                  <w:rPr>
                    <w:sz w:val="16"/>
                    <w:szCs w:val="16"/>
                  </w:rPr>
                  <w:t>ShipToAddress7</w:t>
                </w:r>
              </w:p>
            </w:tc>
          </w:sdtContent>
        </w:sdt>
      </w:tr>
      <w:tr w:rsidRPr="003F7DD4" w:rsidR="00654052" w:rsidTr="00986A56" w14:paraId="1C6E5D9A" w14:textId="77777777">
        <w:trPr>
          <w:gridBefore w:val="1"/>
          <w:wBefore w:w="139" w:type="pct"/>
          <w:cantSplit/>
          <w:trHeight w:val="20"/>
        </w:trPr>
        <w:sdt>
          <w:sdtPr>
            <w:rPr>
              <w:sz w:val="16"/>
              <w:szCs w:val="16"/>
            </w:rPr>
            <w:alias w:val="#Nav: /Header/CustomerAddress8"/>
            <w:tag w:val="#Nav: Standard_Sales_Credit_Memo/1307"/>
            <w:id w:val="1136837926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CustomerAddress8[1]" w:storeItemID="{E2DF282D-C183-47A3-91D1-8B90BDB0DF4A}"/>
            <w:text/>
          </w:sdtPr>
          <w:sdtEndPr/>
          <w:sdtContent>
            <w:tc>
              <w:tcPr>
                <w:tcW w:w="2291" w:type="pct"/>
                <w:gridSpan w:val="2"/>
              </w:tcPr>
              <w:p w:rsidRPr="00307D17" w:rsidR="00654052" w:rsidP="00C20464" w:rsidRDefault="0038671E" w14:paraId="29AE3CA3" w14:textId="54A1E823">
                <w:pPr>
                  <w:pStyle w:val="NoSpacing"/>
                  <w:rPr>
                    <w:sz w:val="16"/>
                    <w:szCs w:val="16"/>
                  </w:rPr>
                </w:pPr>
                <w:r w:rsidRPr="00307D17">
                  <w:rPr>
                    <w:sz w:val="16"/>
                    <w:szCs w:val="16"/>
                  </w:rPr>
                  <w:t>CustomerAddress8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hipToAddress8"/>
            <w:tag w:val="#Nav: Standard_Sales_Credit_Memo/1307"/>
            <w:id w:val="-83938329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hipToAddress8[1]" w:storeItemID="{E2DF282D-C183-47A3-91D1-8B90BDB0DF4A}"/>
            <w:text/>
          </w:sdtPr>
          <w:sdtEndPr/>
          <w:sdtContent>
            <w:tc>
              <w:tcPr>
                <w:tcW w:w="2570" w:type="pct"/>
              </w:tcPr>
              <w:p w:rsidRPr="00307D17" w:rsidR="00654052" w:rsidP="00C20464" w:rsidRDefault="0038671E" w14:paraId="1C58F9A8" w14:textId="29A0067C">
                <w:pPr>
                  <w:pStyle w:val="NoSpacing"/>
                  <w:rPr>
                    <w:sz w:val="16"/>
                    <w:szCs w:val="16"/>
                  </w:rPr>
                </w:pPr>
                <w:r w:rsidRPr="00307D17">
                  <w:rPr>
                    <w:sz w:val="16"/>
                    <w:szCs w:val="16"/>
                  </w:rPr>
                  <w:t>ShipToAddress8</w:t>
                </w:r>
              </w:p>
            </w:tc>
          </w:sdtContent>
        </w:sdt>
      </w:tr>
    </w:tbl>
    <w:p w:rsidRPr="003F7DD4" w:rsidR="00654052" w:rsidP="00654052" w:rsidRDefault="00654052" w14:paraId="51099FEE" w14:textId="77777777">
      <w:pPr>
        <w:spacing w:after="0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  <w:gridCol w:w="2042"/>
      </w:tblGrid>
      <w:tr w:rsidRPr="003F7DD4" w:rsidR="00654052" w:rsidTr="00307D17" w14:paraId="78FD42C3" w14:textId="77777777">
        <w:trPr>
          <w:trHeight w:val="170"/>
        </w:trPr>
        <w:sdt>
          <w:sdtPr>
            <w:rPr>
              <w:sz w:val="16"/>
            </w:rPr>
            <w:alias w:val="#Nav: /Header/YourReference_Lbl"/>
            <w:tag w:val="#Nav: Standard_Sales_Credit_Memo/1307"/>
            <w:id w:val="-12333877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Lbl[1]" w:storeItemID="{E2DF282D-C183-47A3-91D1-8B90BDB0DF4A}"/>
            <w:text/>
          </w:sdtPr>
          <w:sdtEndPr/>
          <w:sdtContent>
            <w:tc>
              <w:tcPr>
                <w:tcW w:w="2041" w:type="dxa"/>
              </w:tcPr>
              <w:p w:rsidRPr="00307D17" w:rsidR="00654052" w:rsidP="00307D17" w:rsidRDefault="0038671E" w14:paraId="79495622" w14:textId="3D8CB4FB">
                <w:pPr>
                  <w:pStyle w:val="Heading1"/>
                  <w:spacing w:after="100" w:afterAutospacing="1"/>
                  <w:rPr>
                    <w:sz w:val="16"/>
                  </w:rPr>
                </w:pPr>
                <w:proofErr w:type="spellStart"/>
                <w:r w:rsidRPr="00307D17">
                  <w:rPr>
                    <w:sz w:val="16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sz w:val="16"/>
            </w:rPr>
            <w:alias w:val="#Nav: /Header/SelltoCustomerNo_Lbl"/>
            <w:tag w:val="#Nav: Standard_Sales_Credit_Memo/1307"/>
            <w:id w:val="-1847629686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elltoCustomerNo_Lbl[1]" w:storeItemID="{E2DF282D-C183-47A3-91D1-8B90BDB0DF4A}"/>
            <w:text/>
          </w:sdtPr>
          <w:sdtEndPr/>
          <w:sdtContent>
            <w:tc>
              <w:tcPr>
                <w:tcW w:w="2041" w:type="dxa"/>
              </w:tcPr>
              <w:p w:rsidRPr="00307D17" w:rsidR="00654052" w:rsidP="00307D17" w:rsidRDefault="0038671E" w14:paraId="0D7A4D0B" w14:textId="2101250F">
                <w:pPr>
                  <w:pStyle w:val="Heading1"/>
                  <w:spacing w:after="100" w:afterAutospacing="1"/>
                  <w:jc w:val="center"/>
                  <w:rPr>
                    <w:sz w:val="16"/>
                  </w:rPr>
                </w:pPr>
                <w:proofErr w:type="spellStart"/>
                <w:r w:rsidRPr="00307D17">
                  <w:rPr>
                    <w:sz w:val="16"/>
                  </w:rPr>
                  <w:t>SelltoCustomerNo_Lbl</w:t>
                </w:r>
                <w:proofErr w:type="spellEnd"/>
              </w:p>
            </w:tc>
          </w:sdtContent>
        </w:sdt>
        <w:sdt>
          <w:sdtPr>
            <w:rPr>
              <w:sz w:val="16"/>
            </w:rPr>
            <w:alias w:val="#Nav: /Header/ExternalDocumentNoLbl"/>
            <w:tag w:val="#Nav: Standard_Sales_Credit_Memo/1307"/>
            <w:id w:val="-199749066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ExternalDocumentNoLbl[1]" w:storeItemID="{E2DF282D-C183-47A3-91D1-8B90BDB0DF4A}"/>
            <w:text/>
          </w:sdtPr>
          <w:sdtEndPr/>
          <w:sdtContent>
            <w:tc>
              <w:tcPr>
                <w:tcW w:w="2041" w:type="dxa"/>
              </w:tcPr>
              <w:p w:rsidRPr="00307D17" w:rsidR="00654052" w:rsidP="00307D17" w:rsidRDefault="0038671E" w14:paraId="27EA47AF" w14:textId="5091084D">
                <w:pPr>
                  <w:pStyle w:val="Heading1"/>
                  <w:spacing w:after="100" w:afterAutospacing="1"/>
                  <w:jc w:val="center"/>
                  <w:rPr>
                    <w:sz w:val="16"/>
                  </w:rPr>
                </w:pPr>
                <w:proofErr w:type="spellStart"/>
                <w:r w:rsidRPr="00307D17">
                  <w:rPr>
                    <w:sz w:val="16"/>
                  </w:rPr>
                  <w:t>ExternalDocumentNoLbl</w:t>
                </w:r>
                <w:proofErr w:type="spellEnd"/>
              </w:p>
            </w:tc>
          </w:sdtContent>
        </w:sdt>
        <w:sdt>
          <w:sdtPr>
            <w:rPr>
              <w:sz w:val="16"/>
            </w:rPr>
            <w:alias w:val="#Nav: /Header/DocumentDate_Lbl"/>
            <w:tag w:val="#Nav: Standard_Sales_Credit_Memo/1307"/>
            <w:id w:val="1333715408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DocumentDate_Lbl[1]" w:storeItemID="{E2DF282D-C183-47A3-91D1-8B90BDB0DF4A}"/>
            <w:text/>
          </w:sdtPr>
          <w:sdtEndPr/>
          <w:sdtContent>
            <w:tc>
              <w:tcPr>
                <w:tcW w:w="2041" w:type="dxa"/>
              </w:tcPr>
              <w:p w:rsidRPr="00307D17" w:rsidR="00654052" w:rsidP="00307D17" w:rsidRDefault="0038671E" w14:paraId="61CCD040" w14:textId="3BEAE0B8">
                <w:pPr>
                  <w:pStyle w:val="Heading1"/>
                  <w:spacing w:after="100" w:afterAutospacing="1"/>
                  <w:jc w:val="right"/>
                  <w:rPr>
                    <w:sz w:val="16"/>
                  </w:rPr>
                </w:pPr>
                <w:proofErr w:type="spellStart"/>
                <w:r w:rsidRPr="00307D17">
                  <w:rPr>
                    <w:sz w:val="16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sz w:val="16"/>
            </w:rPr>
            <w:alias w:val="#Nav: /Header/DocumentNo_Lbl"/>
            <w:tag w:val="#Nav: Standard_Sales_Credit_Memo/1307"/>
            <w:id w:val="1767114366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DocumentNo_Lbl[1]" w:storeItemID="{E2DF282D-C183-47A3-91D1-8B90BDB0DF4A}"/>
            <w:text/>
          </w:sdtPr>
          <w:sdtEndPr/>
          <w:sdtContent>
            <w:tc>
              <w:tcPr>
                <w:tcW w:w="2042" w:type="dxa"/>
                <w:tcMar>
                  <w:right w:w="0" w:type="dxa"/>
                </w:tcMar>
              </w:tcPr>
              <w:p w:rsidRPr="00307D17" w:rsidR="00654052" w:rsidP="00307D17" w:rsidRDefault="0038671E" w14:paraId="095E12A0" w14:textId="27D94311">
                <w:pPr>
                  <w:pStyle w:val="Heading1"/>
                  <w:spacing w:after="100" w:afterAutospacing="1"/>
                  <w:jc w:val="right"/>
                  <w:rPr>
                    <w:sz w:val="16"/>
                  </w:rPr>
                </w:pPr>
                <w:proofErr w:type="spellStart"/>
                <w:r w:rsidRPr="00307D17">
                  <w:rPr>
                    <w:sz w:val="16"/>
                  </w:rPr>
                  <w:t>DocumentNo_Lbl</w:t>
                </w:r>
                <w:proofErr w:type="spellEnd"/>
              </w:p>
            </w:tc>
          </w:sdtContent>
        </w:sdt>
      </w:tr>
      <w:tr w:rsidRPr="003F7DD4" w:rsidR="00654052" w:rsidTr="00307D17" w14:paraId="5B00F852" w14:textId="77777777">
        <w:trPr>
          <w:trHeight w:val="170"/>
        </w:trPr>
        <w:sdt>
          <w:sdtPr>
            <w:rPr>
              <w:sz w:val="16"/>
              <w:szCs w:val="16"/>
            </w:rPr>
            <w:alias w:val="#Nav: /Header/YourReference"/>
            <w:tag w:val="#Nav: Standard_Sales_Credit_Memo/1307"/>
            <w:id w:val="-13341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[1]" w:storeItemID="{E2DF282D-C183-47A3-91D1-8B90BDB0DF4A}"/>
            <w:text/>
          </w:sdtPr>
          <w:sdtEndPr/>
          <w:sdtContent>
            <w:tc>
              <w:tcPr>
                <w:tcW w:w="2041" w:type="dxa"/>
              </w:tcPr>
              <w:p w:rsidRPr="00307D17" w:rsidR="00654052" w:rsidP="00307D17" w:rsidRDefault="0038671E" w14:paraId="26F72D59" w14:textId="3AFC0170">
                <w:pPr>
                  <w:spacing w:after="100" w:afterAutospacing="1"/>
                  <w:rPr>
                    <w:sz w:val="16"/>
                    <w:szCs w:val="16"/>
                  </w:rPr>
                </w:pPr>
                <w:proofErr w:type="spellStart"/>
                <w:r w:rsidRPr="00307D17">
                  <w:rPr>
                    <w:sz w:val="16"/>
                    <w:szCs w:val="16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6"/>
              <w:szCs w:val="16"/>
            </w:rPr>
            <w:alias w:val="#Nav: /Header/SelltoCustomerNo"/>
            <w:tag w:val="#Nav: Standard_Sales_Credit_Memo/1307"/>
            <w:id w:val="446905366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elltoCustomerNo[1]" w:storeItemID="{E2DF282D-C183-47A3-91D1-8B90BDB0DF4A}"/>
            <w:text/>
          </w:sdtPr>
          <w:sdtEndPr/>
          <w:sdtContent>
            <w:tc>
              <w:tcPr>
                <w:tcW w:w="2041" w:type="dxa"/>
              </w:tcPr>
              <w:p w:rsidRPr="00307D17" w:rsidR="00654052" w:rsidP="00307D17" w:rsidRDefault="0038671E" w14:paraId="73938892" w14:textId="59A14900">
                <w:pPr>
                  <w:spacing w:after="100" w:afterAutospacing="1"/>
                  <w:jc w:val="center"/>
                  <w:rPr>
                    <w:sz w:val="16"/>
                    <w:szCs w:val="16"/>
                  </w:rPr>
                </w:pPr>
                <w:proofErr w:type="spellStart"/>
                <w:r w:rsidRPr="00307D17">
                  <w:rPr>
                    <w:sz w:val="16"/>
                    <w:szCs w:val="16"/>
                  </w:rPr>
                  <w:t>SelltoCustomerNo</w:t>
                </w:r>
                <w:proofErr w:type="spellEnd"/>
              </w:p>
            </w:tc>
          </w:sdtContent>
        </w:sdt>
        <w:sdt>
          <w:sdtPr>
            <w:rPr>
              <w:sz w:val="16"/>
              <w:szCs w:val="16"/>
            </w:rPr>
            <w:alias w:val="#Nav: /Header/ExternalDocumentNo"/>
            <w:tag w:val="#Nav: Standard_Sales_Credit_Memo/1307"/>
            <w:id w:val="22135188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ExternalDocumentNo[1]" w:storeItemID="{E2DF282D-C183-47A3-91D1-8B90BDB0DF4A}"/>
            <w:text/>
          </w:sdtPr>
          <w:sdtEndPr/>
          <w:sdtContent>
            <w:tc>
              <w:tcPr>
                <w:tcW w:w="2041" w:type="dxa"/>
              </w:tcPr>
              <w:p w:rsidRPr="00307D17" w:rsidR="00654052" w:rsidP="00307D17" w:rsidRDefault="0038671E" w14:paraId="7DEB2FB0" w14:textId="7F616425">
                <w:pPr>
                  <w:spacing w:after="100" w:afterAutospacing="1"/>
                  <w:jc w:val="center"/>
                  <w:rPr>
                    <w:sz w:val="16"/>
                    <w:szCs w:val="16"/>
                  </w:rPr>
                </w:pPr>
                <w:proofErr w:type="spellStart"/>
                <w:r w:rsidRPr="00307D17">
                  <w:rPr>
                    <w:sz w:val="16"/>
                    <w:szCs w:val="16"/>
                  </w:rPr>
                  <w:t>ExternalDocumentNo</w:t>
                </w:r>
                <w:proofErr w:type="spellEnd"/>
              </w:p>
            </w:tc>
          </w:sdtContent>
        </w:sdt>
        <w:sdt>
          <w:sdtPr>
            <w:rPr>
              <w:sz w:val="16"/>
              <w:szCs w:val="16"/>
            </w:rPr>
            <w:alias w:val="#Nav: /Header/DocumentDate"/>
            <w:tag w:val="#Nav: Standard_Sales_Credit_Memo/1307"/>
            <w:id w:val="76142480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DocumentDate[1]" w:storeItemID="{E2DF282D-C183-47A3-91D1-8B90BDB0DF4A}"/>
            <w:text/>
          </w:sdtPr>
          <w:sdtEndPr/>
          <w:sdtContent>
            <w:tc>
              <w:tcPr>
                <w:tcW w:w="2041" w:type="dxa"/>
              </w:tcPr>
              <w:p w:rsidRPr="00307D17" w:rsidR="00654052" w:rsidP="00307D17" w:rsidRDefault="0038671E" w14:paraId="42916D72" w14:textId="11875314">
                <w:pPr>
                  <w:spacing w:after="100" w:afterAutospacing="1"/>
                  <w:jc w:val="right"/>
                  <w:rPr>
                    <w:sz w:val="16"/>
                    <w:szCs w:val="16"/>
                  </w:rPr>
                </w:pPr>
                <w:proofErr w:type="spellStart"/>
                <w:r w:rsidRPr="00307D17">
                  <w:rPr>
                    <w:sz w:val="16"/>
                    <w:szCs w:val="16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6"/>
              <w:szCs w:val="16"/>
            </w:rPr>
            <w:alias w:val="#Nav: /Header/DocumentNo"/>
            <w:tag w:val="#Nav: Standard_Sales_Credit_Memo/1307"/>
            <w:id w:val="1338734678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DocumentNo[1]" w:storeItemID="{E2DF282D-C183-47A3-91D1-8B90BDB0DF4A}"/>
            <w:text/>
          </w:sdtPr>
          <w:sdtEndPr/>
          <w:sdtContent>
            <w:tc>
              <w:tcPr>
                <w:tcW w:w="2042" w:type="dxa"/>
                <w:tcMar>
                  <w:right w:w="0" w:type="dxa"/>
                </w:tcMar>
              </w:tcPr>
              <w:p w:rsidRPr="00307D17" w:rsidR="00654052" w:rsidP="00307D17" w:rsidRDefault="0038671E" w14:paraId="602087A7" w14:textId="1E82FC44">
                <w:pPr>
                  <w:spacing w:after="100" w:afterAutospacing="1"/>
                  <w:jc w:val="right"/>
                  <w:rPr>
                    <w:b/>
                    <w:bCs/>
                    <w:sz w:val="16"/>
                    <w:szCs w:val="16"/>
                  </w:rPr>
                </w:pPr>
                <w:proofErr w:type="spellStart"/>
                <w:r w:rsidRPr="00307D17">
                  <w:rPr>
                    <w:b/>
                    <w:bCs/>
                    <w:sz w:val="16"/>
                    <w:szCs w:val="16"/>
                  </w:rPr>
                  <w:t>DocumentNo</w:t>
                </w:r>
                <w:proofErr w:type="spellEnd"/>
              </w:p>
            </w:tc>
          </w:sdtContent>
        </w:sdt>
      </w:tr>
    </w:tbl>
    <w:sdt>
      <w:sdtPr>
        <w:rPr>
          <w:sz w:val="18"/>
          <w:szCs w:val="18"/>
        </w:rPr>
        <w:alias w:val="#Nav: /Header/WorkDescriptionLines"/>
        <w:tag w:val="#Nav: Standard_Sales_Credit_Memo/1307"/>
        <w:id w:val="1016276720"/>
        <w15:dataBinding w:prefixMappings="xmlns:ns0='urn:microsoft-dynamics-nav/reports/Standard_Sales_Credit_Memo/1307/'" w:xpath="/ns0:NavWordReportXmlPart[1]/ns0:Header[1]/ns0:WorkDescriptionLines" w:storeItemID="{E2DF282D-C183-47A3-91D1-8B90BDB0DF4A}"/>
        <w15:repeatingSection/>
      </w:sdtPr>
      <w:sdtEndPr/>
      <w:sdtContent>
        <w:sdt>
          <w:sdtPr>
            <w:rPr>
              <w:sz w:val="18"/>
              <w:szCs w:val="18"/>
            </w:rPr>
            <w:id w:val="2121563736"/>
            <w:placeholder>
              <w:docPart w:val="DefaultPlaceholder_-1854013435"/>
            </w:placeholder>
            <w15:repeatingSectionItem/>
          </w:sdtPr>
          <w:sdtEndPr/>
          <w:sdtContent>
            <w:sdt>
              <w:sdtPr>
                <w:rPr>
                  <w:sz w:val="18"/>
                  <w:szCs w:val="18"/>
                </w:rPr>
                <w:alias w:val="#Nav: /Header/WorkDescriptionLines/WorkDescriptionLine"/>
                <w:tag w:val="#Nav: Standard_Sales_Credit_Memo/1307"/>
                <w:id w:val="-1559857451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WorkDescriptionLines[1]/ns0:WorkDescriptionLine[1]" w:storeItemID="{E2DF282D-C183-47A3-91D1-8B90BDB0DF4A}"/>
                <w:text/>
              </w:sdtPr>
              <w:sdtEndPr/>
              <w:sdtContent>
                <w:p w:rsidRPr="003F7DD4" w:rsidR="00654052" w:rsidP="00E01118" w:rsidRDefault="00CB5A52" w14:paraId="4F4335C8" w14:textId="16E9B177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1946"/>
        <w:gridCol w:w="1881"/>
        <w:gridCol w:w="709"/>
        <w:gridCol w:w="992"/>
        <w:gridCol w:w="851"/>
        <w:gridCol w:w="709"/>
        <w:gridCol w:w="850"/>
        <w:gridCol w:w="992"/>
      </w:tblGrid>
      <w:tr w:rsidRPr="003F7DD4" w:rsidR="00654052" w:rsidTr="00C55451" w14:paraId="70532718" w14:textId="77777777">
        <w:trPr>
          <w:trHeight w:val="546"/>
          <w:jc w:val="right"/>
        </w:trPr>
        <w:sdt>
          <w:sdtPr>
            <w:rPr>
              <w:sz w:val="16"/>
            </w:rPr>
            <w:alias w:val="#Nav: /Header/Line/ItemNo_Line_Lbl"/>
            <w:tag w:val="#Nav: Standard_Sales_Credit_Memo/1307"/>
            <w:id w:val="-56534178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Line[1]/ns0:ItemNo_Line_Lbl[1]" w:storeItemID="{E2DF282D-C183-47A3-91D1-8B90BDB0DF4A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  <w:vAlign w:val="bottom"/>
              </w:tcPr>
              <w:p w:rsidRPr="00307D17" w:rsidR="00654052" w:rsidP="00C20464" w:rsidRDefault="00563B12" w14:paraId="60732B3F" w14:textId="180CDBFB">
                <w:pPr>
                  <w:pStyle w:val="Heading1"/>
                  <w:rPr>
                    <w:sz w:val="16"/>
                  </w:rPr>
                </w:pPr>
                <w:proofErr w:type="spellStart"/>
                <w:r w:rsidRPr="00307D17">
                  <w:rPr>
                    <w:sz w:val="16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sz w:val="16"/>
            </w:rPr>
            <w:alias w:val="#Nav: /Header/Line/Description_Line_Lbl"/>
            <w:tag w:val="#Nav: Standard_Sales_Credit_Memo/1307"/>
            <w:id w:val="2776738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Line[1]/ns0:Description_Line_Lbl[1]" w:storeItemID="{E2DF282D-C183-47A3-91D1-8B90BDB0DF4A}"/>
            <w:text/>
          </w:sdtPr>
          <w:sdtEndPr/>
          <w:sdtContent>
            <w:tc>
              <w:tcPr>
                <w:tcW w:w="3827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307D17" w:rsidR="00654052" w:rsidP="00C20464" w:rsidRDefault="00563B12" w14:paraId="3D4EF7D0" w14:textId="3FB87CBD">
                <w:pPr>
                  <w:pStyle w:val="Heading1"/>
                  <w:rPr>
                    <w:sz w:val="16"/>
                  </w:rPr>
                </w:pPr>
                <w:proofErr w:type="spellStart"/>
                <w:r w:rsidRPr="00307D17">
                  <w:rPr>
                    <w:sz w:val="16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 w:val="16"/>
            </w:rPr>
            <w:alias w:val="#Nav: /Header/Line/Quantity_Line_Lbl"/>
            <w:tag w:val="#Nav: Standard_Sales_Credit_Memo/1307"/>
            <w:id w:val="-849491010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Line[1]/ns0:Quantity_Line_Lbl[1]" w:storeItemID="{E2DF282D-C183-47A3-91D1-8B90BDB0DF4A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307D17" w:rsidR="00654052" w:rsidP="00E01118" w:rsidRDefault="00E01118" w14:paraId="1985BDEE" w14:textId="71707E18">
                <w:pPr>
                  <w:pStyle w:val="Heading1"/>
                  <w:jc w:val="right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Quantity_Line_Lbl</w:t>
                </w:r>
                <w:proofErr w:type="spellEnd"/>
              </w:p>
            </w:tc>
          </w:sdtContent>
        </w:sdt>
        <w:tc>
          <w:tcPr>
            <w:tcW w:w="992" w:type="dxa"/>
            <w:tcBorders>
              <w:bottom w:val="single" w:color="auto" w:sz="4" w:space="0"/>
            </w:tcBorders>
            <w:vAlign w:val="bottom"/>
          </w:tcPr>
          <w:p w:rsidRPr="00307D17" w:rsidR="00654052" w:rsidP="00E01118" w:rsidRDefault="00654052" w14:paraId="3AD4255C" w14:textId="77777777">
            <w:pPr>
              <w:pStyle w:val="Heading1"/>
              <w:jc w:val="right"/>
              <w:rPr>
                <w:sz w:val="16"/>
              </w:rPr>
            </w:pPr>
          </w:p>
        </w:tc>
        <w:sdt>
          <w:sdtPr>
            <w:rPr>
              <w:sz w:val="16"/>
            </w:rPr>
            <w:alias w:val="#Nav: /Header/Line/UnitPrice_Lbl"/>
            <w:tag w:val="#Nav: Standard_Sales_Credit_Memo/1307"/>
            <w:id w:val="152128876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Line[1]/ns0:UnitPrice_Lbl[1]" w:storeItemID="{E2DF282D-C183-47A3-91D1-8B90BDB0DF4A}"/>
            <w:text/>
          </w:sdtPr>
          <w:sdtEndPr/>
          <w:sdtContent>
            <w:tc>
              <w:tcPr>
                <w:tcW w:w="851" w:type="dxa"/>
                <w:tcBorders>
                  <w:bottom w:val="single" w:color="auto" w:sz="4" w:space="0"/>
                </w:tcBorders>
                <w:vAlign w:val="bottom"/>
              </w:tcPr>
              <w:p w:rsidRPr="00307D17" w:rsidR="00654052" w:rsidP="00E01118" w:rsidRDefault="00CC1D40" w14:paraId="77AA025A" w14:textId="38082ABB">
                <w:pPr>
                  <w:pStyle w:val="Heading1"/>
                  <w:jc w:val="right"/>
                  <w:rPr>
                    <w:sz w:val="16"/>
                  </w:rPr>
                </w:pPr>
                <w:proofErr w:type="spellStart"/>
                <w:r w:rsidRPr="00307D17">
                  <w:rPr>
                    <w:sz w:val="16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307D17" w:rsidR="00654052" w:rsidP="00E01118" w:rsidRDefault="00654052" w14:paraId="50291EEB" w14:textId="77777777">
            <w:pPr>
              <w:pStyle w:val="Heading1"/>
              <w:jc w:val="right"/>
              <w:rPr>
                <w:sz w:val="16"/>
              </w:rPr>
            </w:pPr>
          </w:p>
        </w:tc>
        <w:sdt>
          <w:sdtPr>
            <w:rPr>
              <w:sz w:val="16"/>
            </w:rPr>
            <w:alias w:val="#Nav: /Header/Line/VATPct_Line_Lbl"/>
            <w:tag w:val="#Nav: Standard_Sales_Credit_Memo/1307"/>
            <w:id w:val="-21343092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Line[1]/ns0:VATPct_Line_Lbl[1]" w:storeItemID="{E2DF282D-C183-47A3-91D1-8B90BDB0DF4A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307D17" w:rsidR="00654052" w:rsidP="00E01118" w:rsidRDefault="004D2E1C" w14:paraId="549410AF" w14:textId="22080B84">
                <w:pPr>
                  <w:pStyle w:val="Heading1"/>
                  <w:jc w:val="right"/>
                  <w:rPr>
                    <w:sz w:val="16"/>
                  </w:rPr>
                </w:pPr>
                <w:r w:rsidRPr="00307D17">
                  <w:rPr>
                    <w:sz w:val="16"/>
                  </w:rPr>
                  <w:t>VATPct_Line_Lbl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LineAmount_Line_Lbl"/>
            <w:tag w:val="#Nav: Standard_Sales_Credit_Memo/1307"/>
            <w:id w:val="639238652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Line[1]/ns0:LineAmount_Line_Lbl[1]" w:storeItemID="{E2DF282D-C183-47A3-91D1-8B90BDB0DF4A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307D17" w:rsidR="00654052" w:rsidP="00E01118" w:rsidRDefault="004D2E1C" w14:paraId="4F50F851" w14:textId="3DD31596">
                <w:pPr>
                  <w:pStyle w:val="Heading1"/>
                  <w:jc w:val="right"/>
                  <w:rPr>
                    <w:sz w:val="16"/>
                  </w:rPr>
                </w:pPr>
                <w:proofErr w:type="spellStart"/>
                <w:r w:rsidRPr="00307D17">
                  <w:rPr>
                    <w:sz w:val="16"/>
                  </w:rPr>
                  <w:t>LineAmount_Line_Lbl</w:t>
                </w:r>
                <w:proofErr w:type="spellEnd"/>
              </w:p>
            </w:tc>
          </w:sdtContent>
        </w:sdt>
      </w:tr>
      <w:tr w:rsidRPr="003F7DD4" w:rsidR="00654052" w:rsidTr="00C55451" w14:paraId="32943008" w14:textId="77777777">
        <w:trPr>
          <w:trHeight w:val="182"/>
          <w:jc w:val="right"/>
        </w:trPr>
        <w:tc>
          <w:tcPr>
            <w:tcW w:w="1276" w:type="dxa"/>
            <w:tcBorders>
              <w:top w:val="single" w:color="auto" w:sz="4" w:space="0"/>
            </w:tcBorders>
          </w:tcPr>
          <w:p w:rsidRPr="00307D17" w:rsidR="00654052" w:rsidP="00C20464" w:rsidRDefault="00654052" w14:paraId="410FC498" w14:textId="777777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3827" w:type="dxa"/>
            <w:gridSpan w:val="2"/>
            <w:tcBorders>
              <w:top w:val="single" w:color="auto" w:sz="4" w:space="0"/>
            </w:tcBorders>
          </w:tcPr>
          <w:p w:rsidRPr="00307D17" w:rsidR="00654052" w:rsidP="00C20464" w:rsidRDefault="00654052" w14:paraId="14F5E53F" w14:textId="7777777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307D17" w:rsidR="00654052" w:rsidP="00E01118" w:rsidRDefault="00654052" w14:paraId="38685630" w14:textId="77777777">
            <w:pPr>
              <w:spacing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307D17" w:rsidR="00654052" w:rsidP="00E01118" w:rsidRDefault="00654052" w14:paraId="15BF410A" w14:textId="77777777">
            <w:pPr>
              <w:spacing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color="auto" w:sz="4" w:space="0"/>
            </w:tcBorders>
          </w:tcPr>
          <w:p w:rsidRPr="00307D17" w:rsidR="00654052" w:rsidP="00E01118" w:rsidRDefault="00654052" w14:paraId="652EC8B0" w14:textId="77777777">
            <w:pPr>
              <w:spacing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307D17" w:rsidR="00654052" w:rsidP="00E01118" w:rsidRDefault="00654052" w14:paraId="4ED600A5" w14:textId="77777777">
            <w:pPr>
              <w:spacing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307D17" w:rsidR="00654052" w:rsidP="00E01118" w:rsidRDefault="00654052" w14:paraId="02E3ABB0" w14:textId="77777777">
            <w:pPr>
              <w:spacing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307D17" w:rsidR="00654052" w:rsidP="00E01118" w:rsidRDefault="00654052" w14:paraId="733E2812" w14:textId="77777777">
            <w:pPr>
              <w:spacing w:after="0"/>
              <w:jc w:val="right"/>
              <w:rPr>
                <w:sz w:val="16"/>
                <w:szCs w:val="16"/>
              </w:rPr>
            </w:pPr>
          </w:p>
        </w:tc>
      </w:tr>
      <w:sdt>
        <w:sdtPr>
          <w:rPr>
            <w:sz w:val="16"/>
            <w:szCs w:val="16"/>
          </w:rPr>
          <w:alias w:val="#Nav: /Header/Line"/>
          <w:tag w:val="#Nav: Standard_Sales_Credit_Memo/1307"/>
          <w:id w:val="115349704"/>
          <w15:dataBinding w:prefixMappings="xmlns:ns0='urn:microsoft-dynamics-nav/reports/Standard_Sales_Credit_Memo/1307/'" w:xpath="/ns0:NavWordReportXmlPart[1]/ns0:Header[1]/ns0:Line" w:storeItemID="{E2DF282D-C183-47A3-91D1-8B90BDB0DF4A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-525867895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3F7DD4" w:rsidR="00654052" w:rsidTr="00E01118" w14:paraId="4C96D869" w14:textId="77777777">
                <w:trPr>
                  <w:trHeight w:val="170"/>
                  <w:jc w:val="right"/>
                </w:trPr>
                <w:sdt>
                  <w:sdtPr>
                    <w:rPr>
                      <w:sz w:val="16"/>
                      <w:szCs w:val="16"/>
                    </w:rPr>
                    <w:alias w:val="#Nav: /Header/Line/ItemNo_Line"/>
                    <w:tag w:val="#Nav: Standard_Sales_Credit_Memo/1307"/>
                    <w:id w:val="-948313263"/>
                    <w:placeholder>
                      <w:docPart w:val="DefaultPlaceholder_-1854013440"/>
                    </w:placeholder>
                    <w:dataBinding w:prefixMappings="xmlns:ns0='urn:microsoft-dynamics-nav/reports/Standard_Sales_Credit_Memo/1307/'" w:xpath="/ns0:NavWordReportXmlPart[1]/ns0:Header[1]/ns0:Line[1]/ns0:ItemNo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307D17" w:rsidR="00654052" w:rsidP="00E01118" w:rsidRDefault="00C43FFA" w14:paraId="7A036643" w14:textId="40F0B1B3">
                        <w:pPr>
                          <w:spacing w:after="6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07D17">
                          <w:rPr>
                            <w:sz w:val="16"/>
                            <w:szCs w:val="16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Description_Line"/>
                    <w:tag w:val="#Nav: Standard_Sales_Credit_Memo/1307"/>
                    <w:id w:val="-1691445028"/>
                    <w:placeholder>
                      <w:docPart w:val="DefaultPlaceholder_-1854013440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3827" w:type="dxa"/>
                        <w:gridSpan w:val="2"/>
                      </w:tcPr>
                      <w:p w:rsidRPr="00307D17" w:rsidR="00654052" w:rsidP="00E01118" w:rsidRDefault="006E6C68" w14:paraId="6F7723DB" w14:textId="2060C618">
                        <w:pPr>
                          <w:spacing w:after="6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07D17">
                          <w:rPr>
                            <w:sz w:val="16"/>
                            <w:szCs w:val="16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Quantity_Line"/>
                    <w:tag w:val="#Nav: Standard_Sales_Credit_Memo/1307"/>
                    <w:id w:val="1268734129"/>
                    <w:placeholder>
                      <w:docPart w:val="DefaultPlaceholder_-1854013440"/>
                    </w:placeholder>
                    <w:dataBinding w:prefixMappings="xmlns:ns0='urn:microsoft-dynamics-nav/reports/Standard_Sales_Credit_Memo/1307/'" w:xpath="/ns0:NavWordReportXmlPart[1]/ns0:Header[1]/ns0:Line[1]/ns0:Quantity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307D17" w:rsidR="00654052" w:rsidP="00E01118" w:rsidRDefault="006E6C68" w14:paraId="48A76ACA" w14:textId="56E5DCCA">
                        <w:pPr>
                          <w:spacing w:after="60"/>
                          <w:jc w:val="righ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07D17">
                          <w:rPr>
                            <w:sz w:val="16"/>
                            <w:szCs w:val="16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UnitOfMeasure"/>
                    <w:tag w:val="#Nav: Standard_Sales_Credit_Memo/1307"/>
                    <w:id w:val="-5837773"/>
                    <w:placeholder>
                      <w:docPart w:val="DefaultPlaceholder_-1854013440"/>
                    </w:placeholder>
                    <w:dataBinding w:prefixMappings="xmlns:ns0='urn:microsoft-dynamics-nav/reports/Standard_Sales_Credit_Memo/1307/'" w:xpath="/ns0:NavWordReportXmlPart[1]/ns0:Header[1]/ns0:Line[1]/ns0:UnitOfMeasur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307D17" w:rsidR="00654052" w:rsidP="00E01118" w:rsidRDefault="006E6C68" w14:paraId="59B8A651" w14:textId="6482FFBA">
                        <w:pPr>
                          <w:spacing w:after="60"/>
                          <w:jc w:val="righ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07D17">
                          <w:rPr>
                            <w:sz w:val="16"/>
                            <w:szCs w:val="16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UnitPrice"/>
                    <w:tag w:val="#Nav: Standard_Sales_Credit_Memo/1307"/>
                    <w:id w:val="868419395"/>
                    <w:placeholder>
                      <w:docPart w:val="DefaultPlaceholder_-1854013440"/>
                    </w:placeholder>
                    <w:dataBinding w:prefixMappings="xmlns:ns0='urn:microsoft-dynamics-nav/reports/Standard_Sales_Credit_Memo/1307/'" w:xpath="/ns0:NavWordReportXmlPart[1]/ns0:Header[1]/ns0:Line[1]/ns0:UnitPric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851" w:type="dxa"/>
                      </w:tcPr>
                      <w:p w:rsidRPr="00307D17" w:rsidR="00654052" w:rsidP="00E01118" w:rsidRDefault="006E6C68" w14:paraId="1BD15096" w14:textId="372E7623">
                        <w:pPr>
                          <w:spacing w:after="60"/>
                          <w:jc w:val="righ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07D17">
                          <w:rPr>
                            <w:sz w:val="16"/>
                            <w:szCs w:val="16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LineDiscountPercentText_Line"/>
                    <w:tag w:val="#Nav: Standard_Sales_Credit_Memo/1307"/>
                    <w:id w:val="280613197"/>
                    <w:placeholder>
                      <w:docPart w:val="DefaultPlaceholder_-1854013440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307D17" w:rsidR="00654052" w:rsidP="00E01118" w:rsidRDefault="00CB5A52" w14:paraId="480D5831" w14:textId="3AA3F405">
                        <w:pPr>
                          <w:spacing w:after="60"/>
                          <w:jc w:val="righ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07D17">
                          <w:rPr>
                            <w:sz w:val="16"/>
                            <w:szCs w:val="16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VATPct_Line"/>
                    <w:tag w:val="#Nav: Standard_Sales_Credit_Memo/1307"/>
                    <w:id w:val="-455406365"/>
                    <w:placeholder>
                      <w:docPart w:val="DefaultPlaceholder_-1854013440"/>
                    </w:placeholder>
                    <w:dataBinding w:prefixMappings="xmlns:ns0='urn:microsoft-dynamics-nav/reports/Standard_Sales_Credit_Memo/1307/'" w:xpath="/ns0:NavWordReportXmlPart[1]/ns0:Header[1]/ns0:Line[1]/ns0:VATPct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307D17" w:rsidR="00654052" w:rsidP="00E01118" w:rsidRDefault="00CB5A52" w14:paraId="42FD3780" w14:textId="1C3A09AC">
                        <w:pPr>
                          <w:spacing w:after="60"/>
                          <w:jc w:val="righ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07D17">
                          <w:rPr>
                            <w:sz w:val="16"/>
                            <w:szCs w:val="16"/>
                          </w:rPr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LineAmount_Line"/>
                    <w:tag w:val="#Nav: Standard_Sales_Credit_Memo/1307"/>
                    <w:id w:val="-420642870"/>
                    <w:placeholder>
                      <w:docPart w:val="DefaultPlaceholder_-1854013440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992" w:type="dxa"/>
                        <w:tcMar>
                          <w:right w:w="0" w:type="dxa"/>
                        </w:tcMar>
                      </w:tcPr>
                      <w:p w:rsidRPr="00307D17" w:rsidR="00654052" w:rsidP="00E01118" w:rsidRDefault="00CB5A52" w14:paraId="07471254" w14:textId="5B8A286D">
                        <w:pPr>
                          <w:spacing w:after="60"/>
                          <w:jc w:val="righ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07D17">
                          <w:rPr>
                            <w:sz w:val="16"/>
                            <w:szCs w:val="16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3F7DD4" w:rsidR="00654052" w:rsidTr="00C55451" w14:paraId="6B5FDB74" w14:textId="77777777">
        <w:trPr>
          <w:trHeight w:val="227"/>
          <w:jc w:val="right"/>
        </w:trPr>
        <w:tc>
          <w:tcPr>
            <w:tcW w:w="1276" w:type="dxa"/>
          </w:tcPr>
          <w:p w:rsidRPr="00307D17" w:rsidR="00654052" w:rsidP="00C20464" w:rsidRDefault="00654052" w14:paraId="51F92150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Pr="00307D17" w:rsidR="00654052" w:rsidP="00C20464" w:rsidRDefault="00654052" w14:paraId="5D7FECDA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881" w:type="dxa"/>
          </w:tcPr>
          <w:p w:rsidRPr="00307D17" w:rsidR="00654052" w:rsidP="00C20464" w:rsidRDefault="00654052" w14:paraId="0FAE4B87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Pr="00307D17" w:rsidR="00654052" w:rsidP="00E01118" w:rsidRDefault="00654052" w14:paraId="2C9435D6" w14:textId="77777777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Pr="00307D17" w:rsidR="00654052" w:rsidP="00E01118" w:rsidRDefault="00654052" w14:paraId="4CE22AA2" w14:textId="77777777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Pr="00307D17" w:rsidR="00654052" w:rsidP="00E01118" w:rsidRDefault="00654052" w14:paraId="1B8A652A" w14:textId="77777777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Pr="00307D17" w:rsidR="00654052" w:rsidP="00E01118" w:rsidRDefault="00654052" w14:paraId="2757CDB5" w14:textId="77777777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Pr="00307D17" w:rsidR="00654052" w:rsidP="00E01118" w:rsidRDefault="00654052" w14:paraId="6E7B5D3C" w14:textId="77777777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992" w:type="dxa"/>
            <w:tcMar>
              <w:right w:w="0" w:type="dxa"/>
            </w:tcMar>
          </w:tcPr>
          <w:p w:rsidRPr="00307D17" w:rsidR="00654052" w:rsidP="00E01118" w:rsidRDefault="00654052" w14:paraId="0DB4C7C0" w14:textId="77777777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</w:tr>
      <w:sdt>
        <w:sdtPr>
          <w:rPr>
            <w:sz w:val="16"/>
            <w:szCs w:val="16"/>
          </w:rPr>
          <w:alias w:val="#Nav: /Header/ReportTotalsLine"/>
          <w:tag w:val="#Nav: Standard_Sales_Credit_Memo/1307"/>
          <w:id w:val="1825466601"/>
          <w15:dataBinding w:prefixMappings="xmlns:ns0='urn:microsoft-dynamics-nav/reports/Standard_Sales_Credit_Memo/1307/'" w:xpath="/ns0:NavWordReportXmlPart[1]/ns0:Header[1]/ns0:ReportTotalsLine" w:storeItemID="{E2DF282D-C183-47A3-91D1-8B90BDB0DF4A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1963074697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3F7DD4" w:rsidR="00654052" w:rsidTr="00C55451" w14:paraId="017E623B" w14:textId="77777777">
                <w:trPr>
                  <w:trHeight w:val="227"/>
                  <w:jc w:val="right"/>
                </w:trPr>
                <w:tc>
                  <w:tcPr>
                    <w:tcW w:w="1276" w:type="dxa"/>
                  </w:tcPr>
                  <w:p w:rsidRPr="00307D17" w:rsidR="00654052" w:rsidP="00C20464" w:rsidRDefault="00654052" w14:paraId="5772CEA6" w14:textId="700978AC">
                    <w:pPr>
                      <w:pStyle w:val="NoSpacing"/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946" w:type="dxa"/>
                  </w:tcPr>
                  <w:p w:rsidRPr="00307D17" w:rsidR="00654052" w:rsidP="00C20464" w:rsidRDefault="00654052" w14:paraId="6A6EAA84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881" w:type="dxa"/>
                  </w:tcPr>
                  <w:p w:rsidRPr="00307D17" w:rsidR="00654052" w:rsidP="00C20464" w:rsidRDefault="00654052" w14:paraId="32907F97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09" w:type="dxa"/>
                  </w:tcPr>
                  <w:p w:rsidRPr="00307D17" w:rsidR="00654052" w:rsidP="00C20464" w:rsidRDefault="00654052" w14:paraId="6C7BA470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</w:tcPr>
                  <w:p w:rsidRPr="00307D17" w:rsidR="00654052" w:rsidP="00C20464" w:rsidRDefault="00654052" w14:paraId="5E603BB2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sz w:val="16"/>
                      <w:szCs w:val="16"/>
                    </w:rPr>
                    <w:alias w:val="#Nav: /Header/ReportTotalsLine/Description_ReportTotalsLine"/>
                    <w:tag w:val="#Nav: Standard_Sales_Credit_Memo/1307"/>
                    <w:id w:val="-1626764966"/>
                    <w:placeholder>
                      <w:docPart w:val="DefaultPlaceholder_-1854013440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2410" w:type="dxa"/>
                        <w:gridSpan w:val="3"/>
                      </w:tcPr>
                      <w:p w:rsidRPr="00307D17" w:rsidR="00654052" w:rsidP="00E01118" w:rsidRDefault="00775848" w14:paraId="2CDF01CB" w14:textId="38A884C1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07D17">
                          <w:rPr>
                            <w:sz w:val="16"/>
                            <w:szCs w:val="16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ReportTotalsLine/Amount_ReportTotalsLine"/>
                    <w:tag w:val="#Nav: Standard_Sales_Credit_Memo/1307"/>
                    <w:id w:val="1008487199"/>
                    <w:placeholder>
                      <w:docPart w:val="DefaultPlaceholder_-1854013440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992" w:type="dxa"/>
                        <w:tcMar>
                          <w:right w:w="0" w:type="dxa"/>
                        </w:tcMar>
                      </w:tcPr>
                      <w:p w:rsidRPr="00307D17" w:rsidR="00654052" w:rsidP="00E01118" w:rsidRDefault="00775848" w14:paraId="02549254" w14:textId="73B7DF96">
                        <w:pPr>
                          <w:pStyle w:val="NoSpacing"/>
                          <w:jc w:val="righ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07D17">
                          <w:rPr>
                            <w:sz w:val="16"/>
                            <w:szCs w:val="16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3F7DD4" w:rsidR="00654052" w:rsidTr="00C55451" w14:paraId="2F1C6F15" w14:textId="77777777">
        <w:trPr>
          <w:trHeight w:val="113"/>
          <w:jc w:val="right"/>
        </w:trPr>
        <w:tc>
          <w:tcPr>
            <w:tcW w:w="1276" w:type="dxa"/>
          </w:tcPr>
          <w:p w:rsidRPr="00307D17" w:rsidR="00654052" w:rsidP="00C20464" w:rsidRDefault="00654052" w14:paraId="688B3060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Pr="00307D17" w:rsidR="00654052" w:rsidP="00C20464" w:rsidRDefault="00654052" w14:paraId="3ECBB387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881" w:type="dxa"/>
          </w:tcPr>
          <w:p w:rsidRPr="00307D17" w:rsidR="00654052" w:rsidP="00C20464" w:rsidRDefault="00654052" w14:paraId="27B314EA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Pr="00307D17" w:rsidR="00654052" w:rsidP="00C20464" w:rsidRDefault="00654052" w14:paraId="1C362ACE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Pr="00307D17" w:rsidR="00654052" w:rsidP="00C20464" w:rsidRDefault="00654052" w14:paraId="6514D37C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410" w:type="dxa"/>
            <w:gridSpan w:val="3"/>
          </w:tcPr>
          <w:p w:rsidRPr="00307D17" w:rsidR="00654052" w:rsidP="00C20464" w:rsidRDefault="00654052" w14:paraId="6B023428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992" w:type="dxa"/>
            <w:tcMar>
              <w:right w:w="0" w:type="dxa"/>
            </w:tcMar>
          </w:tcPr>
          <w:p w:rsidRPr="00307D17" w:rsidR="00654052" w:rsidP="00E01118" w:rsidRDefault="00654052" w14:paraId="4E97C2E3" w14:textId="77777777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</w:tr>
      <w:tr w:rsidRPr="003F7DD4" w:rsidR="00654052" w:rsidTr="00C55451" w14:paraId="553542ED" w14:textId="77777777">
        <w:trPr>
          <w:trHeight w:val="227"/>
          <w:jc w:val="right"/>
        </w:trPr>
        <w:tc>
          <w:tcPr>
            <w:tcW w:w="1276" w:type="dxa"/>
          </w:tcPr>
          <w:p w:rsidRPr="00307D17" w:rsidR="00654052" w:rsidP="00C20464" w:rsidRDefault="00654052" w14:paraId="70DE52B1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946" w:type="dxa"/>
          </w:tcPr>
          <w:p w:rsidRPr="00307D17" w:rsidR="00654052" w:rsidP="00C20464" w:rsidRDefault="00654052" w14:paraId="1C1736E1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881" w:type="dxa"/>
          </w:tcPr>
          <w:p w:rsidRPr="00307D17" w:rsidR="00654052" w:rsidP="00C20464" w:rsidRDefault="00654052" w14:paraId="41A122D7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Pr="00307D17" w:rsidR="00654052" w:rsidP="00C20464" w:rsidRDefault="00654052" w14:paraId="5DC2686C" w14:textId="7777777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Pr="00307D17" w:rsidR="00654052" w:rsidP="00C20464" w:rsidRDefault="00654052" w14:paraId="062CDAAB" w14:textId="77777777">
            <w:pPr>
              <w:pStyle w:val="NoSpacing"/>
              <w:rPr>
                <w:sz w:val="16"/>
                <w:szCs w:val="16"/>
              </w:rPr>
            </w:pPr>
          </w:p>
        </w:tc>
        <w:sdt>
          <w:sdtPr>
            <w:rPr>
              <w:b/>
              <w:sz w:val="16"/>
              <w:szCs w:val="16"/>
            </w:rPr>
            <w:alias w:val="#Nav: /Header/Totals/TotalExcludingVATText"/>
            <w:tag w:val="#Nav: Standard_Sales_Credit_Memo/1307"/>
            <w:id w:val="1040171588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Totals[1]/ns0:TotalExcludingVATText[1]" w:storeItemID="{E2DF282D-C183-47A3-91D1-8B90BDB0DF4A}"/>
            <w:text/>
          </w:sdtPr>
          <w:sdtEndPr/>
          <w:sdtContent>
            <w:tc>
              <w:tcPr>
                <w:tcW w:w="2410" w:type="dxa"/>
                <w:gridSpan w:val="3"/>
                <w:tcBorders>
                  <w:bottom w:val="single" w:color="auto" w:sz="4" w:space="0"/>
                </w:tcBorders>
              </w:tcPr>
              <w:p w:rsidRPr="00307D17" w:rsidR="00654052" w:rsidP="00C20464" w:rsidRDefault="00B652DB" w14:paraId="01CD8706" w14:textId="6F9C2E59">
                <w:pPr>
                  <w:pStyle w:val="NoSpacing"/>
                  <w:rPr>
                    <w:b/>
                    <w:sz w:val="16"/>
                    <w:szCs w:val="16"/>
                  </w:rPr>
                </w:pPr>
                <w:proofErr w:type="spellStart"/>
                <w:r w:rsidRPr="00307D17">
                  <w:rPr>
                    <w:b/>
                    <w:sz w:val="16"/>
                    <w:szCs w:val="16"/>
                  </w:rPr>
                  <w:t>TotalExcludingVATText</w:t>
                </w:r>
                <w:proofErr w:type="spellEnd"/>
              </w:p>
            </w:tc>
          </w:sdtContent>
        </w:sdt>
        <w:sdt>
          <w:sdtPr>
            <w:rPr>
              <w:b/>
              <w:sz w:val="16"/>
              <w:szCs w:val="16"/>
            </w:rPr>
            <w:alias w:val="#Nav: /Header/Totals/TotalAmountIncludingVAT"/>
            <w:tag w:val="#Nav: Standard_Sales_Credit_Memo/1307"/>
            <w:id w:val="-995262935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Totals[1]/ns0:TotalAmountIncludingVAT[1]" w:storeItemID="{E2DF282D-C183-47A3-91D1-8B90BDB0DF4A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307D17" w:rsidR="00654052" w:rsidP="00E01118" w:rsidRDefault="008D1D79" w14:paraId="44C1ADCC" w14:textId="754D2F40">
                <w:pPr>
                  <w:pStyle w:val="NoSpacing"/>
                  <w:jc w:val="right"/>
                  <w:rPr>
                    <w:b/>
                    <w:sz w:val="16"/>
                    <w:szCs w:val="16"/>
                  </w:rPr>
                </w:pPr>
                <w:proofErr w:type="spellStart"/>
                <w:r w:rsidRPr="00307D17">
                  <w:rPr>
                    <w:b/>
                    <w:sz w:val="16"/>
                    <w:szCs w:val="16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3F7DD4" w:rsidR="00654052" w:rsidP="00654052" w:rsidRDefault="00654052" w14:paraId="77556A71" w14:textId="19912641">
      <w:pPr>
        <w:keepNext/>
        <w:spacing w:before="60" w:after="60"/>
        <w:jc w:val="right"/>
        <w:rPr>
          <w:b/>
          <w:sz w:val="18"/>
          <w:szCs w:val="18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654052" w:rsidTr="00C20464" w14:paraId="40FFB53E" w14:textId="77777777">
        <w:trPr>
          <w:trHeight w:val="255"/>
          <w:jc w:val="right"/>
        </w:trPr>
        <w:tc>
          <w:tcPr>
            <w:tcW w:w="7938" w:type="dxa"/>
            <w:gridSpan w:val="2"/>
            <w:vAlign w:val="center"/>
          </w:tcPr>
          <w:p w:rsidRPr="003F7DD4" w:rsidR="00654052" w:rsidP="00C20464" w:rsidRDefault="00654052" w14:paraId="22E163EB" w14:textId="707544A2">
            <w:pPr>
              <w:keepNext/>
              <w:spacing w:before="120" w:after="60"/>
              <w:rPr>
                <w:b/>
                <w:sz w:val="16"/>
                <w:szCs w:val="16"/>
              </w:rPr>
            </w:pPr>
          </w:p>
        </w:tc>
        <w:tc>
          <w:tcPr>
            <w:tcW w:w="2258" w:type="dxa"/>
          </w:tcPr>
          <w:p w:rsidRPr="003F7DD4" w:rsidR="00654052" w:rsidP="00C20464" w:rsidRDefault="00654052" w14:paraId="3BC2F361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54052" w:rsidTr="00C20464" w14:paraId="61F1DC34" w14:textId="77777777">
        <w:trPr>
          <w:trHeight w:val="255"/>
          <w:jc w:val="right"/>
        </w:trPr>
        <w:sdt>
          <w:sdtPr>
            <w:rPr>
              <w:b/>
              <w:sz w:val="16"/>
              <w:szCs w:val="16"/>
            </w:rPr>
            <w:alias w:val="#Nav: /Header/Line/VATIdentifier_Line_Lbl"/>
            <w:tag w:val="#Nav: Standard_Sales_Credit_Memo/1307"/>
            <w:id w:val="983200986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Line[1]/ns0:VATIdentifier_Line_Lbl[1]" w:storeItemID="{E2DF282D-C183-47A3-91D1-8B90BDB0DF4A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3F7DD4" w:rsidR="00654052" w:rsidP="00C20464" w:rsidRDefault="00F27DAD" w14:paraId="2CD8DFAB" w14:textId="57DC46ED">
                <w:pPr>
                  <w:keepNext/>
                  <w:spacing w:before="120" w:after="60"/>
                  <w:rPr>
                    <w:b/>
                    <w:sz w:val="16"/>
                    <w:szCs w:val="16"/>
                  </w:rPr>
                </w:pPr>
                <w:proofErr w:type="spellStart"/>
                <w:r>
                  <w:rPr>
                    <w:b/>
                    <w:sz w:val="16"/>
                    <w:szCs w:val="16"/>
                  </w:rPr>
                  <w:t>VATIdentifier_Line_Lbl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Pr="003F7DD4" w:rsidR="00654052" w:rsidP="00C20464" w:rsidRDefault="00654052" w14:paraId="17097C4A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6"/>
            <w:szCs w:val="16"/>
          </w:rPr>
          <w:alias w:val="#Nav: /Header/VATClauseLine"/>
          <w:tag w:val="#Nav: Standard_Sales_Credit_Memo/1307"/>
          <w:id w:val="1140457128"/>
          <w15:dataBinding w:prefixMappings="xmlns:ns0='urn:microsoft-dynamics-nav/reports/Standard_Sales_Credit_Memo/1307/'" w:xpath="/ns0:NavWordReportXmlPart[1]/ns0:Header[1]/ns0:VATClauseLine" w:storeItemID="{E2DF282D-C183-47A3-91D1-8B90BDB0DF4A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1675217310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654052" w:rsidTr="00C20464" w14:paraId="0284F29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6"/>
                      <w:szCs w:val="16"/>
                    </w:rPr>
                    <w:alias w:val="#Nav: /Header/VATClauseLine/VATIdentifier_VATClauseLine"/>
                    <w:tag w:val="#Nav: Standard_Sales_Credit_Memo/1307"/>
                    <w:id w:val="282860554"/>
                    <w:placeholder>
                      <w:docPart w:val="DefaultPlaceholder_-1854013440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3F7DD4" w:rsidR="00654052" w:rsidP="00E01118" w:rsidRDefault="00262460" w14:paraId="16998F02" w14:textId="0DD33790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VATClauseLine/Description_VATClauseLine"/>
                    <w:tag w:val="#Nav: Standard_Sales_Credit_Memo/1307"/>
                    <w:id w:val="1346208680"/>
                    <w:placeholder>
                      <w:docPart w:val="DefaultPlaceholder_-1854013440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3F7DD4" w:rsidR="00654052" w:rsidP="00E01118" w:rsidRDefault="00DD4188" w14:paraId="1C100A95" w14:textId="67B658A5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VATClauseLine/VATAmount_VATClauseLine"/>
                    <w:tag w:val="#Nav: Standard_Sales_Credit_Memo/1307"/>
                    <w:id w:val="-1329366634"/>
                    <w:placeholder>
                      <w:docPart w:val="DefaultPlaceholder_-1854013440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3F7DD4" w:rsidR="00654052" w:rsidP="00054DF1" w:rsidRDefault="00DD4188" w14:paraId="2E72BB37" w14:textId="0672B07B">
                        <w:pPr>
                          <w:jc w:val="right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654052" w:rsidTr="00C20464" w14:paraId="2DBCB0D0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Pr="003F7DD4" w:rsidR="00654052" w:rsidP="00C20464" w:rsidRDefault="00654052" w14:paraId="415B5AE1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Pr="003F7DD4" w:rsidR="00654052" w:rsidP="00C20464" w:rsidRDefault="00654052" w14:paraId="68BA4347" w14:textId="77777777">
            <w:pPr>
              <w:rPr>
                <w:sz w:val="16"/>
                <w:szCs w:val="16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Pr="003F7DD4" w:rsidR="00654052" w:rsidP="00C20464" w:rsidRDefault="00654052" w14:paraId="4CB3EDF5" w14:textId="695EB10C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</w:tbl>
    <w:p w:rsidR="00654052" w:rsidP="00654052" w:rsidRDefault="00654052" w14:paraId="3AD7E91D" w14:textId="77777777">
      <w:pPr>
        <w:keepNext/>
        <w:spacing w:before="120" w:after="60"/>
        <w:rPr>
          <w:sz w:val="16"/>
          <w:szCs w:val="16"/>
        </w:rPr>
      </w:pPr>
    </w:p>
    <w:p w:rsidR="00654052" w:rsidP="00654052" w:rsidRDefault="00654052" w14:paraId="2F1F1D5C" w14:textId="77777777">
      <w:pPr>
        <w:pStyle w:val="Style1"/>
      </w:pPr>
    </w:p>
    <w:p w:rsidRPr="00123A7D" w:rsidR="00654052" w:rsidP="00654052" w:rsidRDefault="00654052" w14:paraId="57B62045" w14:textId="77777777">
      <w:pPr>
        <w:pStyle w:val="Style1"/>
        <w:rPr>
          <w:sz w:val="20"/>
        </w:rPr>
      </w:pPr>
    </w:p>
    <w:p w:rsidRPr="00654052" w:rsidR="007A68B4" w:rsidP="00654052" w:rsidRDefault="007A68B4" w14:paraId="39E6B3F8" w14:textId="77777777"/>
    <w:sectPr w:rsidRPr="00654052" w:rsidR="007A68B4" w:rsidSect="00782744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216E" w:rsidP="00E40C63" w:rsidRDefault="0069216E" w14:paraId="1A08975D" w14:textId="77777777">
      <w:pPr>
        <w:spacing w:after="0"/>
      </w:pPr>
      <w:r>
        <w:separator/>
      </w:r>
    </w:p>
  </w:endnote>
  <w:endnote w:type="continuationSeparator" w:id="0">
    <w:p w:rsidR="0069216E" w:rsidP="00E40C63" w:rsidRDefault="0069216E" w14:paraId="590D239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694"/>
      <w:gridCol w:w="2409"/>
    </w:tblGrid>
    <w:tr w:rsidR="005A2A81" w:rsidTr="00856DDA" w14:paraId="35D197AF" w14:textId="77777777">
      <w:sdt>
        <w:sdtPr>
          <w:rPr>
            <w:sz w:val="16"/>
            <w:szCs w:val="16"/>
          </w:rPr>
          <w:alias w:val="#Nav: /Header/CompanyVATRegistrationNo_Lbl"/>
          <w:tag w:val="#Nav: Standard_Sales_Credit_Memo/1307"/>
          <w:id w:val="-2032710038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CompanyVATRegistrationNo_Lbl[1]" w:storeItemID="{E2DF282D-C183-47A3-91D1-8B90BDB0DF4A}"/>
          <w:text/>
        </w:sdtPr>
        <w:sdtEndPr/>
        <w:sdtContent>
          <w:tc>
            <w:tcPr>
              <w:tcW w:w="1250" w:type="pct"/>
            </w:tcPr>
            <w:p w:rsidRPr="003F7DD4" w:rsidR="005A2A81" w:rsidP="005A2A81" w:rsidRDefault="00B97514" w14:paraId="1A8D49CC" w14:textId="7C35C477">
              <w:pPr>
                <w:pStyle w:val="Heading2"/>
                <w:rPr>
                  <w:sz w:val="16"/>
                  <w:szCs w:val="16"/>
                </w:rPr>
              </w:pPr>
              <w:proofErr w:type="spellStart"/>
              <w:r>
                <w:rPr>
                  <w:sz w:val="16"/>
                  <w:szCs w:val="16"/>
                </w:rPr>
                <w:t>CompanyVATRegistrationNo_Lbl</w:t>
              </w:r>
              <w:proofErr w:type="spellEnd"/>
            </w:p>
          </w:tc>
        </w:sdtContent>
      </w:sdt>
      <w:tc>
        <w:tcPr>
          <w:tcW w:w="1250" w:type="pct"/>
        </w:tcPr>
        <w:p w:rsidRPr="003F7DD4" w:rsidR="005A2A81" w:rsidP="005A2A81" w:rsidRDefault="005A2A81" w14:paraId="3954DEF7" w14:textId="77777777">
          <w:pPr>
            <w:pStyle w:val="Heading2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EORI Number</w:t>
          </w:r>
        </w:p>
      </w:tc>
      <w:tc>
        <w:tcPr>
          <w:tcW w:w="1320" w:type="pct"/>
        </w:tcPr>
        <w:p w:rsidRPr="003F7DD4" w:rsidR="005A2A81" w:rsidP="005A2A81" w:rsidRDefault="005A2A81" w14:paraId="07FA8AFE" w14:textId="77777777">
          <w:pPr>
            <w:pStyle w:val="Heading2"/>
            <w:rPr>
              <w:sz w:val="16"/>
              <w:szCs w:val="16"/>
              <w:lang w:val="da-DK"/>
            </w:rPr>
          </w:pPr>
        </w:p>
      </w:tc>
      <w:tc>
        <w:tcPr>
          <w:tcW w:w="1180" w:type="pct"/>
          <w:tcMar>
            <w:right w:w="0" w:type="dxa"/>
          </w:tcMar>
        </w:tcPr>
        <w:p w:rsidRPr="003F7DD4" w:rsidR="005A2A81" w:rsidP="005A2A81" w:rsidRDefault="005A2A81" w14:paraId="31B2DCE9" w14:textId="77777777">
          <w:pPr>
            <w:pStyle w:val="Heading2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Registered in London, No. 1814922</w:t>
          </w:r>
        </w:p>
      </w:tc>
    </w:tr>
    <w:tr w:rsidRPr="00F83594" w:rsidR="005A2A81" w:rsidTr="00856DDA" w14:paraId="0226E5C6" w14:textId="77777777">
      <w:trPr>
        <w:trHeight w:val="235"/>
      </w:trPr>
      <w:sdt>
        <w:sdtPr>
          <w:rPr>
            <w:sz w:val="16"/>
            <w:szCs w:val="16"/>
          </w:rPr>
          <w:alias w:val="#Nav: /Header/CompanyVATRegNo"/>
          <w:tag w:val="#Nav: Standard_Sales_Credit_Memo/1307"/>
          <w:id w:val="1077021187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CompanyVATRegNo[1]" w:storeItemID="{E2DF282D-C183-47A3-91D1-8B90BDB0DF4A}"/>
          <w:text/>
        </w:sdtPr>
        <w:sdtEndPr/>
        <w:sdtContent>
          <w:tc>
            <w:tcPr>
              <w:tcW w:w="1250" w:type="pct"/>
            </w:tcPr>
            <w:p w:rsidRPr="003F7DD4" w:rsidR="005A2A81" w:rsidP="005A2A81" w:rsidRDefault="00B97514" w14:paraId="44B4E187" w14:textId="2FAA31B8">
              <w:pPr>
                <w:spacing w:after="120"/>
                <w:rPr>
                  <w:sz w:val="16"/>
                  <w:szCs w:val="16"/>
                </w:rPr>
              </w:pPr>
              <w:proofErr w:type="spellStart"/>
              <w:r>
                <w:rPr>
                  <w:sz w:val="16"/>
                  <w:szCs w:val="16"/>
                </w:rPr>
                <w:t>CompanyVATRegNo</w:t>
              </w:r>
              <w:proofErr w:type="spellEnd"/>
            </w:p>
          </w:tc>
        </w:sdtContent>
      </w:sdt>
      <w:tc>
        <w:tcPr>
          <w:tcW w:w="1250" w:type="pct"/>
        </w:tcPr>
        <w:p w:rsidRPr="003F7DD4" w:rsidR="005A2A81" w:rsidP="005A2A81" w:rsidRDefault="005A2A81" w14:paraId="6A3CC06C" w14:textId="77777777">
          <w:pPr>
            <w:spacing w:after="12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GB373025374000</w:t>
          </w:r>
        </w:p>
      </w:tc>
      <w:tc>
        <w:tcPr>
          <w:tcW w:w="1320" w:type="pct"/>
        </w:tcPr>
        <w:p w:rsidRPr="003F7DD4" w:rsidR="005A2A81" w:rsidP="005A2A81" w:rsidRDefault="005A2A81" w14:paraId="37AEDAE8" w14:textId="77777777">
          <w:pPr>
            <w:spacing w:after="120"/>
            <w:rPr>
              <w:sz w:val="16"/>
              <w:szCs w:val="16"/>
              <w:lang w:val="da-DK"/>
            </w:rPr>
          </w:pPr>
        </w:p>
      </w:tc>
      <w:tc>
        <w:tcPr>
          <w:tcW w:w="1180" w:type="pct"/>
          <w:tcMar>
            <w:right w:w="0" w:type="dxa"/>
          </w:tcMar>
        </w:tcPr>
        <w:p w:rsidRPr="003F7DD4" w:rsidR="005A2A81" w:rsidP="005A2A81" w:rsidRDefault="005A2A81" w14:paraId="4A10D0CB" w14:textId="77777777">
          <w:pPr>
            <w:spacing w:after="120"/>
            <w:rPr>
              <w:sz w:val="16"/>
              <w:szCs w:val="16"/>
            </w:rPr>
          </w:pPr>
        </w:p>
      </w:tc>
    </w:tr>
    <w:tr w:rsidR="005A2A81" w:rsidTr="00856DDA" w14:paraId="76D74918" w14:textId="77777777">
      <w:sdt>
        <w:sdtPr>
          <w:rPr>
            <w:sz w:val="16"/>
            <w:szCs w:val="16"/>
          </w:rPr>
          <w:alias w:val="#Nav: /Header/CompanyBankName"/>
          <w:tag w:val="#Nav: Standard_Sales_Credit_Memo/1307"/>
          <w:id w:val="-113940640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CompanyBankName[1]" w:storeItemID="{E2DF282D-C183-47A3-91D1-8B90BDB0DF4A}"/>
          <w:text/>
        </w:sdtPr>
        <w:sdtEndPr/>
        <w:sdtContent>
          <w:tc>
            <w:tcPr>
              <w:tcW w:w="1250" w:type="pct"/>
            </w:tcPr>
            <w:p w:rsidRPr="003F7DD4" w:rsidR="005A2A81" w:rsidP="005A2A81" w:rsidRDefault="00B97514" w14:paraId="2949913B" w14:textId="473D97E8">
              <w:pPr>
                <w:pStyle w:val="Heading2"/>
                <w:rPr>
                  <w:sz w:val="16"/>
                  <w:szCs w:val="16"/>
                </w:rPr>
              </w:pPr>
              <w:proofErr w:type="spellStart"/>
              <w:r>
                <w:rPr>
                  <w:sz w:val="16"/>
                  <w:szCs w:val="16"/>
                </w:rPr>
                <w:t>CompanyBankName</w:t>
              </w:r>
              <w:proofErr w:type="spellEnd"/>
            </w:p>
          </w:tc>
        </w:sdtContent>
      </w:sdt>
      <w:sdt>
        <w:sdtPr>
          <w:rPr>
            <w:sz w:val="16"/>
            <w:szCs w:val="16"/>
          </w:rPr>
          <w:alias w:val="#Nav: /Header/CompanyIBAN_Lbl"/>
          <w:tag w:val="#Nav: Standard_Sales_Credit_Memo/1307"/>
          <w:id w:val="-2055994672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CompanyIBAN_Lbl[1]" w:storeItemID="{E2DF282D-C183-47A3-91D1-8B90BDB0DF4A}"/>
          <w:text/>
        </w:sdtPr>
        <w:sdtEndPr/>
        <w:sdtContent>
          <w:tc>
            <w:tcPr>
              <w:tcW w:w="1250" w:type="pct"/>
            </w:tcPr>
            <w:p w:rsidRPr="003F7DD4" w:rsidR="005A2A81" w:rsidP="005A2A81" w:rsidRDefault="00BA2CD3" w14:paraId="06555609" w14:textId="60C152E9">
              <w:pPr>
                <w:pStyle w:val="Heading2"/>
                <w:rPr>
                  <w:sz w:val="16"/>
                  <w:szCs w:val="16"/>
                </w:rPr>
              </w:pPr>
              <w:proofErr w:type="spellStart"/>
              <w:r>
                <w:rPr>
                  <w:sz w:val="16"/>
                  <w:szCs w:val="16"/>
                </w:rPr>
                <w:t>CompanyIBAN_Lbl</w:t>
              </w:r>
              <w:proofErr w:type="spellEnd"/>
            </w:p>
          </w:tc>
        </w:sdtContent>
      </w:sdt>
      <w:sdt>
        <w:sdtPr>
          <w:rPr>
            <w:sz w:val="16"/>
            <w:szCs w:val="16"/>
          </w:rPr>
          <w:alias w:val="#Nav: /Header/CompanySWIFT_Lbl"/>
          <w:tag w:val="#Nav: Standard_Sales_Credit_Memo/1307"/>
          <w:id w:val="-1907213827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CompanySWIFT_Lbl[1]" w:storeItemID="{E2DF282D-C183-47A3-91D1-8B90BDB0DF4A}"/>
          <w:text/>
        </w:sdtPr>
        <w:sdtEndPr/>
        <w:sdtContent>
          <w:tc>
            <w:tcPr>
              <w:tcW w:w="1320" w:type="pct"/>
            </w:tcPr>
            <w:p w:rsidRPr="003F7DD4" w:rsidR="005A2A81" w:rsidP="005A2A81" w:rsidRDefault="00BA2CD3" w14:paraId="12D25A55" w14:textId="7B9A5686">
              <w:pPr>
                <w:pStyle w:val="Heading2"/>
                <w:rPr>
                  <w:sz w:val="16"/>
                  <w:szCs w:val="16"/>
                </w:rPr>
              </w:pPr>
              <w:proofErr w:type="spellStart"/>
              <w:r>
                <w:rPr>
                  <w:sz w:val="16"/>
                  <w:szCs w:val="16"/>
                </w:rPr>
                <w:t>CompanySWIFT_Lbl</w:t>
              </w:r>
              <w:proofErr w:type="spellEnd"/>
            </w:p>
          </w:tc>
        </w:sdtContent>
      </w:sdt>
      <w:sdt>
        <w:sdtPr>
          <w:rPr>
            <w:sz w:val="16"/>
            <w:szCs w:val="16"/>
          </w:rPr>
          <w:alias w:val="#Nav: /Header/CompanyGiroNo_Lbl"/>
          <w:tag w:val="#Nav: Standard_Sales_Credit_Memo/1307"/>
          <w:id w:val="-694073704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CompanyGiroNo_Lbl[1]" w:storeItemID="{E2DF282D-C183-47A3-91D1-8B90BDB0DF4A}"/>
          <w:text/>
        </w:sdtPr>
        <w:sdtEndPr/>
        <w:sdtContent>
          <w:tc>
            <w:tcPr>
              <w:tcW w:w="1180" w:type="pct"/>
              <w:tcMar>
                <w:right w:w="0" w:type="dxa"/>
              </w:tcMar>
            </w:tcPr>
            <w:p w:rsidRPr="003F7DD4" w:rsidR="005A2A81" w:rsidP="005A2A81" w:rsidRDefault="00BA2CD3" w14:paraId="2AE03829" w14:textId="3F9C4D02">
              <w:pPr>
                <w:pStyle w:val="Heading2"/>
                <w:rPr>
                  <w:sz w:val="16"/>
                  <w:szCs w:val="16"/>
                </w:rPr>
              </w:pPr>
              <w:proofErr w:type="spellStart"/>
              <w:r>
                <w:rPr>
                  <w:sz w:val="16"/>
                  <w:szCs w:val="16"/>
                </w:rPr>
                <w:t>CompanyGiroNo_Lbl</w:t>
              </w:r>
              <w:proofErr w:type="spellEnd"/>
            </w:p>
          </w:tc>
        </w:sdtContent>
      </w:sdt>
    </w:tr>
    <w:tr w:rsidRPr="00F83594" w:rsidR="005A2A81" w:rsidTr="00856DDA" w14:paraId="1C3EA47F" w14:textId="77777777">
      <w:tc>
        <w:tcPr>
          <w:tcW w:w="1250" w:type="pct"/>
        </w:tcPr>
        <w:sdt>
          <w:sdtPr>
            <w:rPr>
              <w:sz w:val="16"/>
              <w:szCs w:val="16"/>
            </w:rPr>
            <w:alias w:val="#Nav: /Header/CompanyBankAccountNo"/>
            <w:tag w:val="#Nav: Standard_Sales_Credit_Memo/1307"/>
            <w:id w:val="2143841477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CompanyBankAccountNo[1]" w:storeItemID="{E2DF282D-C183-47A3-91D1-8B90BDB0DF4A}"/>
            <w:text/>
          </w:sdtPr>
          <w:sdtEndPr/>
          <w:sdtContent>
            <w:p w:rsidR="005A2A81" w:rsidP="005A2A81" w:rsidRDefault="00B97514" w14:paraId="3C1C1382" w14:textId="21CFC37E">
              <w:pPr>
                <w:pStyle w:val="NoSpacing"/>
                <w:rPr>
                  <w:sz w:val="16"/>
                  <w:szCs w:val="16"/>
                </w:rPr>
              </w:pPr>
              <w:proofErr w:type="spellStart"/>
              <w:r>
                <w:rPr>
                  <w:sz w:val="16"/>
                  <w:szCs w:val="16"/>
                </w:rPr>
                <w:t>CompanyBankAccountNo</w:t>
              </w:r>
              <w:proofErr w:type="spellEnd"/>
            </w:p>
          </w:sdtContent>
        </w:sdt>
        <w:sdt>
          <w:sdtPr>
            <w:rPr>
              <w:sz w:val="16"/>
              <w:szCs w:val="16"/>
            </w:rPr>
            <w:alias w:val="#Nav: /Header/CompanyBankBranchNo"/>
            <w:tag w:val="#Nav: Standard_Sales_Credit_Memo/1307"/>
            <w:id w:val="-1074894060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CompanyBankBranchNo[1]" w:storeItemID="{E2DF282D-C183-47A3-91D1-8B90BDB0DF4A}"/>
            <w:text/>
          </w:sdtPr>
          <w:sdtEndPr/>
          <w:sdtContent>
            <w:p w:rsidRPr="003F7DD4" w:rsidR="005A2A81" w:rsidP="005A2A81" w:rsidRDefault="00B97514" w14:paraId="1C252A63" w14:textId="60995F47">
              <w:pPr>
                <w:pStyle w:val="NoSpacing"/>
                <w:rPr>
                  <w:sz w:val="16"/>
                  <w:szCs w:val="16"/>
                </w:rPr>
              </w:pPr>
              <w:proofErr w:type="spellStart"/>
              <w:r>
                <w:rPr>
                  <w:sz w:val="16"/>
                  <w:szCs w:val="16"/>
                </w:rPr>
                <w:t>CompanyBankBranchNo</w:t>
              </w:r>
              <w:proofErr w:type="spellEnd"/>
            </w:p>
          </w:sdtContent>
        </w:sdt>
      </w:tc>
      <w:sdt>
        <w:sdtPr>
          <w:rPr>
            <w:sz w:val="16"/>
            <w:szCs w:val="16"/>
          </w:rPr>
          <w:alias w:val="#Nav: /Header/CompanyIBAN"/>
          <w:tag w:val="#Nav: Standard_Sales_Credit_Memo/1307"/>
          <w:id w:val="-681662028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CompanyIBAN[1]" w:storeItemID="{E2DF282D-C183-47A3-91D1-8B90BDB0DF4A}"/>
          <w:text/>
        </w:sdtPr>
        <w:sdtEndPr/>
        <w:sdtContent>
          <w:tc>
            <w:tcPr>
              <w:tcW w:w="1250" w:type="pct"/>
            </w:tcPr>
            <w:p w:rsidRPr="003F7DD4" w:rsidR="005A2A81" w:rsidP="005A2A81" w:rsidRDefault="00BA2CD3" w14:paraId="58D7C85E" w14:textId="6768C6F6">
              <w:pPr>
                <w:pStyle w:val="NoSpacing"/>
                <w:rPr>
                  <w:sz w:val="16"/>
                  <w:szCs w:val="16"/>
                </w:rPr>
              </w:pPr>
              <w:proofErr w:type="spellStart"/>
              <w:r>
                <w:rPr>
                  <w:sz w:val="16"/>
                  <w:szCs w:val="16"/>
                </w:rPr>
                <w:t>CompanyIBAN</w:t>
              </w:r>
              <w:proofErr w:type="spellEnd"/>
            </w:p>
          </w:tc>
        </w:sdtContent>
      </w:sdt>
      <w:sdt>
        <w:sdtPr>
          <w:rPr>
            <w:sz w:val="16"/>
            <w:szCs w:val="16"/>
          </w:rPr>
          <w:alias w:val="#Nav: /Header/CompanySWIFT"/>
          <w:tag w:val="#Nav: Standard_Sales_Credit_Memo/1307"/>
          <w:id w:val="248159874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CompanySWIFT[1]" w:storeItemID="{E2DF282D-C183-47A3-91D1-8B90BDB0DF4A}"/>
          <w:text/>
        </w:sdtPr>
        <w:sdtEndPr/>
        <w:sdtContent>
          <w:tc>
            <w:tcPr>
              <w:tcW w:w="1320" w:type="pct"/>
            </w:tcPr>
            <w:p w:rsidRPr="003F7DD4" w:rsidR="005A2A81" w:rsidP="005A2A81" w:rsidRDefault="00BA2CD3" w14:paraId="692EA506" w14:textId="1F48C6DC">
              <w:pPr>
                <w:pStyle w:val="NoSpacing"/>
                <w:rPr>
                  <w:sz w:val="16"/>
                  <w:szCs w:val="16"/>
                </w:rPr>
              </w:pPr>
              <w:proofErr w:type="spellStart"/>
              <w:r>
                <w:rPr>
                  <w:sz w:val="16"/>
                  <w:szCs w:val="16"/>
                </w:rPr>
                <w:t>CompanySWIFT</w:t>
              </w:r>
              <w:proofErr w:type="spellEnd"/>
            </w:p>
          </w:tc>
        </w:sdtContent>
      </w:sdt>
      <w:sdt>
        <w:sdtPr>
          <w:rPr>
            <w:sz w:val="16"/>
            <w:szCs w:val="16"/>
          </w:rPr>
          <w:alias w:val="#Nav: /Header/CompanyGiroNo"/>
          <w:tag w:val="#Nav: Standard_Sales_Credit_Memo/1307"/>
          <w:id w:val="2032446317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CompanyGiroNo[1]" w:storeItemID="{E2DF282D-C183-47A3-91D1-8B90BDB0DF4A}"/>
          <w:text/>
        </w:sdtPr>
        <w:sdtEndPr/>
        <w:sdtContent>
          <w:tc>
            <w:tcPr>
              <w:tcW w:w="1180" w:type="pct"/>
              <w:tcMar>
                <w:right w:w="0" w:type="dxa"/>
              </w:tcMar>
            </w:tcPr>
            <w:p w:rsidRPr="003F7DD4" w:rsidR="005A2A81" w:rsidP="005A2A81" w:rsidRDefault="00BA2CD3" w14:paraId="3D7DC014" w14:textId="3DE388D6">
              <w:pPr>
                <w:pStyle w:val="NoSpacing"/>
                <w:rPr>
                  <w:sz w:val="16"/>
                  <w:szCs w:val="16"/>
                </w:rPr>
              </w:pPr>
              <w:proofErr w:type="spellStart"/>
              <w:r>
                <w:rPr>
                  <w:sz w:val="16"/>
                  <w:szCs w:val="16"/>
                </w:rPr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216E" w:rsidP="00E40C63" w:rsidRDefault="0069216E" w14:paraId="2C520048" w14:textId="77777777">
      <w:pPr>
        <w:spacing w:after="0"/>
      </w:pPr>
      <w:r>
        <w:separator/>
      </w:r>
    </w:p>
  </w:footnote>
  <w:footnote w:type="continuationSeparator" w:id="0">
    <w:p w:rsidR="0069216E" w:rsidP="00E40C63" w:rsidRDefault="0069216E" w14:paraId="4A7749A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54DF1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54DF1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54DF1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9E1860" w:rsidTr="00C20464" w14:paraId="2BA6D85B" w14:textId="77777777">
      <w:trPr>
        <w:trHeight w:val="283"/>
      </w:trPr>
      <w:tc>
        <w:tcPr>
          <w:tcW w:w="2929" w:type="pct"/>
          <w:vMerge w:val="restart"/>
        </w:tcPr>
        <w:p w:rsidR="009E1860" w:rsidP="009E1860" w:rsidRDefault="009E1860" w14:paraId="2E967B24" w14:textId="77777777">
          <w:pPr>
            <w:pStyle w:val="Title"/>
            <w:jc w:val="center"/>
          </w:pPr>
          <w:r>
            <w:rPr>
              <w:noProof/>
            </w:rPr>
            <w:drawing>
              <wp:inline distT="0" distB="0" distL="0" distR="0" wp14:anchorId="55C61776" wp14:editId="2B7EF5C4">
                <wp:extent cx="2034937" cy="466868"/>
                <wp:effectExtent l="0" t="0" r="3810" b="9525"/>
                <wp:docPr id="6" name="Picture 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772" cy="471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E1860" w:rsidP="009E1860" w:rsidRDefault="00054DF1" w14:paraId="63131AF7" w14:textId="77777777">
          <w:pPr>
            <w:pStyle w:val="Title"/>
            <w:jc w:val="center"/>
            <w:rPr>
              <w:szCs w:val="20"/>
            </w:rPr>
          </w:pPr>
          <w:sdt>
            <w:sdtPr>
              <w:rPr>
                <w:szCs w:val="20"/>
              </w:rPr>
              <w:alias w:val="#Nav: /Header/DocumentTitle_Lbl"/>
              <w:tag w:val="#Nav: Standard_Sales_Credit_Memo/1307"/>
              <w:id w:val="1573157360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EndPr/>
            <w:sdtContent>
              <w:proofErr w:type="spellStart"/>
              <w:r w:rsidR="009E1860">
                <w:rPr>
                  <w:szCs w:val="20"/>
                </w:rPr>
                <w:t>DocumentTitle_Lbl</w:t>
              </w:r>
              <w:proofErr w:type="spellEnd"/>
            </w:sdtContent>
          </w:sdt>
          <w:r w:rsidR="009E1860">
            <w:rPr>
              <w:szCs w:val="20"/>
            </w:rPr>
            <w:t xml:space="preserve">  </w:t>
          </w:r>
          <w:sdt>
            <w:sdtPr>
              <w:rPr>
                <w:szCs w:val="20"/>
              </w:rPr>
              <w:alias w:val="#Nav: /Header/DocumentNo"/>
              <w:tag w:val="#Nav: Standard_Sales_Credit_Memo/1307"/>
              <w:id w:val="-305861632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EndPr/>
            <w:sdtContent>
              <w:proofErr w:type="spellStart"/>
              <w:r w:rsidR="009E1860">
                <w:rPr>
                  <w:szCs w:val="20"/>
                </w:rPr>
                <w:t>DocumentNo</w:t>
              </w:r>
              <w:proofErr w:type="spellEnd"/>
            </w:sdtContent>
          </w:sdt>
        </w:p>
        <w:sdt>
          <w:sdtPr>
            <w:rPr>
              <w:sz w:val="16"/>
              <w:szCs w:val="16"/>
            </w:rPr>
            <w:alias w:val="#Nav: /Header/DocumentDate"/>
            <w:tag w:val="#Nav: Standard_Sales_Credit_Memo/1307"/>
            <w:id w:val="275385516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DocumentDate[1]" w:storeItemID="{E2DF282D-C183-47A3-91D1-8B90BDB0DF4A}"/>
            <w:text/>
          </w:sdtPr>
          <w:sdtEndPr/>
          <w:sdtContent>
            <w:p w:rsidR="005B5DC7" w:rsidP="00B35411" w:rsidRDefault="005B5DC7" w14:paraId="4282B4EC" w14:textId="77777777">
              <w:pPr>
                <w:spacing w:after="0"/>
                <w:rPr>
                  <w:sz w:val="16"/>
                  <w:szCs w:val="16"/>
                </w:rPr>
              </w:pPr>
              <w:proofErr w:type="spellStart"/>
              <w:r w:rsidRPr="005B5DC7">
                <w:rPr>
                  <w:sz w:val="16"/>
                  <w:szCs w:val="16"/>
                </w:rPr>
                <w:t>DocumentDate</w:t>
              </w:r>
              <w:proofErr w:type="spellEnd"/>
            </w:p>
          </w:sdtContent>
        </w:sdt>
        <w:p w:rsidRPr="00B35411" w:rsidR="00856DDA" w:rsidP="00B35411" w:rsidRDefault="00054DF1" w14:paraId="5DFECD3F" w14:textId="328DD7BB">
          <w:pPr>
            <w:spacing w:after="0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alias w:val="#Nav: /Header/Page_Lbl"/>
              <w:tag w:val="#Nav: Standard_Sales_Credit_Memo/1307"/>
              <w:id w:val="2063898508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EndPr/>
            <w:sdtContent>
              <w:proofErr w:type="spellStart"/>
              <w:r w:rsidRPr="00B35411" w:rsidR="00B35411">
                <w:rPr>
                  <w:sz w:val="16"/>
                  <w:szCs w:val="16"/>
                </w:rPr>
                <w:t>Page_Lbl</w:t>
              </w:r>
              <w:proofErr w:type="spellEnd"/>
            </w:sdtContent>
          </w:sdt>
          <w:r w:rsidRPr="00B35411" w:rsidR="00B35411">
            <w:rPr>
              <w:sz w:val="16"/>
              <w:szCs w:val="16"/>
            </w:rPr>
            <w:t xml:space="preserve"> </w:t>
          </w:r>
          <w:r w:rsidRPr="00B35411" w:rsidR="00B35411">
            <w:rPr>
              <w:sz w:val="16"/>
              <w:szCs w:val="16"/>
            </w:rPr>
            <w:fldChar w:fldCharType="begin"/>
          </w:r>
          <w:r w:rsidRPr="00B35411" w:rsidR="00B35411">
            <w:rPr>
              <w:sz w:val="16"/>
              <w:szCs w:val="16"/>
            </w:rPr>
            <w:instrText xml:space="preserve"> PAGE  \* Arabic  \* MERGEFORMAT </w:instrText>
          </w:r>
          <w:r w:rsidRPr="00B35411" w:rsidR="00B35411">
            <w:rPr>
              <w:sz w:val="16"/>
              <w:szCs w:val="16"/>
            </w:rPr>
            <w:fldChar w:fldCharType="separate"/>
          </w:r>
          <w:r w:rsidRPr="00B35411" w:rsidR="00B35411">
            <w:rPr>
              <w:noProof/>
              <w:sz w:val="16"/>
              <w:szCs w:val="16"/>
            </w:rPr>
            <w:t>1</w:t>
          </w:r>
          <w:r w:rsidRPr="00B35411" w:rsidR="00B35411">
            <w:rPr>
              <w:sz w:val="16"/>
              <w:szCs w:val="16"/>
            </w:rPr>
            <w:fldChar w:fldCharType="end"/>
          </w:r>
          <w:r w:rsidRPr="00B35411" w:rsidR="00B35411">
            <w:rPr>
              <w:sz w:val="16"/>
              <w:szCs w:val="16"/>
            </w:rPr>
            <w:t xml:space="preserve"> / </w:t>
          </w:r>
          <w:r w:rsidRPr="00B35411" w:rsidR="00B35411">
            <w:rPr>
              <w:sz w:val="16"/>
              <w:szCs w:val="16"/>
            </w:rPr>
            <w:fldChar w:fldCharType="begin"/>
          </w:r>
          <w:r w:rsidRPr="00B35411" w:rsidR="00B35411">
            <w:rPr>
              <w:sz w:val="16"/>
              <w:szCs w:val="16"/>
            </w:rPr>
            <w:instrText xml:space="preserve"> NUMPAGES  \* Arabic  \* MERGEFORMAT </w:instrText>
          </w:r>
          <w:r w:rsidRPr="00B35411" w:rsidR="00B35411">
            <w:rPr>
              <w:sz w:val="16"/>
              <w:szCs w:val="16"/>
            </w:rPr>
            <w:fldChar w:fldCharType="separate"/>
          </w:r>
          <w:r w:rsidRPr="00B35411" w:rsidR="00B35411">
            <w:rPr>
              <w:noProof/>
              <w:sz w:val="16"/>
              <w:szCs w:val="16"/>
            </w:rPr>
            <w:t>2</w:t>
          </w:r>
          <w:r w:rsidRPr="00B35411" w:rsidR="00B35411">
            <w:rPr>
              <w:sz w:val="16"/>
              <w:szCs w:val="16"/>
            </w:rPr>
            <w:fldChar w:fldCharType="end"/>
          </w:r>
        </w:p>
      </w:tc>
      <w:tc>
        <w:tcPr>
          <w:tcW w:w="2071" w:type="pct"/>
        </w:tcPr>
        <w:p w:rsidR="009E1860" w:rsidP="009E1860" w:rsidRDefault="009E1860" w14:paraId="1314DA6F" w14:textId="77777777">
          <w:pPr>
            <w:pStyle w:val="Header"/>
            <w:jc w:val="right"/>
            <w:rPr>
              <w:b/>
            </w:rPr>
          </w:pPr>
          <w:r>
            <w:rPr>
              <w:b/>
            </w:rPr>
            <w:t>OMICRON ENGINEERING LTD</w:t>
          </w:r>
        </w:p>
        <w:p w:rsidRPr="00856DDA" w:rsidR="009E1860" w:rsidP="009E1860" w:rsidRDefault="005B5DC7" w14:paraId="220C810F" w14:textId="0B0D237C">
          <w:pPr>
            <w:pStyle w:val="Header"/>
            <w:jc w:val="right"/>
            <w:rPr>
              <w:b/>
              <w:sz w:val="20"/>
              <w:szCs w:val="20"/>
            </w:rPr>
          </w:pPr>
          <w:r w:rsidRPr="00856DDA">
            <w:rPr>
              <w:b/>
              <w:sz w:val="20"/>
              <w:szCs w:val="20"/>
            </w:rPr>
            <w:t>The Long Barn</w:t>
          </w:r>
        </w:p>
        <w:p w:rsidRPr="00856DDA" w:rsidR="009E1860" w:rsidP="009E1860" w:rsidRDefault="005B5DC7" w14:paraId="54BFE0C8" w14:textId="199D0F1A">
          <w:pPr>
            <w:pStyle w:val="Header"/>
            <w:jc w:val="right"/>
            <w:rPr>
              <w:b/>
              <w:sz w:val="20"/>
              <w:szCs w:val="20"/>
            </w:rPr>
          </w:pPr>
          <w:r w:rsidRPr="00856DDA">
            <w:rPr>
              <w:b/>
              <w:sz w:val="20"/>
              <w:szCs w:val="20"/>
            </w:rPr>
            <w:t>Mulbarton, Norwich</w:t>
          </w:r>
        </w:p>
        <w:p w:rsidR="009E1860" w:rsidP="009E1860" w:rsidRDefault="005B5DC7" w14:paraId="601F4BAB" w14:textId="14AA8F20">
          <w:pPr>
            <w:pStyle w:val="Header"/>
            <w:jc w:val="right"/>
            <w:rPr>
              <w:b/>
            </w:rPr>
          </w:pPr>
          <w:r w:rsidRPr="00856DDA">
            <w:rPr>
              <w:b/>
              <w:sz w:val="20"/>
              <w:szCs w:val="20"/>
            </w:rPr>
            <w:t>Norfolk, NR14 8JS</w:t>
          </w:r>
        </w:p>
      </w:tc>
    </w:tr>
    <w:tr w:rsidR="009E1860" w:rsidTr="00C20464" w14:paraId="51984D5D" w14:textId="77777777">
      <w:trPr>
        <w:trHeight w:val="283"/>
      </w:trPr>
      <w:tc>
        <w:tcPr>
          <w:tcW w:w="2929" w:type="pct"/>
          <w:vMerge/>
        </w:tcPr>
        <w:p w:rsidR="009E1860" w:rsidP="009E1860" w:rsidRDefault="009E1860" w14:paraId="3AC6F0DA" w14:textId="77777777">
          <w:pPr>
            <w:pStyle w:val="Title"/>
          </w:pPr>
        </w:p>
      </w:tc>
      <w:tc>
        <w:tcPr>
          <w:tcW w:w="2071" w:type="pct"/>
        </w:tcPr>
        <w:p w:rsidR="009E1860" w:rsidP="009E1860" w:rsidRDefault="009E1860" w14:paraId="7D12B435" w14:textId="77777777">
          <w:pPr>
            <w:pStyle w:val="Header"/>
            <w:jc w:val="right"/>
            <w:rPr>
              <w:b/>
            </w:rPr>
          </w:pPr>
        </w:p>
      </w:tc>
    </w:tr>
    <w:tr w:rsidR="009E1860" w:rsidTr="009766FB" w14:paraId="6690A2E5" w14:textId="77777777">
      <w:trPr>
        <w:trHeight w:val="737"/>
      </w:trPr>
      <w:tc>
        <w:tcPr>
          <w:tcW w:w="2929" w:type="pct"/>
          <w:vMerge/>
        </w:tcPr>
        <w:p w:rsidR="009E1860" w:rsidP="009E1860" w:rsidRDefault="009E1860" w14:paraId="5ADCC937" w14:textId="77777777">
          <w:pPr>
            <w:pStyle w:val="Title"/>
          </w:pPr>
        </w:p>
      </w:tc>
      <w:tc>
        <w:tcPr>
          <w:tcW w:w="2071" w:type="pct"/>
        </w:tcPr>
        <w:p w:rsidRPr="005B5DC7" w:rsidR="009E1860" w:rsidP="009E1860" w:rsidRDefault="009E1860" w14:paraId="63203A6A" w14:textId="77777777">
          <w:pPr>
            <w:pStyle w:val="Header"/>
            <w:jc w:val="right"/>
            <w:rPr>
              <w:b/>
              <w:sz w:val="16"/>
              <w:szCs w:val="16"/>
            </w:rPr>
          </w:pPr>
          <w:r w:rsidRPr="005B5DC7">
            <w:rPr>
              <w:b/>
              <w:sz w:val="16"/>
              <w:szCs w:val="16"/>
            </w:rPr>
            <w:t>Tel: +44 (0)1508 570351</w:t>
          </w:r>
        </w:p>
        <w:p w:rsidRPr="005B5DC7" w:rsidR="009E1860" w:rsidP="009E1860" w:rsidRDefault="009E1860" w14:paraId="666DE2E0" w14:textId="77777777">
          <w:pPr>
            <w:pStyle w:val="Header"/>
            <w:jc w:val="right"/>
            <w:rPr>
              <w:b/>
              <w:sz w:val="16"/>
              <w:szCs w:val="16"/>
            </w:rPr>
          </w:pPr>
          <w:r w:rsidRPr="005B5DC7">
            <w:rPr>
              <w:b/>
              <w:sz w:val="16"/>
              <w:szCs w:val="16"/>
            </w:rPr>
            <w:t>Fax: +44 (0)1508 570795</w:t>
          </w:r>
        </w:p>
        <w:p w:rsidRPr="005B5DC7" w:rsidR="009E1860" w:rsidP="009E1860" w:rsidRDefault="009E1860" w14:paraId="20A59A92" w14:textId="77777777">
          <w:pPr>
            <w:pStyle w:val="Header"/>
            <w:jc w:val="right"/>
            <w:rPr>
              <w:b/>
              <w:sz w:val="16"/>
              <w:szCs w:val="16"/>
            </w:rPr>
          </w:pPr>
          <w:r w:rsidRPr="005B5DC7">
            <w:rPr>
              <w:b/>
              <w:sz w:val="16"/>
              <w:szCs w:val="16"/>
            </w:rPr>
            <w:t>sales@omicron.uk.com</w:t>
          </w:r>
        </w:p>
        <w:p w:rsidR="009E1860" w:rsidP="009E1860" w:rsidRDefault="009E1860" w14:paraId="0C279BCC" w14:textId="77777777">
          <w:pPr>
            <w:pStyle w:val="Header"/>
            <w:jc w:val="right"/>
            <w:rPr>
              <w:b/>
            </w:rPr>
          </w:pPr>
          <w:r w:rsidRPr="005B5DC7">
            <w:rPr>
              <w:b/>
              <w:sz w:val="16"/>
              <w:szCs w:val="16"/>
            </w:rPr>
            <w:t>www.omicron.uk.com</w:t>
          </w:r>
        </w:p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54DF1"/>
    <w:rsid w:val="00070EE8"/>
    <w:rsid w:val="00074151"/>
    <w:rsid w:val="000844A3"/>
    <w:rsid w:val="00090494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20FA"/>
    <w:rsid w:val="001D6807"/>
    <w:rsid w:val="0020108A"/>
    <w:rsid w:val="00203D7F"/>
    <w:rsid w:val="00235CA0"/>
    <w:rsid w:val="00245B0E"/>
    <w:rsid w:val="00261876"/>
    <w:rsid w:val="00262460"/>
    <w:rsid w:val="0026269B"/>
    <w:rsid w:val="002669DB"/>
    <w:rsid w:val="00273BA9"/>
    <w:rsid w:val="0029628E"/>
    <w:rsid w:val="002A29DF"/>
    <w:rsid w:val="002A382C"/>
    <w:rsid w:val="002B6B46"/>
    <w:rsid w:val="002E2A56"/>
    <w:rsid w:val="00307D17"/>
    <w:rsid w:val="00337723"/>
    <w:rsid w:val="00355E20"/>
    <w:rsid w:val="00374316"/>
    <w:rsid w:val="0038349C"/>
    <w:rsid w:val="00384492"/>
    <w:rsid w:val="0038671E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16D70"/>
    <w:rsid w:val="00492354"/>
    <w:rsid w:val="004A4D71"/>
    <w:rsid w:val="004B22F6"/>
    <w:rsid w:val="004B47ED"/>
    <w:rsid w:val="004B6FE5"/>
    <w:rsid w:val="004C60A5"/>
    <w:rsid w:val="004D2E1C"/>
    <w:rsid w:val="004F051A"/>
    <w:rsid w:val="004F2432"/>
    <w:rsid w:val="0051660C"/>
    <w:rsid w:val="00524FE6"/>
    <w:rsid w:val="00543913"/>
    <w:rsid w:val="00552846"/>
    <w:rsid w:val="00563B12"/>
    <w:rsid w:val="00563DCD"/>
    <w:rsid w:val="005731CF"/>
    <w:rsid w:val="00586F7E"/>
    <w:rsid w:val="00587157"/>
    <w:rsid w:val="00595F7F"/>
    <w:rsid w:val="005963DE"/>
    <w:rsid w:val="005A0994"/>
    <w:rsid w:val="005A2A81"/>
    <w:rsid w:val="005B5DC7"/>
    <w:rsid w:val="005D1E61"/>
    <w:rsid w:val="005E360C"/>
    <w:rsid w:val="005F2559"/>
    <w:rsid w:val="005F5EC9"/>
    <w:rsid w:val="005F6BCC"/>
    <w:rsid w:val="0060202A"/>
    <w:rsid w:val="00610A30"/>
    <w:rsid w:val="00612ABF"/>
    <w:rsid w:val="006245DA"/>
    <w:rsid w:val="00654052"/>
    <w:rsid w:val="0067225B"/>
    <w:rsid w:val="00677AD5"/>
    <w:rsid w:val="0068273F"/>
    <w:rsid w:val="00683CCE"/>
    <w:rsid w:val="00684EEB"/>
    <w:rsid w:val="006907F2"/>
    <w:rsid w:val="0069216E"/>
    <w:rsid w:val="006A2A7B"/>
    <w:rsid w:val="006C30D9"/>
    <w:rsid w:val="006C4581"/>
    <w:rsid w:val="006D4B90"/>
    <w:rsid w:val="006D64AE"/>
    <w:rsid w:val="006E6C68"/>
    <w:rsid w:val="006F2626"/>
    <w:rsid w:val="00711D52"/>
    <w:rsid w:val="0071439C"/>
    <w:rsid w:val="00716E24"/>
    <w:rsid w:val="00741F6B"/>
    <w:rsid w:val="007537BA"/>
    <w:rsid w:val="00760FA8"/>
    <w:rsid w:val="00765190"/>
    <w:rsid w:val="00766078"/>
    <w:rsid w:val="00775848"/>
    <w:rsid w:val="007773B8"/>
    <w:rsid w:val="00777ADC"/>
    <w:rsid w:val="00782744"/>
    <w:rsid w:val="00797305"/>
    <w:rsid w:val="007A0A2F"/>
    <w:rsid w:val="007A68B4"/>
    <w:rsid w:val="007B235B"/>
    <w:rsid w:val="007D35F1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56DDA"/>
    <w:rsid w:val="00873B21"/>
    <w:rsid w:val="00896F87"/>
    <w:rsid w:val="008A7D4E"/>
    <w:rsid w:val="008C3901"/>
    <w:rsid w:val="008D1D79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766FB"/>
    <w:rsid w:val="00982950"/>
    <w:rsid w:val="00986A56"/>
    <w:rsid w:val="00991278"/>
    <w:rsid w:val="0099175E"/>
    <w:rsid w:val="009943A4"/>
    <w:rsid w:val="00997858"/>
    <w:rsid w:val="009B485A"/>
    <w:rsid w:val="009D508B"/>
    <w:rsid w:val="009D6FE7"/>
    <w:rsid w:val="009E16EA"/>
    <w:rsid w:val="009E1860"/>
    <w:rsid w:val="009E251E"/>
    <w:rsid w:val="009E28A2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AF652F"/>
    <w:rsid w:val="00B01DA6"/>
    <w:rsid w:val="00B22FDE"/>
    <w:rsid w:val="00B32D4B"/>
    <w:rsid w:val="00B35411"/>
    <w:rsid w:val="00B402B9"/>
    <w:rsid w:val="00B437D5"/>
    <w:rsid w:val="00B57659"/>
    <w:rsid w:val="00B60D54"/>
    <w:rsid w:val="00B652DB"/>
    <w:rsid w:val="00B7270F"/>
    <w:rsid w:val="00B8205C"/>
    <w:rsid w:val="00B86BCD"/>
    <w:rsid w:val="00B91CA1"/>
    <w:rsid w:val="00B96060"/>
    <w:rsid w:val="00B97514"/>
    <w:rsid w:val="00BA2CD3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3FFA"/>
    <w:rsid w:val="00C47206"/>
    <w:rsid w:val="00C55451"/>
    <w:rsid w:val="00CA6394"/>
    <w:rsid w:val="00CB5A52"/>
    <w:rsid w:val="00CB70AD"/>
    <w:rsid w:val="00CC1D40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D4188"/>
    <w:rsid w:val="00DF30F1"/>
    <w:rsid w:val="00DF6462"/>
    <w:rsid w:val="00E01118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BCA"/>
    <w:rsid w:val="00EE2CA3"/>
    <w:rsid w:val="00EE53F7"/>
    <w:rsid w:val="00F14176"/>
    <w:rsid w:val="00F20F72"/>
    <w:rsid w:val="00F219F1"/>
    <w:rsid w:val="00F27DAD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C37D0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  <w:style w:type="character" w:customStyle="1" w:styleId="Style1Char">
    <w:name w:val="Style1 Char"/>
    <w:basedOn w:val="DefaultParagraphFont"/>
    <w:link w:val="Style1"/>
    <w:locked/>
    <w:rsid w:val="00654052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654052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35268-C2E5-4FFD-9722-F57F1DCC5065}"/>
      </w:docPartPr>
      <w:docPartBody>
        <w:p w:rsidR="00544697" w:rsidRDefault="0016167C">
          <w:r w:rsidRPr="000E117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16167C"/>
    <w:rsid w:val="00194FA7"/>
    <w:rsid w:val="00232AFF"/>
    <w:rsid w:val="00305D63"/>
    <w:rsid w:val="003F65E8"/>
    <w:rsid w:val="0044675D"/>
    <w:rsid w:val="00544697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9F2F42"/>
    <w:rsid w:val="00A268AC"/>
    <w:rsid w:val="00B243DB"/>
    <w:rsid w:val="00CB14DF"/>
    <w:rsid w:val="00CF76A8"/>
    <w:rsid w:val="00DB65E8"/>
    <w:rsid w:val="00E04FEE"/>
    <w:rsid w:val="00E66D4B"/>
    <w:rsid w:val="00E76BA6"/>
    <w:rsid w:val="00E96142"/>
    <w:rsid w:val="00EE3E56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4697"/>
    <w:rPr>
      <w:color w:val="808080"/>
    </w:rPr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F79106392E8E4A05890EA09AFCAA5D79">
    <w:name w:val="F79106392E8E4A05890EA09AFCAA5D79"/>
    <w:rsid w:val="008E0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C4EE2EBFF504787A64866F4D8B5F9" ma:contentTypeVersion="13" ma:contentTypeDescription="Create a new document." ma:contentTypeScope="" ma:versionID="4d96e4b7c1db09fad9fdd3805e141721">
  <xsd:schema xmlns:xsd="http://www.w3.org/2001/XMLSchema" xmlns:xs="http://www.w3.org/2001/XMLSchema" xmlns:p="http://schemas.microsoft.com/office/2006/metadata/properties" xmlns:ns2="feb3449e-d550-4c51-b751-1d79dcf54c7e" xmlns:ns3="c3c1ae4c-e1ab-417a-a99c-bc05a1fd96ac" targetNamespace="http://schemas.microsoft.com/office/2006/metadata/properties" ma:root="true" ma:fieldsID="d6ef0a843a5fd42f948df48c7e091a34" ns2:_="" ns3:_="">
    <xsd:import namespace="feb3449e-d550-4c51-b751-1d79dcf54c7e"/>
    <xsd:import namespace="c3c1ae4c-e1ab-417a-a99c-bc05a1fd96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3449e-d550-4c51-b751-1d79dcf54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5787734-3190-42c1-b35c-66c075b862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1ae4c-e1ab-417a-a99c-bc05a1fd96a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a4ec7c9-87e9-43a5-9336-64024316c7ee}" ma:internalName="TaxCatchAll" ma:showField="CatchAllData" ma:web="c3c1ae4c-e1ab-417a-a99c-bc05a1fd96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b3449e-d550-4c51-b751-1d79dcf54c7e">
      <Terms xmlns="http://schemas.microsoft.com/office/infopath/2007/PartnerControls"/>
    </lcf76f155ced4ddcb4097134ff3c332f>
    <TaxCatchAll xmlns="c3c1ae4c-e1ab-417a-a99c-bc05a1fd96ac" xsi:nil="true"/>
  </documentManagement>
</p:properties>
</file>

<file path=customXml/item4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28DBF3-BCFC-431F-BA15-7D9180D0B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3449e-d550-4c51-b751-1d79dcf54c7e"/>
    <ds:schemaRef ds:uri="c3c1ae4c-e1ab-417a-a99c-bc05a1fd96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5F3184-6A33-406B-BC89-2361A6C56D69}">
  <ds:schemaRefs>
    <ds:schemaRef ds:uri="http://schemas.microsoft.com/office/2006/metadata/properties"/>
    <ds:schemaRef ds:uri="http://schemas.microsoft.com/office/infopath/2007/PartnerControls"/>
    <ds:schemaRef ds:uri="feb3449e-d550-4c51-b751-1d79dcf54c7e"/>
    <ds:schemaRef ds:uri="c3c1ae4c-e1ab-417a-a99c-bc05a1fd96ac"/>
  </ds:schemaRefs>
</ds:datastoreItem>
</file>

<file path=customXml/itemProps4.xml><?xml version="1.0" encoding="utf-8"?>
<ds:datastoreItem xmlns:ds="http://schemas.openxmlformats.org/officeDocument/2006/customXml" ds:itemID="{E2DF282D-C183-47A3-91D1-8B90BDB0DF4A}">
  <ds:schemaRefs>
    <ds:schemaRef ds:uri="urn:microsoft-dynamics-nav/reports/Standard_Sales_Credit_Memo/1307/"/>
  </ds:schemaRefs>
</ds:datastoreItem>
</file>

<file path=customXml/itemProps5.xml><?xml version="1.0" encoding="utf-8"?>
<ds:datastoreItem xmlns:ds="http://schemas.openxmlformats.org/officeDocument/2006/customXml" ds:itemID="{BCF5EF42-82ED-4B31-BD44-D63183106CD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2023-01-05T09:38:00Z</dcterms:created>
  <dcterms:modified xsi:type="dcterms:W3CDTF">2023-01-21T21:37:00Z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0x01010059AC4EE2EBFF504787A64866F4D8B5F9</vt:lpwstr>
  </property>
  <property fmtid="{D5CDD505-2E9C-101B-9397-08002B2CF9AE}" pid="12" name="MediaServiceImageTags">
    <vt:lpwstr/>
  </property>
</Properties>
</file>