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1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659"/>
        <w:gridCol w:w="302"/>
        <w:gridCol w:w="4963"/>
      </w:tblGrid>
      <w:tr w:rsidRPr="003F7DD4" w:rsidR="003F7DD4" w:rsidTr="003F7DD4" w14:paraId="002491AD" w14:textId="77777777">
        <w:trPr>
          <w:cantSplit/>
          <w:trHeight w:val="290"/>
        </w:trPr>
        <w:tc>
          <w:tcPr>
            <w:tcW w:w="2421" w:type="pct"/>
            <w:gridSpan w:val="2"/>
          </w:tcPr>
          <w:p w:rsidRPr="003F7DD4" w:rsidR="003F7DD4" w:rsidP="00D54DEE" w:rsidRDefault="003F7DD4" w14:paraId="32205892" w14:textId="7EC11D0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F7DD4">
              <w:rPr>
                <w:b/>
                <w:bCs/>
                <w:sz w:val="18"/>
                <w:szCs w:val="18"/>
              </w:rPr>
              <w:t>Invoice Address:</w:t>
            </w:r>
          </w:p>
        </w:tc>
        <w:tc>
          <w:tcPr>
            <w:tcW w:w="2579" w:type="pct"/>
            <w:gridSpan w:val="2"/>
          </w:tcPr>
          <w:p w:rsidRPr="003F7DD4" w:rsidR="003F7DD4" w:rsidP="003F7DD4" w:rsidRDefault="003F7DD4" w14:paraId="1DF2A159" w14:textId="658A2D3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F7DD4">
              <w:rPr>
                <w:b/>
                <w:bCs/>
                <w:sz w:val="18"/>
                <w:szCs w:val="18"/>
              </w:rPr>
              <w:t>Delivery Address:</w:t>
            </w:r>
          </w:p>
        </w:tc>
      </w:tr>
      <w:tr w:rsidRPr="003F7DD4" w:rsidR="00C43401" w:rsidTr="00B718AF" w14:paraId="5770917A" w14:textId="77777777">
        <w:trPr>
          <w:gridBefore w:val="1"/>
          <w:wBefore w:w="139" w:type="pct"/>
          <w:cantSplit/>
          <w:trHeight w:val="20"/>
        </w:trPr>
        <w:sdt>
          <w:sdtPr>
            <w:rPr>
              <w:b/>
              <w:bCs/>
              <w:sz w:val="18"/>
              <w:szCs w:val="18"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21CA28F0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1"/>
            <w:tag w:val="#Nav: Standard_Sales_Invoice/1306"/>
            <w:id w:val="-11004161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1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6391477E" w14:textId="4EEEDA62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ShipToAddress1</w:t>
                </w:r>
              </w:p>
            </w:tc>
          </w:sdtContent>
        </w:sdt>
      </w:tr>
      <w:tr w:rsidRPr="003F7DD4" w:rsidR="00C43401" w:rsidTr="00B718AF" w14:paraId="222AF212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1489D3F5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2"/>
            <w:tag w:val="#Nav: Standard_Sales_Invoice/1306"/>
            <w:id w:val="825091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2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0695214B" w14:textId="63CFB9BC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ShipToAddress2</w:t>
                </w:r>
              </w:p>
            </w:tc>
          </w:sdtContent>
        </w:sdt>
      </w:tr>
      <w:tr w:rsidRPr="003F7DD4" w:rsidR="00C43401" w:rsidTr="00B718AF" w14:paraId="658193F9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64955C60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3"/>
            <w:tag w:val="#Nav: Standard_Sales_Invoice/1306"/>
            <w:id w:val="-177570956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3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5105C5C9" w14:textId="72736136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ShipToAddress3</w:t>
                </w:r>
              </w:p>
            </w:tc>
          </w:sdtContent>
        </w:sdt>
      </w:tr>
      <w:tr w:rsidRPr="003F7DD4" w:rsidR="00C43401" w:rsidTr="00B718AF" w14:paraId="32FB1846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37169D23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4"/>
            <w:tag w:val="#Nav: Standard_Sales_Invoice/1306"/>
            <w:id w:val="-159424256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4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79970DD8" w14:textId="0871DC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ShipToAddress4</w:t>
                </w:r>
              </w:p>
            </w:tc>
          </w:sdtContent>
        </w:sdt>
      </w:tr>
      <w:tr w:rsidRPr="003F7DD4" w:rsidR="00C43401" w:rsidTr="00B718AF" w14:paraId="1AFFFD7A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65DEF232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5"/>
            <w:tag w:val="#Nav: Standard_Sales_Invoice/1306"/>
            <w:id w:val="-386646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5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34FE4DEB" w14:textId="4DF7872B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ShipToAddress5</w:t>
                </w:r>
              </w:p>
            </w:tc>
          </w:sdtContent>
        </w:sdt>
      </w:tr>
      <w:tr w:rsidRPr="003F7DD4" w:rsidR="00C43401" w:rsidTr="00B718AF" w14:paraId="26FC5C30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69ABE146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6"/>
            <w:tag w:val="#Nav: Standard_Sales_Invoice/1306"/>
            <w:id w:val="-95664651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6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01EE1DDD" w14:textId="3E9C63EA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ShipToAddress6</w:t>
                </w:r>
              </w:p>
            </w:tc>
          </w:sdtContent>
        </w:sdt>
      </w:tr>
      <w:tr w:rsidRPr="003F7DD4" w:rsidR="00C43401" w:rsidTr="00B718AF" w14:paraId="74D8C58E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3A695A0F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7"/>
            <w:tag w:val="#Nav: Standard_Sales_Invoice/1306"/>
            <w:id w:val="-63256669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7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76B0B9E7" w14:textId="675A66CC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ShipToAddress7</w:t>
                </w:r>
              </w:p>
            </w:tc>
          </w:sdtContent>
        </w:sdt>
      </w:tr>
      <w:tr w:rsidRPr="003F7DD4" w:rsidR="00C43401" w:rsidTr="00B718AF" w14:paraId="01819229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8"/>
              <w:szCs w:val="18"/>
            </w:r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:rsidRPr="003F7DD4" w:rsidR="00C43401" w:rsidP="00D54DEE" w:rsidRDefault="00C43401" w14:paraId="3B1FD57E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8"/>
            <w:tag w:val="#Nav: Standard_Sales_Invoice/1306"/>
            <w:id w:val="-4585715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8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:rsidRPr="003F7DD4" w:rsidR="00C43401" w:rsidP="003F7DD4" w:rsidRDefault="003F7DD4" w14:paraId="4F4E14D2" w14:textId="19E2D03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ShipToAddress8</w:t>
                </w:r>
              </w:p>
            </w:tc>
          </w:sdtContent>
        </w:sdt>
      </w:tr>
    </w:tbl>
    <w:p w:rsidRPr="003F7DD4" w:rsidR="00D54DEE" w:rsidP="00D54DEE" w:rsidRDefault="00D54DEE" w14:paraId="62D0E883" w14:textId="77777777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2"/>
      </w:tblGrid>
      <w:tr w:rsidRPr="003F7DD4" w:rsidR="007B7A03" w:rsidTr="00EB25CA" w14:paraId="63EAA84E" w14:textId="77777777">
        <w:sdt>
          <w:sdtPr>
            <w:rPr>
              <w:sz w:val="16"/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BAC589AE8B3A406D90C2CF551E94D429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0374DD96" w14:textId="77777777">
                <w:pPr>
                  <w:pStyle w:val="Heading1"/>
                  <w:spacing w:after="100" w:afterAutospacing="1"/>
                  <w:rPr>
                    <w:sz w:val="16"/>
                  </w:rPr>
                </w:pPr>
                <w:r w:rsidRPr="00B718AF">
                  <w:rPr>
                    <w:sz w:val="16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sz w:val="16"/>
            </w:rPr>
            <w:alias w:val="#Nav: /Header/SelltoCustomerNo_Lbl"/>
            <w:tag w:val="#Nav: Standard_Sales_Invoice/1306"/>
            <w:id w:val="-81296637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SelltoCustomerNo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356562F7" w14:textId="52C91056">
                <w:pPr>
                  <w:pStyle w:val="Heading1"/>
                  <w:spacing w:after="100" w:afterAutospacing="1"/>
                  <w:jc w:val="center"/>
                  <w:rPr>
                    <w:sz w:val="16"/>
                  </w:rPr>
                </w:pPr>
                <w:proofErr w:type="spellStart"/>
                <w:r w:rsidRPr="00B718AF">
                  <w:rPr>
                    <w:sz w:val="16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ExternalDocumentNo_Lbl"/>
            <w:tag w:val="#Nav: Standard_Sales_Invoice/1306"/>
            <w:id w:val="-163486268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42A61580" w14:textId="6DA43CEA">
                <w:pPr>
                  <w:pStyle w:val="Heading1"/>
                  <w:spacing w:after="100" w:afterAutospacing="1"/>
                  <w:jc w:val="center"/>
                  <w:rPr>
                    <w:sz w:val="16"/>
                  </w:rPr>
                </w:pPr>
                <w:proofErr w:type="spellStart"/>
                <w:r w:rsidRPr="00B718AF">
                  <w:rPr>
                    <w:sz w:val="16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DocumentDate_Lbl"/>
            <w:tag w:val="#Nav: Standard_Sales_Invoice/1306"/>
            <w:id w:val="948976924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Date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0D925C4D" w14:textId="3A3948AE">
                <w:pPr>
                  <w:pStyle w:val="Heading1"/>
                  <w:spacing w:after="100" w:afterAutospacing="1"/>
                  <w:jc w:val="right"/>
                  <w:rPr>
                    <w:sz w:val="16"/>
                  </w:rPr>
                </w:pPr>
                <w:proofErr w:type="spellStart"/>
                <w:r w:rsidRPr="00B718AF">
                  <w:rPr>
                    <w:sz w:val="16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DocumentNo_Lbl"/>
            <w:tag w:val="#Nav: Standard_Sales_Invoice/1306"/>
            <w:id w:val="-2088291409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No_Lbl[1]" w:storeItemID="{AF7A6226-6056-400F-ADDA-E1ADA7C08250}"/>
            <w:text/>
          </w:sdtPr>
          <w:sdtEndPr/>
          <w:sdtContent>
            <w:tc>
              <w:tcPr>
                <w:tcW w:w="2042" w:type="dxa"/>
                <w:tcMar>
                  <w:right w:w="0" w:type="dxa"/>
                </w:tcMar>
              </w:tcPr>
              <w:p w:rsidRPr="00B718AF" w:rsidR="007B7A03" w:rsidP="00B718AF" w:rsidRDefault="007B7A03" w14:paraId="42EB9CC9" w14:textId="7CD6940B">
                <w:pPr>
                  <w:pStyle w:val="Heading1"/>
                  <w:spacing w:after="100" w:afterAutospacing="1"/>
                  <w:jc w:val="right"/>
                  <w:rPr>
                    <w:sz w:val="16"/>
                  </w:rPr>
                </w:pPr>
                <w:proofErr w:type="spellStart"/>
                <w:r w:rsidRPr="00B718AF">
                  <w:rPr>
                    <w:sz w:val="16"/>
                  </w:rPr>
                  <w:t>DocumentNo_Lbl</w:t>
                </w:r>
                <w:proofErr w:type="spellEnd"/>
              </w:p>
            </w:tc>
          </w:sdtContent>
        </w:sdt>
      </w:tr>
      <w:tr w:rsidRPr="003F7DD4" w:rsidR="007B7A03" w:rsidTr="00EB25CA" w14:paraId="1A902A60" w14:textId="77777777">
        <w:sdt>
          <w:sdtPr>
            <w:rPr>
              <w:sz w:val="16"/>
              <w:szCs w:val="16"/>
            </w:rPr>
            <w:alias w:val="#Nav: /Header/YourReference"/>
            <w:tag w:val="#Nav: Standard_Sales_Invoice/1306"/>
            <w:id w:val="1620342425"/>
            <w:placeholder>
              <w:docPart w:val="292378353CC9450CB27D92EA7155E45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3C4797A5" w14:textId="77777777">
                <w:pPr>
                  <w:spacing w:after="100" w:afterAutospacing="1"/>
                  <w:rPr>
                    <w:sz w:val="16"/>
                    <w:szCs w:val="16"/>
                  </w:rPr>
                </w:pPr>
                <w:r w:rsidRPr="00B718AF">
                  <w:rPr>
                    <w:sz w:val="16"/>
                    <w:szCs w:val="16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elltoCustomerNo"/>
            <w:tag w:val="#Nav: Standard_Sales_Invoice/1306"/>
            <w:id w:val="-716500109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SelltoCustomerNo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21917095" w14:textId="0AD990EB">
                <w:pPr>
                  <w:spacing w:after="100" w:afterAutospacing="1"/>
                  <w:jc w:val="center"/>
                  <w:rPr>
                    <w:sz w:val="16"/>
                    <w:szCs w:val="16"/>
                  </w:rPr>
                </w:pPr>
                <w:proofErr w:type="spellStart"/>
                <w:r w:rsidRPr="00B718AF">
                  <w:rPr>
                    <w:sz w:val="16"/>
                    <w:szCs w:val="16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6"/>
            </w:rPr>
            <w:alias w:val="#Nav: /Header/ExternalDocumentNo"/>
            <w:tag w:val="#Nav: Standard_Sales_Invoice/1306"/>
            <w:id w:val="5104205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7881B5A7" w14:textId="01594BFE">
                <w:pPr>
                  <w:spacing w:after="100" w:afterAutospacing="1"/>
                  <w:jc w:val="center"/>
                  <w:rPr>
                    <w:sz w:val="16"/>
                    <w:szCs w:val="16"/>
                  </w:rPr>
                </w:pPr>
                <w:proofErr w:type="spellStart"/>
                <w:r w:rsidRPr="00B718AF">
                  <w:rPr>
                    <w:sz w:val="16"/>
                    <w:szCs w:val="16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Standard_Sales_Invoice/1306"/>
            <w:id w:val="-237795153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:rsidRPr="00B718AF" w:rsidR="007B7A03" w:rsidP="00B718AF" w:rsidRDefault="007B7A03" w14:paraId="6398BD39" w14:textId="2DA044F2">
                <w:pPr>
                  <w:spacing w:after="100" w:afterAutospacing="1"/>
                  <w:jc w:val="right"/>
                  <w:rPr>
                    <w:sz w:val="16"/>
                    <w:szCs w:val="16"/>
                  </w:rPr>
                </w:pPr>
                <w:proofErr w:type="spellStart"/>
                <w:r w:rsidRPr="00B718AF">
                  <w:rPr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Header/DocumentNo"/>
            <w:tag w:val="#Nav: Standard_Sales_Invoice/1306"/>
            <w:id w:val="733361987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No[1]" w:storeItemID="{AF7A6226-6056-400F-ADDA-E1ADA7C08250}"/>
            <w:text/>
          </w:sdtPr>
          <w:sdtEndPr/>
          <w:sdtContent>
            <w:tc>
              <w:tcPr>
                <w:tcW w:w="2042" w:type="dxa"/>
                <w:tcMar>
                  <w:right w:w="0" w:type="dxa"/>
                </w:tcMar>
              </w:tcPr>
              <w:p w:rsidRPr="00B718AF" w:rsidR="007B7A03" w:rsidP="00B718AF" w:rsidRDefault="007B7A03" w14:paraId="75A01D47" w14:textId="6D9C2C60">
                <w:pPr>
                  <w:spacing w:after="100" w:afterAutospacing="1"/>
                  <w:jc w:val="right"/>
                  <w:rPr>
                    <w:sz w:val="16"/>
                    <w:szCs w:val="16"/>
                  </w:rPr>
                </w:pPr>
                <w:proofErr w:type="spellStart"/>
                <w:r w:rsidRPr="00B718AF">
                  <w:rPr>
                    <w:b/>
                    <w:bCs/>
                    <w:sz w:val="16"/>
                    <w:szCs w:val="16"/>
                  </w:rPr>
                  <w:t>DocumentNo</w:t>
                </w:r>
                <w:proofErr w:type="spellEnd"/>
              </w:p>
            </w:tc>
          </w:sdtContent>
        </w:sdt>
      </w:tr>
    </w:tbl>
    <w:sdt>
      <w:sdtPr>
        <w:rPr>
          <w:sz w:val="18"/>
          <w:szCs w:val="18"/>
        </w:r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EndPr/>
      <w:sdtContent>
        <w:sdt>
          <w:sdtPr>
            <w:rPr>
              <w:sz w:val="18"/>
              <w:szCs w:val="18"/>
            </w:r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18"/>
                  <w:szCs w:val="18"/>
                </w:r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EndPr/>
              <w:sdtContent>
                <w:p w:rsidRPr="003F7DD4" w:rsidR="00D54DEE" w:rsidP="00216858" w:rsidRDefault="00F7093D" w14:paraId="67D0888E" w14:textId="77777777">
                  <w:pPr>
                    <w:rPr>
                      <w:sz w:val="18"/>
                      <w:szCs w:val="18"/>
                    </w:rPr>
                  </w:pPr>
                  <w:r w:rsidRPr="003F7DD4">
                    <w:rPr>
                      <w:sz w:val="18"/>
                      <w:szCs w:val="18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1198" w:type="dxa"/>
        <w:tblInd w:w="-70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2230"/>
        <w:gridCol w:w="3015"/>
        <w:gridCol w:w="567"/>
        <w:gridCol w:w="992"/>
        <w:gridCol w:w="851"/>
        <w:gridCol w:w="708"/>
        <w:gridCol w:w="1134"/>
      </w:tblGrid>
      <w:tr w:rsidRPr="00B718AF" w:rsidR="00B718AF" w:rsidTr="00216858" w14:paraId="1CE1B975" w14:textId="77777777">
        <w:trPr>
          <w:trHeight w:val="546"/>
        </w:trPr>
        <w:sdt>
          <w:sdtPr>
            <w:rPr>
              <w:sz w:val="16"/>
            </w:rPr>
            <w:alias w:val="#Nav: /Header/Line/ItemNo_Line_Lbl"/>
            <w:tag w:val="#Nav: Standard_Sales_Invoice/1306"/>
            <w:id w:val="771446451"/>
            <w:placeholder>
              <w:docPart w:val="49842E5D4B6D4B548582757E7B0EE302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B718AF" w:rsidR="00B718AF" w:rsidP="00D54DEE" w:rsidRDefault="00B718AF" w14:paraId="4613A8AC" w14:textId="77777777">
                <w:pPr>
                  <w:pStyle w:val="Heading1"/>
                  <w:rPr>
                    <w:sz w:val="16"/>
                  </w:rPr>
                </w:pPr>
                <w:r w:rsidRPr="00B718AF">
                  <w:rPr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Standard_Sales_Invoice/1306"/>
            <w:id w:val="1545399846"/>
            <w:placeholder>
              <w:docPart w:val="49842E5D4B6D4B548582757E7B0EE302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EndPr/>
          <w:sdtContent>
            <w:tc>
              <w:tcPr>
                <w:tcW w:w="524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B718AF" w:rsidR="00B718AF" w:rsidP="00D54DEE" w:rsidRDefault="00B718AF" w14:paraId="11A668DE" w14:textId="117C398A">
                <w:pPr>
                  <w:pStyle w:val="Heading1"/>
                  <w:rPr>
                    <w:sz w:val="16"/>
                  </w:rPr>
                </w:pPr>
                <w:r w:rsidRPr="00B718AF">
                  <w:rPr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B718AF" w:rsidR="00B718AF" w:rsidP="00216858" w:rsidRDefault="00B718AF" w14:paraId="3811B76F" w14:textId="1795D3AA">
            <w:pPr>
              <w:pStyle w:val="Heading1"/>
              <w:jc w:val="right"/>
              <w:rPr>
                <w:sz w:val="16"/>
              </w:rPr>
            </w:pPr>
            <w:r w:rsidRPr="00B718AF">
              <w:rPr>
                <w:sz w:val="16"/>
              </w:rPr>
              <w:t>Qty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B718AF" w:rsidR="00B718AF" w:rsidP="00216858" w:rsidRDefault="00B718AF" w14:paraId="1AB6EC4D" w14:textId="77777777">
            <w:pPr>
              <w:pStyle w:val="Heading1"/>
              <w:jc w:val="right"/>
              <w:rPr>
                <w:sz w:val="16"/>
              </w:rPr>
            </w:pPr>
          </w:p>
        </w:tc>
        <w:sdt>
          <w:sdtPr>
            <w:rPr>
              <w:sz w:val="16"/>
            </w:rPr>
            <w:alias w:val="#Nav: /Header/Line/UnitPrice_Lbl"/>
            <w:tag w:val="#Nav: Standard_Sales_Invoice/1306"/>
            <w:id w:val="-1521079236"/>
            <w:placeholder>
              <w:docPart w:val="49842E5D4B6D4B548582757E7B0EE302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EndPr/>
          <w:sdtContent>
            <w:tc>
              <w:tcPr>
                <w:tcW w:w="851" w:type="dxa"/>
                <w:tcBorders>
                  <w:bottom w:val="single" w:color="auto" w:sz="4" w:space="0"/>
                </w:tcBorders>
                <w:vAlign w:val="bottom"/>
              </w:tcPr>
              <w:p w:rsidRPr="00B718AF" w:rsidR="00B718AF" w:rsidP="00216858" w:rsidRDefault="00B718AF" w14:paraId="76940AAE" w14:textId="7D37079D">
                <w:pPr>
                  <w:pStyle w:val="Heading1"/>
                  <w:jc w:val="right"/>
                  <w:rPr>
                    <w:sz w:val="16"/>
                  </w:rPr>
                </w:pPr>
                <w:r w:rsidRPr="00B718AF">
                  <w:rPr>
                    <w:sz w:val="16"/>
                    <w:lang w:val="da-DK"/>
                  </w:rPr>
                  <w:t>UnitPrice_Lbl</w:t>
                </w:r>
              </w:p>
            </w:tc>
          </w:sdtContent>
        </w:sdt>
        <w:sdt>
          <w:sdtPr>
            <w:rPr>
              <w:sz w:val="16"/>
            </w:rPr>
            <w:alias w:val="#Nav: /Header/Line/VATPct_Line_Lbl"/>
            <w:tag w:val="#Nav: Standard_Sales_Invoice/1306"/>
            <w:id w:val="1291246806"/>
            <w:placeholder>
              <w:docPart w:val="49842E5D4B6D4B548582757E7B0EE302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B718AF" w:rsidR="00B718AF" w:rsidP="00216858" w:rsidRDefault="00B718AF" w14:paraId="1E3D7206" w14:textId="2A869B40">
                <w:pPr>
                  <w:pStyle w:val="Heading1"/>
                  <w:jc w:val="right"/>
                  <w:rPr>
                    <w:sz w:val="16"/>
                  </w:rPr>
                </w:pPr>
                <w:r w:rsidRPr="00B718AF">
                  <w:rPr>
                    <w:sz w:val="16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LineAmount_Line_Lbl"/>
            <w:tag w:val="#Nav: Standard_Sales_Invoice/1306"/>
            <w:id w:val="1532234539"/>
            <w:placeholder>
              <w:docPart w:val="49842E5D4B6D4B548582757E7B0EE302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B718AF" w:rsidR="00B718AF" w:rsidP="00216858" w:rsidRDefault="00B718AF" w14:paraId="364C017C" w14:textId="7F9B6D68">
                <w:pPr>
                  <w:pStyle w:val="Heading1"/>
                  <w:jc w:val="right"/>
                  <w:rPr>
                    <w:sz w:val="16"/>
                  </w:rPr>
                </w:pPr>
                <w:r w:rsidRPr="00B718AF">
                  <w:rPr>
                    <w:sz w:val="16"/>
                    <w:lang w:val="da-DK"/>
                  </w:rPr>
                  <w:t>LineAmount_Line_Lbl</w:t>
                </w:r>
              </w:p>
            </w:tc>
          </w:sdtContent>
        </w:sdt>
      </w:tr>
      <w:tr w:rsidRPr="00B718AF" w:rsidR="00B718AF" w:rsidTr="00216858" w14:paraId="0EC5B037" w14:textId="77777777">
        <w:trPr>
          <w:trHeight w:val="182"/>
        </w:trPr>
        <w:tc>
          <w:tcPr>
            <w:tcW w:w="1701" w:type="dxa"/>
            <w:tcBorders>
              <w:top w:val="single" w:color="auto" w:sz="4" w:space="0"/>
            </w:tcBorders>
          </w:tcPr>
          <w:p w:rsidRPr="00B718AF" w:rsidR="00B718AF" w:rsidP="00216858" w:rsidRDefault="00B718AF" w14:paraId="1A9474F4" w14:textId="77777777">
            <w:pPr>
              <w:spacing w:after="30"/>
              <w:rPr>
                <w:sz w:val="16"/>
                <w:szCs w:val="16"/>
              </w:rPr>
            </w:pPr>
          </w:p>
        </w:tc>
        <w:tc>
          <w:tcPr>
            <w:tcW w:w="5245" w:type="dxa"/>
            <w:gridSpan w:val="2"/>
            <w:tcBorders>
              <w:top w:val="single" w:color="auto" w:sz="4" w:space="0"/>
            </w:tcBorders>
          </w:tcPr>
          <w:p w:rsidRPr="00B718AF" w:rsidR="00B718AF" w:rsidP="00216858" w:rsidRDefault="00B718AF" w14:paraId="52A37D27" w14:textId="77777777">
            <w:pPr>
              <w:spacing w:after="3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B718AF" w:rsidR="00B718AF" w:rsidP="00216858" w:rsidRDefault="00B718AF" w14:paraId="6505233F" w14:textId="77777777">
            <w:pPr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B718AF" w:rsidR="00B718AF" w:rsidP="00216858" w:rsidRDefault="00B718AF" w14:paraId="11261F2D" w14:textId="77777777">
            <w:pPr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B718AF" w:rsidR="00B718AF" w:rsidP="00216858" w:rsidRDefault="00B718AF" w14:paraId="7E86BB6A" w14:textId="77777777">
            <w:pPr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B718AF" w:rsidR="00B718AF" w:rsidP="00216858" w:rsidRDefault="00B718AF" w14:paraId="11B9B413" w14:textId="77777777">
            <w:pPr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B718AF" w:rsidR="00B718AF" w:rsidP="00216858" w:rsidRDefault="00B718AF" w14:paraId="1C3DED4F" w14:textId="77777777">
            <w:pPr>
              <w:spacing w:after="3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b/>
            <w:bCs/>
            <w:sz w:val="16"/>
            <w:szCs w:val="16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6"/>
                <w:szCs w:val="16"/>
              </w:rPr>
              <w:id w:val="872800820"/>
              <w:placeholder>
                <w:docPart w:val="BD92ADC3AACA458AB3FDC914106F744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B718AF" w:rsidR="00B718AF" w:rsidTr="00216858" w14:paraId="2E5EEEAC" w14:textId="77777777">
                <w:trPr>
                  <w:trHeight w:val="57"/>
                </w:tr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7742236A5E21408B8900E02F4C872A8F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701" w:type="dxa"/>
                        <w:noWrap/>
                      </w:tcPr>
                      <w:p w:rsidRPr="00B718AF" w:rsidR="00B718AF" w:rsidP="00216858" w:rsidRDefault="00B718AF" w14:paraId="5105F084" w14:textId="5BC1DEB5">
                        <w:pPr>
                          <w:spacing w:after="3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18AF">
                          <w:rPr>
                            <w:b/>
                            <w:bCs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245" w:type="dxa"/>
                    <w:gridSpan w:val="2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/Description_Line"/>
                      <w:tag w:val="#Nav: Standard_Sales_Invoice/1306"/>
                      <w:id w:val="-1420935410"/>
                      <w:placeholder>
                        <w:docPart w:val="2568E8D424284BC78FA4BF9139C709B5"/>
                      </w:placeholder>
  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  <w:text/>
                    </w:sdtPr>
                    <w:sdtEndPr/>
                    <w:sdtContent>
                      <w:p w:rsidRPr="00B718AF" w:rsidR="00B718AF" w:rsidP="00216858" w:rsidRDefault="00B718AF" w14:paraId="41260E34" w14:textId="77777777">
                        <w:pPr>
                          <w:spacing w:after="30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Description_Line</w:t>
                        </w:r>
                      </w:p>
                    </w:sdtContent>
                  </w:sdt>
                  <w:sdt>
                    <w:sdtPr>
                      <w:rPr>
                        <w:sz w:val="16"/>
                        <w:szCs w:val="16"/>
                      </w:rPr>
                      <w:alias w:val="#Nav: /Header/Line/WorkDone_Line"/>
                      <w:tag w:val="#Nav: Standard_Sales_Invoice/1306"/>
                      <w:id w:val="2093357917"/>
                      <w:placeholder>
                        <w:docPart w:val="A9FC9A09B3BA4231A363DADA1E4F326E"/>
                      </w:placeholder>
                      <w:dataBinding w:prefixMappings="xmlns:ns0='urn:microsoft-dynamics-nav/reports/Standard_Sales_Invoice/1306/'" w:xpath="/ns0:NavWordReportXmlPart[1]/ns0:Header[1]/ns0:Line[1]/ns0:WorkDone_Line[1]" w:storeItemID="{AF7A6226-6056-400F-ADDA-E1ADA7C08250}"/>
                      <w:text/>
                    </w:sdtPr>
                    <w:sdtEndPr/>
                    <w:sdtContent>
                      <w:p w:rsidRPr="00B718AF" w:rsidR="00B718AF" w:rsidP="00216858" w:rsidRDefault="00B718AF" w14:paraId="5F7A16C2" w14:textId="53FA8083">
                        <w:pPr>
                          <w:spacing w:after="3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18AF">
                          <w:rPr>
                            <w:sz w:val="16"/>
                            <w:szCs w:val="16"/>
                          </w:rPr>
                          <w:t>WorkDone_Line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16"/>
                      <w:szCs w:val="16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CA165BA62F8040A0B2990268894B1DDE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B718AF" w:rsidR="00B718AF" w:rsidP="00216858" w:rsidRDefault="00B718AF" w14:paraId="69C803CA" w14:textId="77777777">
                        <w:pPr>
                          <w:spacing w:after="30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88C5758D49064737AA1BB509DEA16674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992" w:type="dxa"/>
                        <w:noWrap/>
                      </w:tcPr>
                      <w:p w:rsidRPr="00B718AF" w:rsidR="00B718AF" w:rsidP="00216858" w:rsidRDefault="00B718AF" w14:paraId="39464B21" w14:textId="77777777">
                        <w:pPr>
                          <w:spacing w:after="30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89DC80E9E92A4C92BFD6806C997C4C6D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851" w:type="dxa"/>
                        <w:noWrap/>
                      </w:tcPr>
                      <w:p w:rsidRPr="00B718AF" w:rsidR="00B718AF" w:rsidP="00216858" w:rsidRDefault="00B718AF" w14:paraId="58BCF64C" w14:textId="77777777">
                        <w:pPr>
                          <w:spacing w:after="30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83ACB2D9EF2647CBA484F24C8E78690E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708" w:type="dxa"/>
                        <w:noWrap/>
                      </w:tcPr>
                      <w:p w:rsidRPr="00B718AF" w:rsidR="00B718AF" w:rsidP="00216858" w:rsidRDefault="00B718AF" w14:paraId="440F3B49" w14:textId="77777777">
                        <w:pPr>
                          <w:spacing w:after="30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9CE74D29F0BC47119A9246F4FECA35B2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B718AF" w:rsidR="00B718AF" w:rsidP="00216858" w:rsidRDefault="00B718AF" w14:paraId="17623A30" w14:textId="4E748314">
                        <w:pPr>
                          <w:spacing w:after="30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B718AF" w:rsidR="00B718AF" w:rsidTr="00216858" w14:paraId="573CB31E" w14:textId="77777777">
        <w:trPr>
          <w:trHeight w:val="57"/>
        </w:trPr>
        <w:tc>
          <w:tcPr>
            <w:tcW w:w="1701" w:type="dxa"/>
          </w:tcPr>
          <w:p w:rsidRPr="00B718AF" w:rsidR="00B718AF" w:rsidP="00216858" w:rsidRDefault="00B718AF" w14:paraId="0AF70EE9" w14:textId="75DCEEEC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:rsidRPr="00B718AF" w:rsidR="00B718AF" w:rsidP="00216858" w:rsidRDefault="00B718AF" w14:paraId="4303ACA1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3015" w:type="dxa"/>
          </w:tcPr>
          <w:p w:rsidRPr="00B718AF" w:rsidR="00B718AF" w:rsidP="00216858" w:rsidRDefault="00B718AF" w14:paraId="7F0267DD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Pr="00B718AF" w:rsidR="00B718AF" w:rsidP="00216858" w:rsidRDefault="00B718AF" w14:paraId="1A577F26" w14:textId="6E9C5EC1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Pr="00B718AF" w:rsidR="00B718AF" w:rsidP="00216858" w:rsidRDefault="00B718AF" w14:paraId="29B5A401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718AF" w:rsidR="00B718AF" w:rsidP="00216858" w:rsidRDefault="00B718AF" w14:paraId="386193FA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Pr="00B718AF" w:rsidR="00B718AF" w:rsidP="00216858" w:rsidRDefault="00B718AF" w14:paraId="70D51007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tcMar>
              <w:right w:w="0" w:type="dxa"/>
            </w:tcMar>
          </w:tcPr>
          <w:p w:rsidRPr="00B718AF" w:rsidR="00B718AF" w:rsidP="00216858" w:rsidRDefault="00B718AF" w14:paraId="38D4D002" w14:textId="77777777">
            <w:pPr>
              <w:pStyle w:val="NoSpacing"/>
              <w:spacing w:after="3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b/>
            <w:bCs/>
            <w:sz w:val="16"/>
            <w:szCs w:val="16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6"/>
                <w:szCs w:val="16"/>
              </w:rPr>
              <w:id w:val="768507247"/>
              <w:placeholder>
                <w:docPart w:val="07081EFD68EB4AAD8BD6B4BCF2A59133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B718AF" w:rsidR="00B718AF" w:rsidTr="00216858" w14:paraId="2BFBA2EB" w14:textId="77777777">
                <w:trPr>
                  <w:trHeight w:val="57"/>
                </w:trPr>
                <w:tc>
                  <w:tcPr>
                    <w:tcW w:w="1701" w:type="dxa"/>
                  </w:tcPr>
                  <w:p w:rsidRPr="00B718AF" w:rsidR="00B718AF" w:rsidP="00B718AF" w:rsidRDefault="00B718AF" w14:paraId="4EB0704C" w14:textId="77777777">
                    <w:pPr>
                      <w:pStyle w:val="NoSpacing"/>
                      <w:spacing w:after="40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30" w:type="dxa"/>
                  </w:tcPr>
                  <w:p w:rsidRPr="00B718AF" w:rsidR="00B718AF" w:rsidP="00B718AF" w:rsidRDefault="00B718AF" w14:paraId="61D0EAC0" w14:textId="77777777">
                    <w:pPr>
                      <w:pStyle w:val="NoSpacing"/>
                      <w:spacing w:after="40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015" w:type="dxa"/>
                  </w:tcPr>
                  <w:p w:rsidRPr="00B718AF" w:rsidR="00B718AF" w:rsidP="00B718AF" w:rsidRDefault="00B718AF" w14:paraId="26CAAB1B" w14:textId="77777777">
                    <w:pPr>
                      <w:pStyle w:val="NoSpacing"/>
                      <w:spacing w:after="40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67" w:type="dxa"/>
                  </w:tcPr>
                  <w:p w:rsidRPr="00B718AF" w:rsidR="00B718AF" w:rsidP="00B718AF" w:rsidRDefault="00B718AF" w14:paraId="4812FF1A" w14:textId="77777777">
                    <w:pPr>
                      <w:pStyle w:val="NoSpacing"/>
                      <w:spacing w:after="40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1852A0C4F2DC47A6A39D781FCBA72CB2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551" w:type="dxa"/>
                        <w:gridSpan w:val="3"/>
                      </w:tcPr>
                      <w:p w:rsidRPr="00B718AF" w:rsidR="00B718AF" w:rsidP="00216858" w:rsidRDefault="00B718AF" w14:paraId="4CB1254D" w14:textId="77777777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1852A0C4F2DC47A6A39D781FCBA72CB2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B718AF" w:rsidR="00B718AF" w:rsidP="00216858" w:rsidRDefault="00B718AF" w14:paraId="42F0D3D6" w14:textId="4F5033AA">
                        <w:pPr>
                          <w:pStyle w:val="NoSpacing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B718AF" w:rsidR="00B718AF" w:rsidTr="00216858" w14:paraId="518508DB" w14:textId="77777777">
        <w:trPr>
          <w:trHeight w:val="57"/>
        </w:trPr>
        <w:tc>
          <w:tcPr>
            <w:tcW w:w="1701" w:type="dxa"/>
          </w:tcPr>
          <w:p w:rsidRPr="00B718AF" w:rsidR="00B718AF" w:rsidP="00B718AF" w:rsidRDefault="00B718AF" w14:paraId="6FA5D39B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:rsidRPr="00B718AF" w:rsidR="00B718AF" w:rsidP="00B718AF" w:rsidRDefault="00B718AF" w14:paraId="47B3D107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3015" w:type="dxa"/>
          </w:tcPr>
          <w:p w:rsidRPr="00B718AF" w:rsidR="00B718AF" w:rsidP="00B718AF" w:rsidRDefault="00B718AF" w14:paraId="5866CCCA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Pr="00B718AF" w:rsidR="00B718AF" w:rsidP="00B718AF" w:rsidRDefault="00B718AF" w14:paraId="7ACB33A7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</w:tcPr>
          <w:p w:rsidRPr="00B718AF" w:rsidR="00B718AF" w:rsidP="00B718AF" w:rsidRDefault="00B718AF" w14:paraId="14DE5AC0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1134" w:type="dxa"/>
            <w:tcMar>
              <w:right w:w="0" w:type="dxa"/>
            </w:tcMar>
          </w:tcPr>
          <w:p w:rsidRPr="00B718AF" w:rsidR="00B718AF" w:rsidP="00216858" w:rsidRDefault="00B718AF" w14:paraId="314C271B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</w:tr>
      <w:tr w:rsidRPr="00B718AF" w:rsidR="00B718AF" w:rsidTr="00216858" w14:paraId="45C60C20" w14:textId="77777777">
        <w:trPr>
          <w:trHeight w:val="57"/>
        </w:trPr>
        <w:tc>
          <w:tcPr>
            <w:tcW w:w="1701" w:type="dxa"/>
          </w:tcPr>
          <w:p w:rsidRPr="00B718AF" w:rsidR="00B718AF" w:rsidP="00B718AF" w:rsidRDefault="00B718AF" w14:paraId="77B18F6C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:rsidRPr="00B718AF" w:rsidR="00B718AF" w:rsidP="00B718AF" w:rsidRDefault="00B718AF" w14:paraId="71D82894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3015" w:type="dxa"/>
          </w:tcPr>
          <w:p w:rsidRPr="00B718AF" w:rsidR="00B718AF" w:rsidP="00B718AF" w:rsidRDefault="00B718AF" w14:paraId="0C99A9D5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Pr="00B718AF" w:rsidR="00B718AF" w:rsidP="00B718AF" w:rsidRDefault="00B718AF" w14:paraId="7E1511CA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sdt>
          <w:sdtPr>
            <w:rPr>
              <w:b/>
              <w:sz w:val="16"/>
              <w:szCs w:val="16"/>
            </w:rPr>
            <w:alias w:val="#Nav: /Header/Totals/TotalAmountExclInclVATText"/>
            <w:tag w:val="#Nav: Standard_Sales_Invoice/1306"/>
            <w:id w:val="721562155"/>
            <w:placeholder>
              <w:docPart w:val="E0F1E0577F8D4898B65261B185AEB099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EndPr/>
          <w:sdtContent>
            <w:tc>
              <w:tcPr>
                <w:tcW w:w="2551" w:type="dxa"/>
                <w:gridSpan w:val="3"/>
              </w:tcPr>
              <w:p w:rsidRPr="00B718AF" w:rsidR="00B718AF" w:rsidP="00B718AF" w:rsidRDefault="00B718AF" w14:paraId="1EBB327D" w14:textId="03576F50">
                <w:pPr>
                  <w:pStyle w:val="NoSpacing"/>
                  <w:spacing w:after="40"/>
                  <w:rPr>
                    <w:b/>
                    <w:sz w:val="16"/>
                    <w:szCs w:val="16"/>
                  </w:rPr>
                </w:pPr>
                <w:proofErr w:type="spellStart"/>
                <w:r w:rsidRPr="00B718AF">
                  <w:rPr>
                    <w:b/>
                    <w:sz w:val="16"/>
                    <w:szCs w:val="16"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  <w:sz w:val="16"/>
              <w:szCs w:val="16"/>
            </w:rPr>
            <w:alias w:val="#Nav: /Header/Totals/TotalAmountExclInclVAT"/>
            <w:tag w:val="#Nav: Standard_Sales_Invoice/1306"/>
            <w:id w:val="74169730"/>
            <w:placeholder>
              <w:docPart w:val="E0F1E0577F8D4898B65261B185AEB099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B718AF" w:rsidR="00B718AF" w:rsidP="00216858" w:rsidRDefault="00B718AF" w14:paraId="0E8CAC98" w14:textId="2D405509">
                <w:pPr>
                  <w:pStyle w:val="NoSpacing"/>
                  <w:spacing w:after="40"/>
                  <w:jc w:val="right"/>
                  <w:rPr>
                    <w:b/>
                    <w:sz w:val="16"/>
                    <w:szCs w:val="16"/>
                  </w:rPr>
                </w:pPr>
                <w:proofErr w:type="spellStart"/>
                <w:r w:rsidRPr="00B718AF">
                  <w:rPr>
                    <w:b/>
                    <w:sz w:val="16"/>
                    <w:szCs w:val="16"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  <w:sz w:val="16"/>
          <w:szCs w:val="16"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EndPr/>
      <w:sdtContent>
        <w:p w:rsidRPr="00B718AF" w:rsidR="00D54DEE" w:rsidP="005E42A0" w:rsidRDefault="005E42A0" w14:paraId="59CBF759" w14:textId="0ABBE886">
          <w:pPr>
            <w:keepNext/>
            <w:spacing w:before="60" w:after="60"/>
            <w:jc w:val="right"/>
            <w:rPr>
              <w:b/>
              <w:sz w:val="16"/>
              <w:szCs w:val="16"/>
            </w:rPr>
          </w:pPr>
          <w:r w:rsidRPr="00B718AF">
            <w:rPr>
              <w:b/>
              <w:sz w:val="16"/>
              <w:szCs w:val="16"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Pr="00B718AF"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6"/>
              <w:szCs w:val="16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B718AF" w:rsidR="002D7EC8" w:rsidP="00BC21B4" w:rsidRDefault="002D7EC8" w14:paraId="00DCF55E" w14:textId="71B7A6D9">
                <w:pPr>
                  <w:keepNext/>
                  <w:spacing w:before="120" w:after="60"/>
                  <w:rPr>
                    <w:b/>
                    <w:sz w:val="16"/>
                    <w:szCs w:val="16"/>
                  </w:rPr>
                </w:pPr>
                <w:proofErr w:type="spellStart"/>
                <w:r w:rsidRPr="00B718AF">
                  <w:rPr>
                    <w:b/>
                    <w:sz w:val="16"/>
                    <w:szCs w:val="16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Pr="00B718AF"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Pr="00B718AF"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6"/>
              <w:szCs w:val="16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B718AF" w:rsidR="002D7EC8" w:rsidP="00BC21B4" w:rsidRDefault="002D7EC8" w14:paraId="1806DA81" w14:textId="29E78414">
                <w:pPr>
                  <w:keepNext/>
                  <w:spacing w:before="120" w:after="60"/>
                  <w:rPr>
                    <w:b/>
                    <w:sz w:val="16"/>
                    <w:szCs w:val="16"/>
                  </w:rPr>
                </w:pPr>
                <w:proofErr w:type="spellStart"/>
                <w:r w:rsidRPr="00B718AF">
                  <w:rPr>
                    <w:b/>
                    <w:sz w:val="16"/>
                    <w:szCs w:val="16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Pr="00B718AF"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B718AF"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6"/>
                      <w:szCs w:val="16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B718AF" w:rsidR="006206C2" w:rsidP="00216858" w:rsidRDefault="006206C2" w14:paraId="59F7C392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18AF">
                          <w:rPr>
                            <w:sz w:val="16"/>
                            <w:szCs w:val="16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B718AF" w:rsidR="006206C2" w:rsidP="00216858" w:rsidRDefault="006206C2" w14:paraId="1116A104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18AF">
                          <w:rPr>
                            <w:sz w:val="16"/>
                            <w:szCs w:val="16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B718AF" w:rsidR="006206C2" w:rsidP="00216858" w:rsidRDefault="006206C2" w14:paraId="2C2BDC4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18AF">
                          <w:rPr>
                            <w:sz w:val="16"/>
                            <w:szCs w:val="16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Pr="00B718AF"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B718AF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B718AF" w:rsidR="006206C2" w:rsidP="006B6D9A" w:rsidRDefault="006206C2" w14:paraId="27FCDEEE" w14:textId="44692B54">
                    <w:pPr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B718AF" w:rsidR="006206C2" w:rsidP="00D54DEE" w:rsidRDefault="006206C2" w14:paraId="2B010968" w14:textId="6F709BE6">
                    <w:pPr>
                      <w:keepNext/>
                      <w:spacing w:before="120" w:after="60"/>
                      <w:rPr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B718AF"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Pr="00B718AF"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EndPr/>
                    <w:sdtContent>
                      <w:p w:rsidRPr="00B718AF" w:rsidR="00D54DEE" w:rsidP="00216858" w:rsidRDefault="00D54DEE" w14:paraId="67D8AE16" w14:textId="628B1263">
                        <w:pPr>
                          <w:rPr>
                            <w:sz w:val="16"/>
                            <w:szCs w:val="16"/>
                          </w:rPr>
                        </w:pPr>
                        <w:r w:rsidRPr="00B718AF">
                          <w:rPr>
                            <w:sz w:val="16"/>
                            <w:szCs w:val="16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B718AF" w:rsidR="00123A7D" w:rsidP="00123A7D" w:rsidRDefault="00123A7D" w14:paraId="2E7CCE3C" w14:textId="77777777">
      <w:pPr>
        <w:pStyle w:val="Style1"/>
        <w:rPr>
          <w:sz w:val="16"/>
        </w:rPr>
      </w:pPr>
    </w:p>
    <w:p w:rsidRPr="00B718AF" w:rsidR="00245B0E" w:rsidP="003F7DD4" w:rsidRDefault="00245B0E" w14:paraId="04012FB0" w14:textId="40F508F4">
      <w:pPr>
        <w:pStyle w:val="Style1"/>
        <w:rPr>
          <w:sz w:val="16"/>
        </w:rPr>
      </w:pPr>
    </w:p>
    <w:sectPr w:rsidRPr="00B718AF" w:rsidR="00245B0E" w:rsidSect="008D2334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D9D" w:rsidP="00E40C63" w:rsidRDefault="00571D9D" w14:paraId="4FF981FD" w14:textId="77777777">
      <w:pPr>
        <w:spacing w:after="0"/>
      </w:pPr>
      <w:r>
        <w:separator/>
      </w:r>
    </w:p>
  </w:endnote>
  <w:endnote w:type="continuationSeparator" w:id="0">
    <w:p w:rsidR="00571D9D" w:rsidP="00E40C63" w:rsidRDefault="00571D9D" w14:paraId="420EEA2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284" w:type="dxa"/>
            </w:tblCellMar>
            <w:tblLook w:val="04A0" w:firstRow="1" w:lastRow="0" w:firstColumn="1" w:lastColumn="0" w:noHBand="0" w:noVBand="1"/>
          </w:tblPr>
          <w:tblGrid>
            <w:gridCol w:w="2402"/>
            <w:gridCol w:w="2397"/>
            <w:gridCol w:w="2398"/>
            <w:gridCol w:w="2398"/>
          </w:tblGrid>
          <w:tr w:rsidR="007B2675" w:rsidTr="00586438" w14:paraId="24AF099B" w14:textId="77777777">
            <w:sdt>
              <w:sdtPr>
                <w:rPr>
                  <w:sz w:val="16"/>
                  <w:szCs w:val="16"/>
                </w:rPr>
                <w:alias w:val="#Nav: /Header/CompanyVATRegistrationNo_Lbl"/>
                <w:tag w:val="#Nav: Standard_Sales_Invoice/1306"/>
                <w:id w:val="590823580"/>
                <w:placeholder>
                  <w:docPart w:val="1D072D98C00C4B5AB057A8564B6A3A38"/>
                </w:placeholder>
                <w:dataBinding w:prefixMappings="xmlns:ns0='urn:microsoft-dynamics-nav/reports/Standard_Sales_Invoice/1306/'" w:xpath="/ns0:NavWordReportXmlPart[1]/ns0:Header[1]/ns0:CompanyVATRegistrationNo_Lbl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5DB7A96E" w14:textId="77777777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CompanyVATRegistrationNo_Lbl</w:t>
                    </w:r>
                  </w:p>
                </w:tc>
              </w:sdtContent>
            </w:sdt>
            <w:tc>
              <w:tcPr>
                <w:tcW w:w="1250" w:type="pct"/>
              </w:tcPr>
              <w:p w:rsidRPr="003F7DD4" w:rsidR="007B2675" w:rsidP="007B2675" w:rsidRDefault="007B2675" w14:paraId="69EBBACC" w14:textId="77777777">
                <w:pPr>
                  <w:pStyle w:val="Heading2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EORI Number</w:t>
                </w:r>
              </w:p>
            </w:tc>
            <w:tc>
              <w:tcPr>
                <w:tcW w:w="1250" w:type="pct"/>
              </w:tcPr>
              <w:p w:rsidRPr="003F7DD4" w:rsidR="007B2675" w:rsidP="007B2675" w:rsidRDefault="007B2675" w14:paraId="136A1C26" w14:textId="77777777">
                <w:pPr>
                  <w:pStyle w:val="Heading2"/>
                  <w:rPr>
                    <w:sz w:val="16"/>
                    <w:szCs w:val="16"/>
                    <w:lang w:val="da-DK"/>
                  </w:rPr>
                </w:pPr>
              </w:p>
            </w:tc>
            <w:tc>
              <w:tcPr>
                <w:tcW w:w="1250" w:type="pct"/>
                <w:tcMar>
                  <w:right w:w="0" w:type="dxa"/>
                </w:tcMar>
              </w:tcPr>
              <w:p w:rsidRPr="003F7DD4" w:rsidR="007B2675" w:rsidP="007B2675" w:rsidRDefault="007B2675" w14:paraId="68C690D4" w14:textId="77777777">
                <w:pPr>
                  <w:pStyle w:val="Heading2"/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Registered in London, No. 1814922</w:t>
                </w:r>
              </w:p>
            </w:tc>
          </w:tr>
          <w:tr w:rsidRPr="00F83594" w:rsidR="007B2675" w:rsidTr="00586438" w14:paraId="352D375A" w14:textId="77777777">
            <w:trPr>
              <w:trHeight w:val="235"/>
            </w:trPr>
            <w:sdt>
              <w:sdtPr>
                <w:rPr>
                  <w:sz w:val="16"/>
                  <w:szCs w:val="16"/>
                </w:rPr>
                <w:alias w:val="#Nav: /Header/CompanyVATRegistrationNo"/>
                <w:tag w:val="#Nav: Standard_Sales_Invoice/1306"/>
                <w:id w:val="-103044558"/>
                <w:placeholder>
                  <w:docPart w:val="F8E621B89E664BA69397B4BBC174EDAA"/>
                </w:placeholder>
                <w:dataBinding w:prefixMappings="xmlns:ns0='urn:microsoft-dynamics-nav/reports/Standard_Sales_Invoice/1306/'" w:xpath="/ns0:NavWordReportXmlPart[1]/ns0:Header[1]/ns0:CompanyVATRegistrationNo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6A104B0F" w14:textId="77777777">
                    <w:pPr>
                      <w:spacing w:after="120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CompanyVATRegistrationNo</w:t>
                    </w:r>
                  </w:p>
                </w:tc>
              </w:sdtContent>
            </w:sdt>
            <w:tc>
              <w:tcPr>
                <w:tcW w:w="1250" w:type="pct"/>
              </w:tcPr>
              <w:p w:rsidRPr="003F7DD4" w:rsidR="007B2675" w:rsidP="007B2675" w:rsidRDefault="007B2675" w14:paraId="0E1C70CB" w14:textId="77777777">
                <w:pPr>
                  <w:spacing w:after="12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GB373025374000</w:t>
                </w:r>
              </w:p>
            </w:tc>
            <w:tc>
              <w:tcPr>
                <w:tcW w:w="1250" w:type="pct"/>
              </w:tcPr>
              <w:p w:rsidRPr="003F7DD4" w:rsidR="007B2675" w:rsidP="007B2675" w:rsidRDefault="007B2675" w14:paraId="741FD643" w14:textId="77777777">
                <w:pPr>
                  <w:spacing w:after="120"/>
                  <w:rPr>
                    <w:sz w:val="16"/>
                    <w:szCs w:val="16"/>
                    <w:lang w:val="da-DK"/>
                  </w:rPr>
                </w:pPr>
              </w:p>
            </w:tc>
            <w:tc>
              <w:tcPr>
                <w:tcW w:w="1250" w:type="pct"/>
                <w:tcMar>
                  <w:right w:w="0" w:type="dxa"/>
                </w:tcMar>
              </w:tcPr>
              <w:p w:rsidRPr="003F7DD4" w:rsidR="007B2675" w:rsidP="007B2675" w:rsidRDefault="007B2675" w14:paraId="046BC33A" w14:textId="77777777">
                <w:pPr>
                  <w:spacing w:after="120"/>
                  <w:rPr>
                    <w:sz w:val="16"/>
                    <w:szCs w:val="16"/>
                  </w:rPr>
                </w:pPr>
              </w:p>
            </w:tc>
          </w:tr>
          <w:tr w:rsidR="007B2675" w:rsidTr="00586438" w14:paraId="7EC042DA" w14:textId="77777777">
            <w:sdt>
              <w:sdtPr>
                <w:rPr>
                  <w:sz w:val="16"/>
                  <w:szCs w:val="16"/>
                </w:rPr>
                <w:alias w:val="#Nav: /Header/CompanyBankName"/>
                <w:tag w:val="#Nav: Standard_Sales_Invoice/1306"/>
                <w:id w:val="-1819719030"/>
                <w:placeholder>
                  <w:docPart w:val="FE2799EAE88144AE8BE9AC9609771791"/>
                </w:placeholder>
                <w:dataBinding w:prefixMappings="xmlns:ns0='urn:microsoft-dynamics-nav/reports/Standard_Sales_Invoice/1306/'" w:xpath="/ns0:NavWordReportXmlPart[1]/ns0:Header[1]/ns0:CompanyBankName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22B142C7" w14:textId="77777777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CompanyBankName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IBAN_Lbl"/>
                <w:tag w:val="#Nav: Standard_Sales_Invoice/1306"/>
                <w:id w:val="-552081348"/>
                <w:placeholder>
                  <w:docPart w:val="D6990FD228904BA486155BC5612910A2"/>
                </w:placeholder>
                <w:dataBinding w:prefixMappings="xmlns:ns0='urn:microsoft-dynamics-nav/reports/Standard_Sales_Invoice/1306/'" w:xpath="/ns0:NavWordReportXmlPart[1]/ns0:Header[1]/ns0:CompanyIBAN_Lbl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055B7FEC" w14:textId="77777777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CompanyIBAN_Lbl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  <w:lang w:val="da-DK"/>
                </w:rPr>
                <w:alias w:val="#Nav: /Header/CompanySWIFT_Lbl"/>
                <w:tag w:val="#Nav: Standard_Sales_Invoice/1306"/>
                <w:id w:val="-1261907392"/>
                <w:placeholder>
                  <w:docPart w:val="F9FB33B227CE4D9CB73C6184F4488650"/>
                </w:placeholder>
                <w:dataBinding w:prefixMappings="xmlns:ns0='urn:microsoft-dynamics-nav/reports/Standard_Sales_Invoice/1306/'" w:xpath="/ns0:NavWordReportXmlPart[1]/ns0:Header[1]/ns0:CompanySWIFT_Lbl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224739FB" w14:textId="77777777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CompanySWIFT_Lbl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GiroNo_Lbl"/>
                <w:tag w:val="#Nav: Standard_Sales_Invoice/1306"/>
                <w:id w:val="1309436217"/>
                <w:placeholder>
                  <w:docPart w:val="39E6BB486095457F8E60095CDA70B250"/>
                </w:placeholder>
                <w:dataBinding w:prefixMappings="xmlns:ns0='urn:microsoft-dynamics-nav/reports/Standard_Sales_Invoice/1306/'" w:xpath="/ns0:NavWordReportXmlPart[1]/ns0:Header[1]/ns0:CompanyGiroNo_Lbl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  <w:tcMar>
                      <w:right w:w="0" w:type="dxa"/>
                    </w:tcMar>
                  </w:tcPr>
                  <w:p w:rsidRPr="003F7DD4" w:rsidR="007B2675" w:rsidP="007B2675" w:rsidRDefault="007B2675" w14:paraId="21882355" w14:textId="77777777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CompanyGiroNo_Lbl</w:t>
                    </w:r>
                  </w:p>
                </w:tc>
              </w:sdtContent>
            </w:sdt>
          </w:tr>
          <w:tr w:rsidRPr="00F83594" w:rsidR="007B2675" w:rsidTr="00586438" w14:paraId="1C382057" w14:textId="77777777">
            <w:tc>
              <w:tcPr>
                <w:tcW w:w="1250" w:type="pct"/>
              </w:tcPr>
              <w:p w:rsidR="007B2675" w:rsidP="007B2675" w:rsidRDefault="00216858" w14:paraId="30D19045" w14:textId="77777777">
                <w:pPr>
                  <w:pStyle w:val="NoSpacing"/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#Nav: /Header/CompanyBankAccountNo"/>
                    <w:tag w:val="#Nav: Standard_Sales_Invoice/1306"/>
                    <w:id w:val="419837956"/>
                    <w:placeholder>
                      <w:docPart w:val="711EB5ED01534EF6BC860B31B7E8951B"/>
                    </w:placeholder>
                    <w:dataBinding w:prefixMappings="xmlns:ns0='urn:microsoft-dynamics-nav/reports/Standard_Sales_Invoice/1306/'" w:xpath="/ns0:NavWordReportXmlPart[1]/ns0:Header[1]/ns0:CompanyBankAccountNo[1]" w:storeItemID="{AF7A6226-6056-400F-ADDA-E1ADA7C08250}"/>
                    <w:text/>
                  </w:sdtPr>
                  <w:sdtEndPr/>
                  <w:sdtContent>
                    <w:r w:rsidRPr="003F7DD4" w:rsidR="007B2675">
                      <w:rPr>
                        <w:sz w:val="16"/>
                        <w:szCs w:val="16"/>
                        <w:lang w:val="da-DK"/>
                      </w:rPr>
                      <w:t>CompanyBankAccountNo</w:t>
                    </w:r>
                  </w:sdtContent>
                </w:sdt>
              </w:p>
              <w:p w:rsidRPr="003F7DD4" w:rsidR="007B2675" w:rsidP="007B2675" w:rsidRDefault="00216858" w14:paraId="72987045" w14:textId="77777777">
                <w:pPr>
                  <w:pStyle w:val="NoSpacing"/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#Nav: /Header/CompanyBankBranchNo"/>
                    <w:tag w:val="#Nav: Standard_Sales_Invoice/1306"/>
                    <w:id w:val="1402485869"/>
                    <w:placeholder>
                      <w:docPart w:val="EAA3B49345014DC2B9520FD8201E9533"/>
                    </w:placeholder>
                    <w:dataBinding w:prefixMappings="xmlns:ns0='urn:microsoft-dynamics-nav/reports/Standard_Sales_Invoice/1306/'" w:xpath="/ns0:NavWordReportXmlPart[1]/ns0:Header[1]/ns0:CompanyBankBranchNo[1]" w:storeItemID="{AF7A6226-6056-400F-ADDA-E1ADA7C08250}"/>
                    <w:text/>
                  </w:sdtPr>
                  <w:sdtEndPr/>
                  <w:sdtContent>
                    <w:r w:rsidRPr="003F7DD4" w:rsidR="007B2675">
                      <w:rPr>
                        <w:sz w:val="16"/>
                        <w:szCs w:val="16"/>
                        <w:lang w:val="da-DK"/>
                      </w:rPr>
                      <w:t>CompanyBankBranchNo</w:t>
                    </w:r>
                  </w:sdtContent>
                </w:sdt>
                <w:r w:rsidRPr="003F7DD4" w:rsidR="007B2675">
                  <w:rPr>
                    <w:sz w:val="16"/>
                    <w:szCs w:val="16"/>
                  </w:rPr>
                  <w:t xml:space="preserve"> </w:t>
                </w:r>
              </w:p>
            </w:tc>
            <w:sdt>
              <w:sdtPr>
                <w:rPr>
                  <w:sz w:val="16"/>
                  <w:szCs w:val="16"/>
                </w:rPr>
                <w:alias w:val="#Nav: /Header/CompanyIBAN"/>
                <w:tag w:val="#Nav: Standard_Sales_Invoice/1306"/>
                <w:id w:val="1806035538"/>
                <w:placeholder>
                  <w:docPart w:val="DD50D9D36EC24ECB97377342EFEB884C"/>
                </w:placeholder>
                <w:dataBinding w:prefixMappings="xmlns:ns0='urn:microsoft-dynamics-nav/reports/Standard_Sales_Invoice/1306/'" w:xpath="/ns0:NavWordReportXmlPart[1]/ns0:Header[1]/ns0:CompanyIBAN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5D17F2A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CompanyIBAN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  <w:lang w:val="da-DK"/>
                </w:rPr>
                <w:alias w:val="#Nav: /Header/CompanySWIFT"/>
                <w:tag w:val="#Nav: Standard_Sales_Invoice/1306"/>
                <w:id w:val="-946919608"/>
                <w:placeholder>
                  <w:docPart w:val="B8725B64B5AB478891701B0E147FDC73"/>
                </w:placeholder>
                <w:dataBinding w:prefixMappings="xmlns:ns0='urn:microsoft-dynamics-nav/reports/Standard_Sales_Invoice/1306/'" w:xpath="/ns0:NavWordReportXmlPart[1]/ns0:Header[1]/ns0:CompanySWIFT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7B2675" w:rsidP="007B2675" w:rsidRDefault="007B2675" w14:paraId="7AC5374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CompanySWIFT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GiroNo"/>
                <w:tag w:val="#Nav: Standard_Sales_Invoice/1306"/>
                <w:id w:val="1253787776"/>
                <w:placeholder>
                  <w:docPart w:val="B9468DF6666943B39AD88A57F902C531"/>
                </w:placeholder>
                <w:dataBinding w:prefixMappings="xmlns:ns0='urn:microsoft-dynamics-nav/reports/Standard_Sales_Invoice/1306/'" w:xpath="/ns0:NavWordReportXmlPart[1]/ns0:Header[1]/ns0:CompanyGiroNo[1]" w:storeItemID="{AF7A6226-6056-400F-ADDA-E1ADA7C08250}"/>
                <w:text/>
              </w:sdtPr>
              <w:sdtEndPr/>
              <w:sdtContent>
                <w:tc>
                  <w:tcPr>
                    <w:tcW w:w="1250" w:type="pct"/>
                    <w:tcMar>
                      <w:right w:w="0" w:type="dxa"/>
                    </w:tcMar>
                  </w:tcPr>
                  <w:p w:rsidRPr="003F7DD4" w:rsidR="007B2675" w:rsidP="007B2675" w:rsidRDefault="007B2675" w14:paraId="7AE7731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3F7DD4">
                      <w:rPr>
                        <w:sz w:val="16"/>
                        <w:szCs w:val="16"/>
                        <w:lang w:val="da-DK"/>
                      </w:rPr>
                      <w:t>CompanyGiroNo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39F5D24D" w14:textId="77777777">
      <w:sdt>
        <w:sdtPr>
          <w:rPr>
            <w:sz w:val="16"/>
            <w:szCs w:val="16"/>
          </w:r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C43401" w:rsidRDefault="00C43401" w14:paraId="736A9480" w14:textId="274A162C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tc>
        <w:tcPr>
          <w:tcW w:w="1250" w:type="pct"/>
        </w:tcPr>
        <w:p w:rsidRPr="003F7DD4" w:rsidR="00C43401" w:rsidP="008420A2" w:rsidRDefault="008420A2" w14:paraId="5ACFEEBB" w14:textId="6935E2C5">
          <w:pPr>
            <w:pStyle w:val="Heading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EORI Number</w:t>
          </w:r>
        </w:p>
      </w:tc>
      <w:tc>
        <w:tcPr>
          <w:tcW w:w="1250" w:type="pct"/>
        </w:tcPr>
        <w:p w:rsidRPr="003F7DD4" w:rsidR="00C43401" w:rsidP="00C43401" w:rsidRDefault="00C43401" w14:paraId="76065C10" w14:textId="2E23A7AC">
          <w:pPr>
            <w:pStyle w:val="Heading2"/>
            <w:rPr>
              <w:sz w:val="16"/>
              <w:szCs w:val="16"/>
              <w:lang w:val="da-DK"/>
            </w:rPr>
          </w:pPr>
        </w:p>
      </w:tc>
      <w:tc>
        <w:tcPr>
          <w:tcW w:w="1250" w:type="pct"/>
          <w:tcMar>
            <w:right w:w="0" w:type="dxa"/>
          </w:tcMar>
        </w:tcPr>
        <w:p w:rsidRPr="003F7DD4" w:rsidR="00C43401" w:rsidP="008A0C60" w:rsidRDefault="003F7DD4" w14:paraId="6D06D3BC" w14:textId="71373CC7">
          <w:pPr>
            <w:pStyle w:val="Heading2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Registered in London, No. 1814922</w:t>
          </w:r>
        </w:p>
      </w:tc>
    </w:tr>
    <w:tr w:rsidRPr="00F83594" w:rsidR="00C43401" w:rsidTr="00054A88" w14:paraId="4E7F6B5F" w14:textId="77777777">
      <w:trPr>
        <w:trHeight w:val="235"/>
      </w:trPr>
      <w:sdt>
        <w:sdtPr>
          <w:rPr>
            <w:sz w:val="16"/>
            <w:szCs w:val="16"/>
          </w:r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054A88" w:rsidRDefault="00C43401" w14:paraId="2691A951" w14:textId="77777777">
              <w:pPr>
                <w:spacing w:after="120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CompanyVATRegistrationNo</w:t>
              </w:r>
            </w:p>
          </w:tc>
        </w:sdtContent>
      </w:sdt>
      <w:tc>
        <w:tcPr>
          <w:tcW w:w="1250" w:type="pct"/>
        </w:tcPr>
        <w:p w:rsidRPr="003F7DD4" w:rsidR="00C43401" w:rsidP="008420A2" w:rsidRDefault="00993D56" w14:paraId="3D195DFF" w14:textId="12AEF1AD">
          <w:pPr>
            <w:spacing w:after="1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GB373025374000</w:t>
          </w:r>
        </w:p>
      </w:tc>
      <w:tc>
        <w:tcPr>
          <w:tcW w:w="1250" w:type="pct"/>
        </w:tcPr>
        <w:p w:rsidRPr="003F7DD4" w:rsidR="00C43401" w:rsidP="00054A88" w:rsidRDefault="00C43401" w14:paraId="1137C3C0" w14:textId="773AFD8B">
          <w:pPr>
            <w:spacing w:after="120"/>
            <w:rPr>
              <w:sz w:val="16"/>
              <w:szCs w:val="16"/>
              <w:lang w:val="da-DK"/>
            </w:rPr>
          </w:pPr>
        </w:p>
      </w:tc>
      <w:tc>
        <w:tcPr>
          <w:tcW w:w="1250" w:type="pct"/>
          <w:tcMar>
            <w:right w:w="0" w:type="dxa"/>
          </w:tcMar>
        </w:tcPr>
        <w:p w:rsidRPr="003F7DD4" w:rsidR="00C43401" w:rsidP="00054A88" w:rsidRDefault="00C43401" w14:paraId="235D5480" w14:textId="4C348504">
          <w:pPr>
            <w:spacing w:after="120"/>
            <w:rPr>
              <w:sz w:val="16"/>
              <w:szCs w:val="16"/>
            </w:rPr>
          </w:pPr>
        </w:p>
      </w:tc>
    </w:tr>
    <w:tr w:rsidR="00C43401" w:rsidTr="0090637C" w14:paraId="3EDFD237" w14:textId="77777777">
      <w:sdt>
        <w:sdtPr>
          <w:rPr>
            <w:sz w:val="16"/>
            <w:szCs w:val="16"/>
          </w:r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C43401" w:rsidRDefault="00C43401" w14:paraId="0946F02F" w14:textId="77777777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CompanyBankName</w:t>
              </w:r>
            </w:p>
          </w:tc>
        </w:sdtContent>
      </w:sdt>
      <w:sdt>
        <w:sdtPr>
          <w:rPr>
            <w:sz w:val="16"/>
            <w:szCs w:val="16"/>
          </w:r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C43401" w:rsidRDefault="00C43401" w14:paraId="0178F84B" w14:textId="77777777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CompanyIBAN_Lbl</w:t>
              </w:r>
            </w:p>
          </w:tc>
        </w:sdtContent>
      </w:sdt>
      <w:sdt>
        <w:sdtPr>
          <w:rPr>
            <w:sz w:val="16"/>
            <w:szCs w:val="16"/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C43401" w:rsidRDefault="00C43401" w14:paraId="18DA1816" w14:textId="77777777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CompanySWIFT_Lbl</w:t>
              </w:r>
            </w:p>
          </w:tc>
        </w:sdtContent>
      </w:sdt>
      <w:sdt>
        <w:sdtPr>
          <w:rPr>
            <w:sz w:val="16"/>
            <w:szCs w:val="16"/>
          </w:r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3F7DD4" w:rsidR="00C43401" w:rsidP="00C43401" w:rsidRDefault="00C43401" w14:paraId="01DAB85F" w14:textId="77777777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="00A25B2A" w:rsidP="005C497A" w:rsidRDefault="00216858" w14:paraId="54AB235F" w14:textId="14AA7329">
          <w:pPr>
            <w:pStyle w:val="NoSpacing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#Nav: /Header/CompanyBankAccountNo"/>
              <w:tag w:val="#Nav: Standard_Sales_Invoice/1306"/>
              <w:id w:val="-578668554"/>
              <w:placeholder>
                <w:docPart w:val="33DDD9BCA77D41C6A0C64B4E70F1990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EndPr/>
            <w:sdtContent>
              <w:r w:rsidRPr="003F7DD4" w:rsidR="00A25B2A">
                <w:rPr>
                  <w:sz w:val="16"/>
                  <w:szCs w:val="16"/>
                  <w:lang w:val="da-DK"/>
                </w:rPr>
                <w:t>CompanyBankAccountNo</w:t>
              </w:r>
            </w:sdtContent>
          </w:sdt>
        </w:p>
        <w:p w:rsidRPr="003F7DD4" w:rsidR="00C43401" w:rsidP="005C497A" w:rsidRDefault="00216858" w14:paraId="2B9064EF" w14:textId="18A38828">
          <w:pPr>
            <w:pStyle w:val="NoSpacing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EndPr/>
            <w:sdtContent>
              <w:r w:rsidRPr="003F7DD4" w:rsidR="00C43401">
                <w:rPr>
                  <w:sz w:val="16"/>
                  <w:szCs w:val="16"/>
                  <w:lang w:val="da-DK"/>
                </w:rPr>
                <w:t>CompanyBankBranchNo</w:t>
              </w:r>
            </w:sdtContent>
          </w:sdt>
          <w:r w:rsidRPr="003F7DD4" w:rsidR="00C43401">
            <w:rPr>
              <w:sz w:val="16"/>
              <w:szCs w:val="16"/>
            </w:rPr>
            <w:t xml:space="preserve"> </w:t>
          </w:r>
        </w:p>
      </w:tc>
      <w:sdt>
        <w:sdtPr>
          <w:rPr>
            <w:sz w:val="16"/>
            <w:szCs w:val="16"/>
          </w:r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5C497A" w:rsidRDefault="00C43401" w14:paraId="5D7CE88F" w14:textId="77777777">
              <w:pPr>
                <w:pStyle w:val="NoSpacing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CompanyIBAN</w:t>
              </w:r>
            </w:p>
          </w:tc>
        </w:sdtContent>
      </w:sdt>
      <w:sdt>
        <w:sdtPr>
          <w:rPr>
            <w:sz w:val="16"/>
            <w:szCs w:val="16"/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3F7DD4" w:rsidR="00C43401" w:rsidP="005C497A" w:rsidRDefault="00C43401" w14:paraId="1BF29795" w14:textId="77777777">
              <w:pPr>
                <w:pStyle w:val="NoSpacing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CompanySWIFT</w:t>
              </w:r>
            </w:p>
          </w:tc>
        </w:sdtContent>
      </w:sdt>
      <w:sdt>
        <w:sdtPr>
          <w:rPr>
            <w:sz w:val="16"/>
            <w:szCs w:val="16"/>
          </w:r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3F7DD4" w:rsidR="00C43401" w:rsidP="005C497A" w:rsidRDefault="00C43401" w14:paraId="44ADFC9B" w14:textId="77777777">
              <w:pPr>
                <w:pStyle w:val="NoSpacing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D9D" w:rsidP="00E40C63" w:rsidRDefault="00571D9D" w14:paraId="3BCB7D82" w14:textId="77777777">
      <w:pPr>
        <w:spacing w:after="0"/>
      </w:pPr>
      <w:r>
        <w:separator/>
      </w:r>
    </w:p>
  </w:footnote>
  <w:footnote w:type="continuationSeparator" w:id="0">
    <w:p w:rsidR="00571D9D" w:rsidP="00E40C63" w:rsidRDefault="00571D9D" w14:paraId="31441D53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05141E" w:rsidTr="00586438" w14:paraId="5300DEFC" w14:textId="77777777">
      <w:trPr>
        <w:trHeight w:val="283"/>
      </w:trPr>
      <w:tc>
        <w:tcPr>
          <w:tcW w:w="2929" w:type="pct"/>
          <w:vMerge w:val="restart"/>
        </w:tcPr>
        <w:p w:rsidR="0005141E" w:rsidP="0005141E" w:rsidRDefault="0005141E" w14:paraId="18A9FCAB" w14:textId="77777777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7E7E4B29" wp14:editId="4E1671CF">
                <wp:extent cx="2034937" cy="466868"/>
                <wp:effectExtent l="0" t="0" r="3810" b="9525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772" cy="471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5141E" w:rsidP="0005141E" w:rsidRDefault="00216858" w14:paraId="4C4EED29" w14:textId="77777777">
          <w:pPr>
            <w:pStyle w:val="Title"/>
            <w:jc w:val="center"/>
            <w:rPr>
              <w:szCs w:val="20"/>
            </w:rPr>
          </w:pPr>
          <w:sdt>
            <w:sdtPr>
              <w:rPr>
                <w:szCs w:val="20"/>
              </w:rPr>
              <w:alias w:val="#Nav: /Header/DocumentTitle_Lbl"/>
              <w:tag w:val="#Nav: Standard_Sales_Invoice/1306"/>
              <w:id w:val="-1977674232"/>
              <w:placeholder>
                <w:docPart w:val="940089663F924B878AD781AA733137CA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EndPr/>
            <w:sdtContent>
              <w:proofErr w:type="spellStart"/>
              <w:r w:rsidRPr="003F7DD4" w:rsidR="0005141E">
                <w:rPr>
                  <w:szCs w:val="20"/>
                </w:rPr>
                <w:t>DocumentTitle_Lbl</w:t>
              </w:r>
              <w:proofErr w:type="spellEnd"/>
            </w:sdtContent>
          </w:sdt>
          <w:r w:rsidR="0005141E">
            <w:rPr>
              <w:szCs w:val="20"/>
            </w:rPr>
            <w:t xml:space="preserve">  </w:t>
          </w:r>
          <w:sdt>
            <w:sdtPr>
              <w:rPr>
                <w:szCs w:val="20"/>
              </w:rPr>
              <w:alias w:val="#Nav: /Header/DocumentNo"/>
              <w:tag w:val="#Nav: Standard_Sales_Invoice/1306"/>
              <w:id w:val="2050650320"/>
              <w:placeholder>
                <w:docPart w:val="070F7E606935411986C7BD5E08041C5A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EndPr/>
            <w:sdtContent>
              <w:proofErr w:type="spellStart"/>
              <w:r w:rsidR="0005141E">
                <w:rPr>
                  <w:szCs w:val="20"/>
                </w:rPr>
                <w:t>DocumentNo</w:t>
              </w:r>
              <w:proofErr w:type="spellEnd"/>
            </w:sdtContent>
          </w:sdt>
        </w:p>
        <w:sdt>
          <w:sdtPr>
            <w:rPr>
              <w:sz w:val="20"/>
              <w:szCs w:val="20"/>
            </w:rPr>
            <w:alias w:val="#Nav: /Header/DocumentDate"/>
            <w:tag w:val="#Nav: Standard_Sales_Invoice/1306"/>
            <w:id w:val="882064553"/>
            <w:placeholder>
              <w:docPart w:val="27B434F6B82A4A4C9C6635CF02484022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EndPr/>
          <w:sdtContent>
            <w:p w:rsidRPr="00ED070F" w:rsidR="0005141E" w:rsidP="0005141E" w:rsidRDefault="0005141E" w14:paraId="0AED0AD9" w14:textId="77777777">
              <w:pPr>
                <w:pStyle w:val="NoSpacing"/>
                <w:rPr>
                  <w:sz w:val="20"/>
                  <w:szCs w:val="20"/>
                </w:rPr>
              </w:pPr>
              <w:proofErr w:type="spellStart"/>
              <w:r w:rsidRPr="00ED070F">
                <w:rPr>
                  <w:sz w:val="20"/>
                  <w:szCs w:val="20"/>
                </w:rPr>
                <w:t>DocumentDate</w:t>
              </w:r>
              <w:proofErr w:type="spellEnd"/>
            </w:p>
          </w:sdtContent>
        </w:sdt>
        <w:p w:rsidRPr="00ED070F" w:rsidR="0005141E" w:rsidP="0005141E" w:rsidRDefault="00216858" w14:paraId="42C5EF37" w14:textId="77777777">
          <w:sdt>
            <w:sdtPr>
              <w:rPr>
                <w:sz w:val="20"/>
                <w:szCs w:val="20"/>
              </w:rPr>
              <w:alias w:val="#Nav: /Header/Page_Lbl"/>
              <w:tag w:val="#Nav: Standard_Sales_Invoice/1306"/>
              <w:id w:val="1875498273"/>
              <w:placeholder>
                <w:docPart w:val="C1C016F1F632483A9C4D406F61915FC1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EndPr/>
            <w:sdtContent>
              <w:proofErr w:type="spellStart"/>
              <w:r w:rsidRPr="00ED070F" w:rsidR="0005141E">
                <w:rPr>
                  <w:sz w:val="20"/>
                  <w:szCs w:val="20"/>
                </w:rPr>
                <w:t>Page_Lbl</w:t>
              </w:r>
              <w:proofErr w:type="spellEnd"/>
            </w:sdtContent>
          </w:sdt>
          <w:r w:rsidRPr="00ED070F" w:rsidR="0005141E">
            <w:rPr>
              <w:sz w:val="20"/>
              <w:szCs w:val="20"/>
            </w:rPr>
            <w:t xml:space="preserve">  </w:t>
          </w:r>
          <w:r w:rsidRPr="00ED070F" w:rsidR="0005141E">
            <w:rPr>
              <w:sz w:val="20"/>
              <w:szCs w:val="20"/>
            </w:rPr>
            <w:fldChar w:fldCharType="begin"/>
          </w:r>
          <w:r w:rsidRPr="00ED070F" w:rsidR="0005141E">
            <w:rPr>
              <w:sz w:val="20"/>
              <w:szCs w:val="20"/>
            </w:rPr>
            <w:instrText xml:space="preserve"> PAGE  \* Arabic  \* MERGEFORMAT </w:instrText>
          </w:r>
          <w:r w:rsidRPr="00ED070F" w:rsidR="0005141E">
            <w:rPr>
              <w:sz w:val="20"/>
              <w:szCs w:val="20"/>
            </w:rPr>
            <w:fldChar w:fldCharType="separate"/>
          </w:r>
          <w:r w:rsidRPr="00ED070F" w:rsidR="0005141E">
            <w:rPr>
              <w:sz w:val="20"/>
              <w:szCs w:val="20"/>
            </w:rPr>
            <w:t>1</w:t>
          </w:r>
          <w:r w:rsidRPr="00ED070F" w:rsidR="0005141E">
            <w:rPr>
              <w:sz w:val="20"/>
              <w:szCs w:val="20"/>
            </w:rPr>
            <w:fldChar w:fldCharType="end"/>
          </w:r>
          <w:r w:rsidRPr="00ED070F" w:rsidR="0005141E">
            <w:rPr>
              <w:sz w:val="20"/>
              <w:szCs w:val="20"/>
            </w:rPr>
            <w:t xml:space="preserve"> / </w:t>
          </w:r>
          <w:r w:rsidRPr="00ED070F" w:rsidR="0005141E">
            <w:rPr>
              <w:sz w:val="20"/>
              <w:szCs w:val="20"/>
            </w:rPr>
            <w:fldChar w:fldCharType="begin"/>
          </w:r>
          <w:r w:rsidRPr="00ED070F" w:rsidR="0005141E">
            <w:rPr>
              <w:sz w:val="20"/>
              <w:szCs w:val="20"/>
            </w:rPr>
            <w:instrText xml:space="preserve"> NUMPAGES  \* Arabic  \* MERGEFORMAT </w:instrText>
          </w:r>
          <w:r w:rsidRPr="00ED070F" w:rsidR="0005141E">
            <w:rPr>
              <w:sz w:val="20"/>
              <w:szCs w:val="20"/>
            </w:rPr>
            <w:fldChar w:fldCharType="separate"/>
          </w:r>
          <w:r w:rsidRPr="00ED070F" w:rsidR="0005141E">
            <w:rPr>
              <w:sz w:val="20"/>
              <w:szCs w:val="20"/>
            </w:rPr>
            <w:t>1</w:t>
          </w:r>
          <w:r w:rsidRPr="00ED070F" w:rsidR="0005141E">
            <w:rPr>
              <w:sz w:val="20"/>
              <w:szCs w:val="20"/>
            </w:rPr>
            <w:fldChar w:fldCharType="end"/>
          </w:r>
        </w:p>
      </w:tc>
      <w:tc>
        <w:tcPr>
          <w:tcW w:w="2071" w:type="pct"/>
        </w:tcPr>
        <w:p w:rsidRPr="00B718AF" w:rsidR="0005141E" w:rsidP="0005141E" w:rsidRDefault="0005141E" w14:paraId="3E76D64A" w14:textId="77777777">
          <w:pPr>
            <w:pStyle w:val="Header"/>
            <w:jc w:val="right"/>
            <w:rPr>
              <w:b/>
              <w:sz w:val="20"/>
              <w:szCs w:val="20"/>
            </w:rPr>
          </w:pPr>
          <w:r w:rsidRPr="00B718AF">
            <w:rPr>
              <w:b/>
              <w:sz w:val="20"/>
              <w:szCs w:val="20"/>
            </w:rPr>
            <w:t>OMICRON ENGINEERING LTD</w:t>
          </w:r>
        </w:p>
        <w:p w:rsidRPr="00B718AF" w:rsidR="0005141E" w:rsidP="0005141E" w:rsidRDefault="0005141E" w14:paraId="7007AF65" w14:textId="77777777">
          <w:pPr>
            <w:pStyle w:val="Header"/>
            <w:jc w:val="right"/>
            <w:rPr>
              <w:b/>
              <w:sz w:val="20"/>
              <w:szCs w:val="20"/>
            </w:rPr>
          </w:pPr>
          <w:r w:rsidRPr="00B718AF">
            <w:rPr>
              <w:b/>
              <w:sz w:val="20"/>
              <w:szCs w:val="20"/>
            </w:rPr>
            <w:t>THE LONG BARN</w:t>
          </w:r>
        </w:p>
        <w:p w:rsidRPr="00B718AF" w:rsidR="0005141E" w:rsidP="0005141E" w:rsidRDefault="0005141E" w14:paraId="71E09FB6" w14:textId="77777777">
          <w:pPr>
            <w:pStyle w:val="Header"/>
            <w:jc w:val="right"/>
            <w:rPr>
              <w:b/>
              <w:sz w:val="20"/>
              <w:szCs w:val="20"/>
            </w:rPr>
          </w:pPr>
          <w:r w:rsidRPr="00B718AF">
            <w:rPr>
              <w:b/>
              <w:sz w:val="20"/>
              <w:szCs w:val="20"/>
            </w:rPr>
            <w:t>MULBARTON, NORWICH</w:t>
          </w:r>
        </w:p>
        <w:p w:rsidR="0005141E" w:rsidP="0005141E" w:rsidRDefault="0005141E" w14:paraId="515C0A38" w14:textId="77777777">
          <w:pPr>
            <w:pStyle w:val="Header"/>
            <w:jc w:val="right"/>
            <w:rPr>
              <w:b/>
            </w:rPr>
          </w:pPr>
          <w:r w:rsidRPr="00B718AF">
            <w:rPr>
              <w:b/>
              <w:sz w:val="20"/>
              <w:szCs w:val="20"/>
            </w:rPr>
            <w:t>NORFOLK, NR14 8JS</w:t>
          </w:r>
        </w:p>
      </w:tc>
    </w:tr>
    <w:tr w:rsidR="0005141E" w:rsidTr="00586438" w14:paraId="6A4E5146" w14:textId="77777777">
      <w:trPr>
        <w:trHeight w:val="283"/>
      </w:trPr>
      <w:tc>
        <w:tcPr>
          <w:tcW w:w="2929" w:type="pct"/>
          <w:vMerge/>
        </w:tcPr>
        <w:p w:rsidR="0005141E" w:rsidP="0005141E" w:rsidRDefault="0005141E" w14:paraId="63773ED0" w14:textId="77777777">
          <w:pPr>
            <w:pStyle w:val="Title"/>
          </w:pPr>
        </w:p>
      </w:tc>
      <w:tc>
        <w:tcPr>
          <w:tcW w:w="2071" w:type="pct"/>
        </w:tcPr>
        <w:p w:rsidR="0005141E" w:rsidP="0005141E" w:rsidRDefault="0005141E" w14:paraId="70B1A686" w14:textId="77777777">
          <w:pPr>
            <w:pStyle w:val="Header"/>
            <w:jc w:val="right"/>
            <w:rPr>
              <w:b/>
            </w:rPr>
          </w:pPr>
        </w:p>
      </w:tc>
    </w:tr>
    <w:tr w:rsidR="0005141E" w:rsidTr="00586438" w14:paraId="392FEC05" w14:textId="77777777">
      <w:trPr>
        <w:trHeight w:val="1049"/>
      </w:trPr>
      <w:tc>
        <w:tcPr>
          <w:tcW w:w="2929" w:type="pct"/>
          <w:vMerge/>
        </w:tcPr>
        <w:p w:rsidR="0005141E" w:rsidP="0005141E" w:rsidRDefault="0005141E" w14:paraId="5990C82A" w14:textId="77777777">
          <w:pPr>
            <w:pStyle w:val="Title"/>
          </w:pPr>
        </w:p>
      </w:tc>
      <w:tc>
        <w:tcPr>
          <w:tcW w:w="2071" w:type="pct"/>
        </w:tcPr>
        <w:p w:rsidRPr="00B718AF" w:rsidR="0005141E" w:rsidP="0005141E" w:rsidRDefault="0005141E" w14:paraId="225BD604" w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B718AF">
            <w:rPr>
              <w:b/>
              <w:sz w:val="16"/>
              <w:szCs w:val="16"/>
            </w:rPr>
            <w:t>Tel: +44 (0)1508 570351</w:t>
          </w:r>
        </w:p>
        <w:p w:rsidRPr="00B718AF" w:rsidR="0005141E" w:rsidP="0005141E" w:rsidRDefault="0005141E" w14:paraId="382E1A5D" w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B718AF">
            <w:rPr>
              <w:b/>
              <w:sz w:val="16"/>
              <w:szCs w:val="16"/>
            </w:rPr>
            <w:t>Fax: +44 (0)1508 570795</w:t>
          </w:r>
        </w:p>
        <w:p w:rsidRPr="00B718AF" w:rsidR="0005141E" w:rsidP="0005141E" w:rsidRDefault="0005141E" w14:paraId="5BB6437E" w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B718AF">
            <w:rPr>
              <w:b/>
              <w:sz w:val="16"/>
              <w:szCs w:val="16"/>
            </w:rPr>
            <w:t>sales@omicron.uk.com</w:t>
          </w:r>
        </w:p>
        <w:p w:rsidR="0005141E" w:rsidP="0005141E" w:rsidRDefault="0005141E" w14:paraId="7A480D37" w14:textId="77777777">
          <w:pPr>
            <w:pStyle w:val="Header"/>
            <w:jc w:val="right"/>
            <w:rPr>
              <w:b/>
            </w:rPr>
          </w:pPr>
          <w:r w:rsidRPr="00B718AF">
            <w:rPr>
              <w:b/>
              <w:sz w:val="16"/>
              <w:szCs w:val="16"/>
            </w:rPr>
            <w:t>www.omicron.uk.com</w:t>
          </w: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3F7DD4" w:rsidTr="003F7DD4" w14:paraId="193E45BF" w14:textId="77777777">
      <w:trPr>
        <w:trHeight w:val="283"/>
      </w:trPr>
      <w:tc>
        <w:tcPr>
          <w:tcW w:w="2929" w:type="pct"/>
          <w:vMerge w:val="restart"/>
        </w:tcPr>
        <w:p w:rsidR="003F7DD4" w:rsidP="003F7DD4" w:rsidRDefault="00F06D0E" w14:paraId="13510FBA" w14:textId="0D9F90D0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3B89AF3D" wp14:editId="4E110E0E">
                <wp:extent cx="2034937" cy="466868"/>
                <wp:effectExtent l="0" t="0" r="381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772" cy="471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3F7DD4" w:rsidR="003F7DD4" w:rsidP="003F7DD4" w:rsidRDefault="00216858" w14:paraId="53EDBDED" w14:textId="76BB8132">
          <w:pPr>
            <w:pStyle w:val="Title"/>
            <w:jc w:val="center"/>
          </w:pPr>
          <w:sdt>
            <w:sdtPr>
              <w:rPr>
                <w:szCs w:val="20"/>
              </w:rPr>
              <w:alias w:val="#Nav: /Header/DocumentTitle_Lbl"/>
              <w:tag w:val="#Nav: Standard_Sales_Invoice/1306"/>
              <w:id w:val="-243725382"/>
              <w:placeholder>
                <w:docPart w:val="050E50D8F2434BDD8A5B9BE006FF9BEE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EndPr/>
            <w:sdtContent>
              <w:proofErr w:type="spellStart"/>
              <w:r w:rsidRPr="003F7DD4" w:rsidR="003F7DD4">
                <w:rPr>
                  <w:szCs w:val="20"/>
                </w:rPr>
                <w:t>DocumentTitle_Lbl</w:t>
              </w:r>
              <w:proofErr w:type="spellEnd"/>
            </w:sdtContent>
          </w:sdt>
          <w:r w:rsidR="00255414">
            <w:rPr>
              <w:szCs w:val="20"/>
            </w:rPr>
            <w:t xml:space="preserve"> </w:t>
          </w:r>
          <w:r w:rsidR="003402F8">
            <w:rPr>
              <w:szCs w:val="20"/>
            </w:rPr>
            <w:t xml:space="preserve"> </w:t>
          </w:r>
          <w:sdt>
            <w:sdtPr>
              <w:rPr>
                <w:szCs w:val="20"/>
              </w:rPr>
              <w:alias w:val="#Nav: /Header/DocumentNo"/>
              <w:tag w:val="#Nav: Standard_Sales_Invoice/1306"/>
              <w:id w:val="-12315719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EndPr/>
            <w:sdtContent>
              <w:proofErr w:type="spellStart"/>
              <w:r w:rsidR="00255414">
                <w:rPr>
                  <w:szCs w:val="20"/>
                </w:rPr>
                <w:t>DocumentNo</w:t>
              </w:r>
              <w:proofErr w:type="spellEnd"/>
            </w:sdtContent>
          </w:sdt>
        </w:p>
      </w:tc>
      <w:tc>
        <w:tcPr>
          <w:tcW w:w="2071" w:type="pct"/>
        </w:tcPr>
        <w:p w:rsidR="003F7DD4" w:rsidP="003F7DD4" w:rsidRDefault="003F7DD4" w14:paraId="09A37E6E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OMICRON ENGINEERING LTD</w:t>
          </w:r>
        </w:p>
        <w:p w:rsidR="003F7DD4" w:rsidP="003F7DD4" w:rsidRDefault="003F7DD4" w14:paraId="3CDC5186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THE LONG BARN</w:t>
          </w:r>
        </w:p>
        <w:p w:rsidR="003F7DD4" w:rsidP="003F7DD4" w:rsidRDefault="003F7DD4" w14:paraId="73AC63F8" w14:textId="53004609">
          <w:pPr>
            <w:pStyle w:val="Header"/>
            <w:jc w:val="right"/>
            <w:rPr>
              <w:b/>
            </w:rPr>
          </w:pPr>
          <w:r>
            <w:rPr>
              <w:b/>
            </w:rPr>
            <w:t>MULBARTON, NORWICH</w:t>
          </w:r>
        </w:p>
        <w:p w:rsidR="003F7DD4" w:rsidP="003F7DD4" w:rsidRDefault="003F7DD4" w14:paraId="629C177F" w14:textId="656DDD64">
          <w:pPr>
            <w:pStyle w:val="Header"/>
            <w:jc w:val="right"/>
            <w:rPr>
              <w:b/>
            </w:rPr>
          </w:pPr>
          <w:r>
            <w:rPr>
              <w:b/>
            </w:rPr>
            <w:t>NORFOLK, NR14 8JS</w:t>
          </w:r>
        </w:p>
      </w:tc>
    </w:tr>
    <w:tr w:rsidR="003F7DD4" w:rsidTr="003F7DD4" w14:paraId="560587A3" w14:textId="77777777">
      <w:trPr>
        <w:trHeight w:val="283"/>
      </w:trPr>
      <w:tc>
        <w:tcPr>
          <w:tcW w:w="2929" w:type="pct"/>
          <w:vMerge/>
        </w:tcPr>
        <w:p w:rsidR="003F7DD4" w:rsidP="003F7DD4" w:rsidRDefault="003F7DD4" w14:paraId="2E8325B5" w14:textId="77777777">
          <w:pPr>
            <w:pStyle w:val="Title"/>
          </w:pPr>
        </w:p>
      </w:tc>
      <w:tc>
        <w:tcPr>
          <w:tcW w:w="2071" w:type="pct"/>
        </w:tcPr>
        <w:p w:rsidR="003F7DD4" w:rsidP="003F7DD4" w:rsidRDefault="003F7DD4" w14:paraId="784A50AA" w14:textId="1D9CBF3A">
          <w:pPr>
            <w:pStyle w:val="Header"/>
            <w:jc w:val="right"/>
            <w:rPr>
              <w:b/>
            </w:rPr>
          </w:pPr>
        </w:p>
      </w:tc>
    </w:tr>
    <w:tr w:rsidR="003F7DD4" w:rsidTr="003F7DD4" w14:paraId="2F95671F" w14:textId="77777777">
      <w:trPr>
        <w:trHeight w:val="1049"/>
      </w:trPr>
      <w:tc>
        <w:tcPr>
          <w:tcW w:w="2929" w:type="pct"/>
          <w:vMerge/>
        </w:tcPr>
        <w:p w:rsidR="003F7DD4" w:rsidP="003F7DD4" w:rsidRDefault="003F7DD4" w14:paraId="2D31580D" w14:textId="77777777">
          <w:pPr>
            <w:pStyle w:val="Title"/>
          </w:pPr>
        </w:p>
      </w:tc>
      <w:tc>
        <w:tcPr>
          <w:tcW w:w="2071" w:type="pct"/>
        </w:tcPr>
        <w:p w:rsidRPr="003F7DD4" w:rsidR="003F7DD4" w:rsidP="003F7DD4" w:rsidRDefault="003F7DD4" w14:paraId="5024D6F4" w14:textId="68C047B9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Tel: +44 (0)1508 570351</w:t>
          </w:r>
        </w:p>
        <w:p w:rsidRPr="003F7DD4" w:rsidR="003F7DD4" w:rsidP="003F7DD4" w:rsidRDefault="003F7DD4" w14:paraId="3733B307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Fax: +44 (0)1508 570795</w:t>
          </w:r>
        </w:p>
        <w:p w:rsidRPr="003F7DD4" w:rsidR="003F7DD4" w:rsidP="003F7DD4" w:rsidRDefault="003F7DD4" w14:paraId="064FE8B6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sales@omicron.uk.com</w:t>
          </w:r>
        </w:p>
        <w:p w:rsidR="003F7DD4" w:rsidP="003F7DD4" w:rsidRDefault="003F7DD4" w14:paraId="590BAA69" w14:textId="1F9292EC">
          <w:pPr>
            <w:pStyle w:val="Header"/>
            <w:jc w:val="right"/>
            <w:rPr>
              <w:b/>
            </w:rPr>
          </w:pPr>
          <w:r w:rsidRPr="003F7DD4">
            <w:rPr>
              <w:b/>
              <w:sz w:val="18"/>
              <w:szCs w:val="18"/>
            </w:rPr>
            <w:t>w</w:t>
          </w:r>
          <w:r w:rsidR="002E279B">
            <w:rPr>
              <w:b/>
              <w:sz w:val="18"/>
              <w:szCs w:val="18"/>
            </w:rPr>
            <w:t>w</w:t>
          </w:r>
          <w:r w:rsidRPr="003F7DD4">
            <w:rPr>
              <w:b/>
              <w:sz w:val="18"/>
              <w:szCs w:val="18"/>
            </w:rPr>
            <w:t>w.omicron.uk.com</w:t>
          </w:r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1752A"/>
    <w:rsid w:val="00032E69"/>
    <w:rsid w:val="000357EB"/>
    <w:rsid w:val="00043319"/>
    <w:rsid w:val="0005141E"/>
    <w:rsid w:val="00051A15"/>
    <w:rsid w:val="00052A25"/>
    <w:rsid w:val="00054A88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43D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16858"/>
    <w:rsid w:val="002334A5"/>
    <w:rsid w:val="00235CA0"/>
    <w:rsid w:val="00245B0E"/>
    <w:rsid w:val="00255414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79B"/>
    <w:rsid w:val="002E2A56"/>
    <w:rsid w:val="002F1685"/>
    <w:rsid w:val="00337723"/>
    <w:rsid w:val="003402F8"/>
    <w:rsid w:val="003477D7"/>
    <w:rsid w:val="00355E20"/>
    <w:rsid w:val="00374316"/>
    <w:rsid w:val="0038349C"/>
    <w:rsid w:val="00386D06"/>
    <w:rsid w:val="00394029"/>
    <w:rsid w:val="003A0907"/>
    <w:rsid w:val="003A31D7"/>
    <w:rsid w:val="003A3A1D"/>
    <w:rsid w:val="003A705C"/>
    <w:rsid w:val="003A7E69"/>
    <w:rsid w:val="003B1D59"/>
    <w:rsid w:val="003C2C96"/>
    <w:rsid w:val="003D120B"/>
    <w:rsid w:val="003D4B80"/>
    <w:rsid w:val="003E2178"/>
    <w:rsid w:val="003F77E2"/>
    <w:rsid w:val="003F7DD4"/>
    <w:rsid w:val="00417ABE"/>
    <w:rsid w:val="004250C2"/>
    <w:rsid w:val="004406A0"/>
    <w:rsid w:val="00441E9D"/>
    <w:rsid w:val="00451877"/>
    <w:rsid w:val="00474882"/>
    <w:rsid w:val="00492354"/>
    <w:rsid w:val="004A4D71"/>
    <w:rsid w:val="004B22F6"/>
    <w:rsid w:val="004B47ED"/>
    <w:rsid w:val="004B4EE3"/>
    <w:rsid w:val="004B6FE5"/>
    <w:rsid w:val="004C60A5"/>
    <w:rsid w:val="004D2744"/>
    <w:rsid w:val="004D6FD9"/>
    <w:rsid w:val="004E18A1"/>
    <w:rsid w:val="004F2432"/>
    <w:rsid w:val="004F3254"/>
    <w:rsid w:val="005008BF"/>
    <w:rsid w:val="0051660C"/>
    <w:rsid w:val="00524FE6"/>
    <w:rsid w:val="0054034D"/>
    <w:rsid w:val="00543913"/>
    <w:rsid w:val="00545960"/>
    <w:rsid w:val="00552846"/>
    <w:rsid w:val="00563DCD"/>
    <w:rsid w:val="00565DCB"/>
    <w:rsid w:val="00571D9D"/>
    <w:rsid w:val="005731CF"/>
    <w:rsid w:val="00587157"/>
    <w:rsid w:val="00595F7F"/>
    <w:rsid w:val="005963DE"/>
    <w:rsid w:val="005975B9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61786"/>
    <w:rsid w:val="0067225B"/>
    <w:rsid w:val="00677AD5"/>
    <w:rsid w:val="00677DD6"/>
    <w:rsid w:val="0068273F"/>
    <w:rsid w:val="00683CCE"/>
    <w:rsid w:val="00684C66"/>
    <w:rsid w:val="00684EEB"/>
    <w:rsid w:val="006907F2"/>
    <w:rsid w:val="006A2A7B"/>
    <w:rsid w:val="006B6D9A"/>
    <w:rsid w:val="006C130A"/>
    <w:rsid w:val="006C30D9"/>
    <w:rsid w:val="006C3BDD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44C1E"/>
    <w:rsid w:val="007537BA"/>
    <w:rsid w:val="00754C12"/>
    <w:rsid w:val="00760FA8"/>
    <w:rsid w:val="00765190"/>
    <w:rsid w:val="00766078"/>
    <w:rsid w:val="007766EE"/>
    <w:rsid w:val="007773B8"/>
    <w:rsid w:val="00777ADC"/>
    <w:rsid w:val="007913B7"/>
    <w:rsid w:val="00797305"/>
    <w:rsid w:val="007A0A2F"/>
    <w:rsid w:val="007B235B"/>
    <w:rsid w:val="007B2675"/>
    <w:rsid w:val="007B35FC"/>
    <w:rsid w:val="007B7A03"/>
    <w:rsid w:val="007D6ACC"/>
    <w:rsid w:val="007E323C"/>
    <w:rsid w:val="00802B5B"/>
    <w:rsid w:val="008033F9"/>
    <w:rsid w:val="00803956"/>
    <w:rsid w:val="00807754"/>
    <w:rsid w:val="00815D27"/>
    <w:rsid w:val="008179F0"/>
    <w:rsid w:val="00817EE6"/>
    <w:rsid w:val="00820262"/>
    <w:rsid w:val="00836184"/>
    <w:rsid w:val="008420A2"/>
    <w:rsid w:val="00844D12"/>
    <w:rsid w:val="00845DAF"/>
    <w:rsid w:val="00845E08"/>
    <w:rsid w:val="00847DB7"/>
    <w:rsid w:val="008533EF"/>
    <w:rsid w:val="00856BBF"/>
    <w:rsid w:val="00860150"/>
    <w:rsid w:val="00892F16"/>
    <w:rsid w:val="008A0C60"/>
    <w:rsid w:val="008A3828"/>
    <w:rsid w:val="008C248C"/>
    <w:rsid w:val="008C3901"/>
    <w:rsid w:val="008D2334"/>
    <w:rsid w:val="008D450A"/>
    <w:rsid w:val="008D7475"/>
    <w:rsid w:val="008E6F68"/>
    <w:rsid w:val="008E766D"/>
    <w:rsid w:val="008F0A38"/>
    <w:rsid w:val="00903E79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3D56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2570A"/>
    <w:rsid w:val="00A25B2A"/>
    <w:rsid w:val="00A30C38"/>
    <w:rsid w:val="00A42BE5"/>
    <w:rsid w:val="00A76F36"/>
    <w:rsid w:val="00A9010E"/>
    <w:rsid w:val="00A9076B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718AF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66DB0"/>
    <w:rsid w:val="00C77159"/>
    <w:rsid w:val="00C968AD"/>
    <w:rsid w:val="00CA6394"/>
    <w:rsid w:val="00CB70AD"/>
    <w:rsid w:val="00CD1B92"/>
    <w:rsid w:val="00CE4EFC"/>
    <w:rsid w:val="00D21D63"/>
    <w:rsid w:val="00D235D0"/>
    <w:rsid w:val="00D258FC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C095F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4A8C"/>
    <w:rsid w:val="00E96A2B"/>
    <w:rsid w:val="00EA246E"/>
    <w:rsid w:val="00EA259E"/>
    <w:rsid w:val="00EA27AA"/>
    <w:rsid w:val="00EB25CA"/>
    <w:rsid w:val="00EB26BB"/>
    <w:rsid w:val="00EB5B19"/>
    <w:rsid w:val="00EC1995"/>
    <w:rsid w:val="00EC4C86"/>
    <w:rsid w:val="00ED0377"/>
    <w:rsid w:val="00EE2CA3"/>
    <w:rsid w:val="00EE53F7"/>
    <w:rsid w:val="00F06D0E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50BC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3F7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0E50D8F2434BDD8A5B9BE006FF9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BCCC0-1944-4D55-B62B-46D925F7AD47}"/>
      </w:docPartPr>
      <w:docPartBody>
        <w:p w:rsidR="00664BE1" w:rsidRDefault="006A2778" w:rsidP="006A2778">
          <w:pPr>
            <w:pStyle w:val="050E50D8F2434BDD8A5B9BE006FF9B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DDD9BCA77D41C6A0C64B4E70F19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B64B9-C607-469F-A47B-1BAAD12E9F2E}"/>
      </w:docPartPr>
      <w:docPartBody>
        <w:p w:rsidR="00850224" w:rsidRDefault="00920E56" w:rsidP="00920E56">
          <w:pPr>
            <w:pStyle w:val="33DDD9BCA77D41C6A0C64B4E70F199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C589AE8B3A406D90C2CF551E94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B8981-8F62-423A-B335-BD748C85B862}"/>
      </w:docPartPr>
      <w:docPartBody>
        <w:p w:rsidR="008C3265" w:rsidRDefault="00C22B33" w:rsidP="00C22B33">
          <w:pPr>
            <w:pStyle w:val="BAC589AE8B3A406D90C2CF551E94D4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8472D65A124B5D969A627946C1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EA44-9695-4CD4-B061-37D9F1D0243B}"/>
      </w:docPartPr>
      <w:docPartBody>
        <w:p w:rsidR="008C3265" w:rsidRDefault="00C22B33" w:rsidP="00C22B33">
          <w:pPr>
            <w:pStyle w:val="158472D65A124B5D969A627946C1928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378353CC9450CB27D92EA7155E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CEBAB-2902-41CC-AF3B-27F390866B26}"/>
      </w:docPartPr>
      <w:docPartBody>
        <w:p w:rsidR="008C3265" w:rsidRDefault="00C22B33" w:rsidP="00C22B33">
          <w:pPr>
            <w:pStyle w:val="292378353CC9450CB27D92EA7155E4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0089663F924B878AD781AA73313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4F035-FB01-41D4-9C5A-3DAB75566697}"/>
      </w:docPartPr>
      <w:docPartBody>
        <w:p w:rsidR="00226CDA" w:rsidRDefault="008C5A5F" w:rsidP="008C5A5F">
          <w:pPr>
            <w:pStyle w:val="940089663F924B878AD781AA733137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0F7E606935411986C7BD5E0804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165D-138F-4187-8882-27BA269A178B}"/>
      </w:docPartPr>
      <w:docPartBody>
        <w:p w:rsidR="00226CDA" w:rsidRDefault="008C5A5F" w:rsidP="008C5A5F">
          <w:pPr>
            <w:pStyle w:val="070F7E606935411986C7BD5E08041C5A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B434F6B82A4A4C9C6635CF0248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C6150-F27C-4860-912B-37E9BE9407EA}"/>
      </w:docPartPr>
      <w:docPartBody>
        <w:p w:rsidR="00226CDA" w:rsidRDefault="008C5A5F" w:rsidP="008C5A5F">
          <w:pPr>
            <w:pStyle w:val="27B434F6B82A4A4C9C6635CF024840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016F1F632483A9C4D406F61915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7623E-746D-435C-B891-05A8C9CA3693}"/>
      </w:docPartPr>
      <w:docPartBody>
        <w:p w:rsidR="00226CDA" w:rsidRDefault="008C5A5F" w:rsidP="008C5A5F">
          <w:pPr>
            <w:pStyle w:val="C1C016F1F632483A9C4D406F61915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072D98C00C4B5AB057A8564B6A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40CF0-A3D1-41EF-AF3B-4EDD4D5EF7E4}"/>
      </w:docPartPr>
      <w:docPartBody>
        <w:p w:rsidR="00226CDA" w:rsidRDefault="008C5A5F" w:rsidP="008C5A5F">
          <w:pPr>
            <w:pStyle w:val="1D072D98C00C4B5AB057A8564B6A3A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E621B89E664BA69397B4BBC174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32C7-550E-45A6-BF9F-CE2D96EBE3D8}"/>
      </w:docPartPr>
      <w:docPartBody>
        <w:p w:rsidR="00226CDA" w:rsidRDefault="008C5A5F" w:rsidP="008C5A5F">
          <w:pPr>
            <w:pStyle w:val="F8E621B89E664BA69397B4BBC174ED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2799EAE88144AE8BE9AC9609771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D93D-81CB-4963-AAD7-5847F23BF3E3}"/>
      </w:docPartPr>
      <w:docPartBody>
        <w:p w:rsidR="00226CDA" w:rsidRDefault="008C5A5F" w:rsidP="008C5A5F">
          <w:pPr>
            <w:pStyle w:val="FE2799EAE88144AE8BE9AC96097717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990FD228904BA486155BC56129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A9C6E-5DDA-4523-8346-B151EECFF50C}"/>
      </w:docPartPr>
      <w:docPartBody>
        <w:p w:rsidR="00226CDA" w:rsidRDefault="008C5A5F" w:rsidP="008C5A5F">
          <w:pPr>
            <w:pStyle w:val="D6990FD228904BA486155BC561291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FB33B227CE4D9CB73C6184F4488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C3C12-5E81-4223-B861-77614638CD54}"/>
      </w:docPartPr>
      <w:docPartBody>
        <w:p w:rsidR="00226CDA" w:rsidRDefault="008C5A5F" w:rsidP="008C5A5F">
          <w:pPr>
            <w:pStyle w:val="F9FB33B227CE4D9CB73C6184F44886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E6BB486095457F8E60095CDA70B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228C4-8176-40FC-8D58-28BC44959205}"/>
      </w:docPartPr>
      <w:docPartBody>
        <w:p w:rsidR="00226CDA" w:rsidRDefault="008C5A5F" w:rsidP="008C5A5F">
          <w:pPr>
            <w:pStyle w:val="39E6BB486095457F8E60095CDA70B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EB5ED01534EF6BC860B31B7E8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333E-795A-4D1C-BC20-8C7765B7AF77}"/>
      </w:docPartPr>
      <w:docPartBody>
        <w:p w:rsidR="00226CDA" w:rsidRDefault="008C5A5F" w:rsidP="008C5A5F">
          <w:pPr>
            <w:pStyle w:val="711EB5ED01534EF6BC860B31B7E895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3B49345014DC2B9520FD8201E9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B4FE3-B173-4F85-AFB8-C6A9E2271384}"/>
      </w:docPartPr>
      <w:docPartBody>
        <w:p w:rsidR="00226CDA" w:rsidRDefault="008C5A5F" w:rsidP="008C5A5F">
          <w:pPr>
            <w:pStyle w:val="EAA3B49345014DC2B9520FD8201E95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50D9D36EC24ECB97377342EFEB8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EB05E-620D-4DA7-8A05-9B3E4DBB8A6E}"/>
      </w:docPartPr>
      <w:docPartBody>
        <w:p w:rsidR="00226CDA" w:rsidRDefault="008C5A5F" w:rsidP="008C5A5F">
          <w:pPr>
            <w:pStyle w:val="DD50D9D36EC24ECB97377342EFEB88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725B64B5AB478891701B0E147F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1D480-3E50-4B71-AC0C-6D5C62BCBA2C}"/>
      </w:docPartPr>
      <w:docPartBody>
        <w:p w:rsidR="00226CDA" w:rsidRDefault="008C5A5F" w:rsidP="008C5A5F">
          <w:pPr>
            <w:pStyle w:val="B8725B64B5AB478891701B0E147FD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468DF6666943B39AD88A57F902C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8815-88DE-44C1-8CAE-B6563767E3E9}"/>
      </w:docPartPr>
      <w:docPartBody>
        <w:p w:rsidR="00226CDA" w:rsidRDefault="008C5A5F" w:rsidP="008C5A5F">
          <w:pPr>
            <w:pStyle w:val="B9468DF6666943B39AD88A57F902C5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842E5D4B6D4B548582757E7B0E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0B887-D652-4982-AC88-C43D8A60E146}"/>
      </w:docPartPr>
      <w:docPartBody>
        <w:p w:rsidR="004342CF" w:rsidRDefault="00226CDA" w:rsidP="00226CDA">
          <w:pPr>
            <w:pStyle w:val="49842E5D4B6D4B548582757E7B0EE3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92ADC3AACA458AB3FDC914106F7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EA527-C1EE-4D54-A859-C897E6B2776C}"/>
      </w:docPartPr>
      <w:docPartBody>
        <w:p w:rsidR="004342CF" w:rsidRDefault="00226CDA" w:rsidP="00226CDA">
          <w:pPr>
            <w:pStyle w:val="BD92ADC3AACA458AB3FDC914106F744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42236A5E21408B8900E02F4C872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995E-A34E-44D6-83D5-1B8C98A34B9E}"/>
      </w:docPartPr>
      <w:docPartBody>
        <w:p w:rsidR="004342CF" w:rsidRDefault="00226CDA" w:rsidP="00226CDA">
          <w:pPr>
            <w:pStyle w:val="7742236A5E21408B8900E02F4C872A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68E8D424284BC78FA4BF9139C70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D143-A676-4327-A5A7-3DFF94146201}"/>
      </w:docPartPr>
      <w:docPartBody>
        <w:p w:rsidR="004342CF" w:rsidRDefault="00226CDA" w:rsidP="00226CDA">
          <w:pPr>
            <w:pStyle w:val="2568E8D424284BC78FA4BF9139C709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9FC9A09B3BA4231A363DADA1E4F3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43D49-2AF5-4F0E-BE46-19FB0978C8A1}"/>
      </w:docPartPr>
      <w:docPartBody>
        <w:p w:rsidR="004342CF" w:rsidRDefault="00226CDA" w:rsidP="00226CDA">
          <w:pPr>
            <w:pStyle w:val="A9FC9A09B3BA4231A363DADA1E4F326E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65BA62F8040A0B2990268894B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56F82-220F-4AE6-ABCD-5B417B86FD10}"/>
      </w:docPartPr>
      <w:docPartBody>
        <w:p w:rsidR="004342CF" w:rsidRDefault="00226CDA" w:rsidP="00226CDA">
          <w:pPr>
            <w:pStyle w:val="CA165BA62F8040A0B2990268894B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8C5758D49064737AA1BB509DEA16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4D010-261C-443C-87F9-50D677A8F321}"/>
      </w:docPartPr>
      <w:docPartBody>
        <w:p w:rsidR="004342CF" w:rsidRDefault="00226CDA" w:rsidP="00226CDA">
          <w:pPr>
            <w:pStyle w:val="88C5758D49064737AA1BB509DEA166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DC80E9E92A4C92BFD6806C997C4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5685D-2001-43C3-92AC-6FFB955DC608}"/>
      </w:docPartPr>
      <w:docPartBody>
        <w:p w:rsidR="004342CF" w:rsidRDefault="00226CDA" w:rsidP="00226CDA">
          <w:pPr>
            <w:pStyle w:val="89DC80E9E92A4C92BFD6806C997C4C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ACB2D9EF2647CBA484F24C8E78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1649C-7B9A-4CFC-942E-2DFD83320E5E}"/>
      </w:docPartPr>
      <w:docPartBody>
        <w:p w:rsidR="004342CF" w:rsidRDefault="00226CDA" w:rsidP="00226CDA">
          <w:pPr>
            <w:pStyle w:val="83ACB2D9EF2647CBA484F24C8E78690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CE74D29F0BC47119A9246F4FECA3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2B821-9C68-4900-A6FB-A4F151BA6130}"/>
      </w:docPartPr>
      <w:docPartBody>
        <w:p w:rsidR="004342CF" w:rsidRDefault="00226CDA" w:rsidP="00226CDA">
          <w:pPr>
            <w:pStyle w:val="9CE74D29F0BC47119A9246F4FECA35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081EFD68EB4AAD8BD6B4BCF2A59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918D8-707C-4F4B-9504-B092957B7225}"/>
      </w:docPartPr>
      <w:docPartBody>
        <w:p w:rsidR="004342CF" w:rsidRDefault="00226CDA" w:rsidP="00226CDA">
          <w:pPr>
            <w:pStyle w:val="07081EFD68EB4AAD8BD6B4BCF2A59133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52A0C4F2DC47A6A39D781FCBA72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68C26-4C65-4096-BC5E-00197503EAC2}"/>
      </w:docPartPr>
      <w:docPartBody>
        <w:p w:rsidR="004342CF" w:rsidRDefault="00226CDA" w:rsidP="00226CDA">
          <w:pPr>
            <w:pStyle w:val="1852A0C4F2DC47A6A39D781FCBA72C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F1E0577F8D4898B65261B185AE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69E8-A7B8-48BE-8113-E8D882D35F8D}"/>
      </w:docPartPr>
      <w:docPartBody>
        <w:p w:rsidR="004342CF" w:rsidRDefault="00226CDA" w:rsidP="00226CDA">
          <w:pPr>
            <w:pStyle w:val="E0F1E0577F8D4898B65261B185AEB099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3C0B"/>
    <w:rsid w:val="00073078"/>
    <w:rsid w:val="001024F7"/>
    <w:rsid w:val="00133336"/>
    <w:rsid w:val="001D6FE3"/>
    <w:rsid w:val="001F6C15"/>
    <w:rsid w:val="00226CDA"/>
    <w:rsid w:val="00254B66"/>
    <w:rsid w:val="0027442B"/>
    <w:rsid w:val="002A6E8F"/>
    <w:rsid w:val="002B3B07"/>
    <w:rsid w:val="002B6532"/>
    <w:rsid w:val="002F6AA1"/>
    <w:rsid w:val="0033738F"/>
    <w:rsid w:val="003514EE"/>
    <w:rsid w:val="00377866"/>
    <w:rsid w:val="00394DB8"/>
    <w:rsid w:val="003C12CB"/>
    <w:rsid w:val="003D1B0C"/>
    <w:rsid w:val="003E037C"/>
    <w:rsid w:val="003E725C"/>
    <w:rsid w:val="00401EE8"/>
    <w:rsid w:val="004342CF"/>
    <w:rsid w:val="00441283"/>
    <w:rsid w:val="004966EF"/>
    <w:rsid w:val="005073E4"/>
    <w:rsid w:val="00507E0A"/>
    <w:rsid w:val="005740D7"/>
    <w:rsid w:val="00591BD2"/>
    <w:rsid w:val="005E03FD"/>
    <w:rsid w:val="005E35BE"/>
    <w:rsid w:val="00664BE1"/>
    <w:rsid w:val="006A2778"/>
    <w:rsid w:val="006A41F9"/>
    <w:rsid w:val="00781235"/>
    <w:rsid w:val="00784F9C"/>
    <w:rsid w:val="007F1293"/>
    <w:rsid w:val="0080614B"/>
    <w:rsid w:val="00846EFD"/>
    <w:rsid w:val="00850224"/>
    <w:rsid w:val="0089757A"/>
    <w:rsid w:val="008A720C"/>
    <w:rsid w:val="008C3265"/>
    <w:rsid w:val="008C5A5F"/>
    <w:rsid w:val="00916429"/>
    <w:rsid w:val="00920D69"/>
    <w:rsid w:val="00920E56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22B33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6CDA"/>
  </w:style>
  <w:style w:type="paragraph" w:customStyle="1" w:styleId="01C5F684830D471DBCC5C850FFF58AD5">
    <w:name w:val="01C5F684830D471DBCC5C850FFF58AD5"/>
    <w:rsid w:val="00664BE1"/>
    <w:rPr>
      <w:lang w:val="en-GB" w:eastAsia="en-GB"/>
    </w:rPr>
  </w:style>
  <w:style w:type="paragraph" w:customStyle="1" w:styleId="63229BE11A044311AA78C4ED9947E615">
    <w:name w:val="63229BE11A044311AA78C4ED9947E615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050E50D8F2434BDD8A5B9BE006FF9BEE">
    <w:name w:val="050E50D8F2434BDD8A5B9BE006FF9BEE"/>
    <w:rsid w:val="006A2778"/>
    <w:rPr>
      <w:lang w:val="en-GB" w:eastAsia="en-GB"/>
    </w:rPr>
  </w:style>
  <w:style w:type="paragraph" w:customStyle="1" w:styleId="FC6EA6C9874B4189BF76AC5AA01C31F1">
    <w:name w:val="FC6EA6C9874B4189BF76AC5AA01C31F1"/>
    <w:rsid w:val="006A2778"/>
    <w:rPr>
      <w:lang w:val="en-GB" w:eastAsia="en-GB"/>
    </w:rPr>
  </w:style>
  <w:style w:type="paragraph" w:customStyle="1" w:styleId="671C400FD4E94D23BDB4C001F93306F9">
    <w:name w:val="671C400FD4E94D23BDB4C001F93306F9"/>
    <w:rsid w:val="006A2778"/>
    <w:rPr>
      <w:lang w:val="en-GB" w:eastAsia="en-GB"/>
    </w:rPr>
  </w:style>
  <w:style w:type="paragraph" w:customStyle="1" w:styleId="6F434CF9F4664C7BA2F3E2D7E98D6111">
    <w:name w:val="6F434CF9F4664C7BA2F3E2D7E98D6111"/>
    <w:rsid w:val="006A2778"/>
    <w:rPr>
      <w:lang w:val="en-GB" w:eastAsia="en-GB"/>
    </w:rPr>
  </w:style>
  <w:style w:type="paragraph" w:customStyle="1" w:styleId="7E52DBE50D57450BA8D4085A685FA5E3">
    <w:name w:val="7E52DBE50D57450BA8D4085A685FA5E3"/>
    <w:rsid w:val="006A2778"/>
    <w:rPr>
      <w:lang w:val="en-GB" w:eastAsia="en-GB"/>
    </w:rPr>
  </w:style>
  <w:style w:type="paragraph" w:customStyle="1" w:styleId="F6FBC2ACAC9F4619B291838947AEABC5">
    <w:name w:val="F6FBC2ACAC9F4619B291838947AEABC5"/>
    <w:rsid w:val="006A2778"/>
    <w:rPr>
      <w:lang w:val="en-GB" w:eastAsia="en-GB"/>
    </w:rPr>
  </w:style>
  <w:style w:type="paragraph" w:customStyle="1" w:styleId="0D6C125BC6AF44A7B9D4B6E1E179DC7B">
    <w:name w:val="0D6C125BC6AF44A7B9D4B6E1E179DC7B"/>
    <w:rsid w:val="006A2778"/>
    <w:rPr>
      <w:lang w:val="en-GB" w:eastAsia="en-GB"/>
    </w:rPr>
  </w:style>
  <w:style w:type="paragraph" w:customStyle="1" w:styleId="E64675152EBC47ACA748AC803EEABCBA">
    <w:name w:val="E64675152EBC47ACA748AC803EEABCBA"/>
    <w:rsid w:val="006A2778"/>
    <w:rPr>
      <w:lang w:val="en-GB" w:eastAsia="en-GB"/>
    </w:rPr>
  </w:style>
  <w:style w:type="paragraph" w:customStyle="1" w:styleId="A60CF8F37C974ED2953CF9E3B3A267C1">
    <w:name w:val="A60CF8F37C974ED2953CF9E3B3A267C1"/>
    <w:rsid w:val="006A2778"/>
    <w:rPr>
      <w:lang w:val="en-GB" w:eastAsia="en-GB"/>
    </w:rPr>
  </w:style>
  <w:style w:type="paragraph" w:customStyle="1" w:styleId="48AD78C2C5B542E982AF042226A675E5">
    <w:name w:val="48AD78C2C5B542E982AF042226A675E5"/>
    <w:rsid w:val="006A2778"/>
    <w:rPr>
      <w:lang w:val="en-GB" w:eastAsia="en-GB"/>
    </w:rPr>
  </w:style>
  <w:style w:type="paragraph" w:customStyle="1" w:styleId="7F78CD62D23841BC9E12609BE1B31D0F">
    <w:name w:val="7F78CD62D23841BC9E12609BE1B31D0F"/>
    <w:rsid w:val="006A2778"/>
    <w:rPr>
      <w:lang w:val="en-GB" w:eastAsia="en-GB"/>
    </w:rPr>
  </w:style>
  <w:style w:type="paragraph" w:customStyle="1" w:styleId="9858A2716C614E399716496728D4FBB8">
    <w:name w:val="9858A2716C614E399716496728D4FBB8"/>
    <w:rsid w:val="00846EFD"/>
    <w:rPr>
      <w:lang w:val="en-GB" w:eastAsia="en-GB"/>
    </w:rPr>
  </w:style>
  <w:style w:type="paragraph" w:customStyle="1" w:styleId="BEB3859D406B4231B2E84F4679EC7BBA">
    <w:name w:val="BEB3859D406B4231B2E84F4679EC7BBA"/>
    <w:rsid w:val="00846EFD"/>
    <w:rPr>
      <w:lang w:val="en-GB" w:eastAsia="en-GB"/>
    </w:rPr>
  </w:style>
  <w:style w:type="paragraph" w:customStyle="1" w:styleId="60335450E9474889A8536E8EA679BD4C">
    <w:name w:val="60335450E9474889A8536E8EA679BD4C"/>
    <w:rsid w:val="00846EFD"/>
    <w:rPr>
      <w:lang w:val="en-GB" w:eastAsia="en-GB"/>
    </w:rPr>
  </w:style>
  <w:style w:type="paragraph" w:customStyle="1" w:styleId="4FB8A02609324322A105F6A4273F6D0A">
    <w:name w:val="4FB8A02609324322A105F6A4273F6D0A"/>
    <w:rsid w:val="00846EFD"/>
    <w:rPr>
      <w:lang w:val="en-GB" w:eastAsia="en-GB"/>
    </w:rPr>
  </w:style>
  <w:style w:type="paragraph" w:customStyle="1" w:styleId="6409E30A3C6C49D9ACEA08573CFE0B5D">
    <w:name w:val="6409E30A3C6C49D9ACEA08573CFE0B5D"/>
    <w:rsid w:val="00846EFD"/>
    <w:rPr>
      <w:lang w:val="en-GB" w:eastAsia="en-GB"/>
    </w:rPr>
  </w:style>
  <w:style w:type="paragraph" w:customStyle="1" w:styleId="043E9A4D844F45E5BC54E272264E6A5C">
    <w:name w:val="043E9A4D844F45E5BC54E272264E6A5C"/>
    <w:rsid w:val="00846EFD"/>
    <w:rPr>
      <w:lang w:val="en-GB" w:eastAsia="en-GB"/>
    </w:rPr>
  </w:style>
  <w:style w:type="paragraph" w:customStyle="1" w:styleId="C1FE393FBE52479FAA583CCACADC2C1D">
    <w:name w:val="C1FE393FBE52479FAA583CCACADC2C1D"/>
    <w:rsid w:val="00846EFD"/>
    <w:rPr>
      <w:lang w:val="en-GB" w:eastAsia="en-GB"/>
    </w:rPr>
  </w:style>
  <w:style w:type="paragraph" w:customStyle="1" w:styleId="3DE1595D4C134C0E99D4D128BC1196B4">
    <w:name w:val="3DE1595D4C134C0E99D4D128BC1196B4"/>
    <w:rsid w:val="00846EFD"/>
    <w:rPr>
      <w:lang w:val="en-GB" w:eastAsia="en-GB"/>
    </w:rPr>
  </w:style>
  <w:style w:type="paragraph" w:customStyle="1" w:styleId="40D1E3915487485A8EFDCD8864EEEA27">
    <w:name w:val="40D1E3915487485A8EFDCD8864EEEA27"/>
    <w:rsid w:val="00846EFD"/>
    <w:rPr>
      <w:lang w:val="en-GB" w:eastAsia="en-GB"/>
    </w:rPr>
  </w:style>
  <w:style w:type="paragraph" w:customStyle="1" w:styleId="D61722041ACB41E182B4095EDF3004D4">
    <w:name w:val="D61722041ACB41E182B4095EDF3004D4"/>
    <w:rsid w:val="00846EFD"/>
    <w:rPr>
      <w:lang w:val="en-GB" w:eastAsia="en-GB"/>
    </w:rPr>
  </w:style>
  <w:style w:type="paragraph" w:customStyle="1" w:styleId="8E986B4A85CE4EAB91BE7864B7B5DDFF">
    <w:name w:val="8E986B4A85CE4EAB91BE7864B7B5DDFF"/>
    <w:rsid w:val="00846EFD"/>
    <w:rPr>
      <w:lang w:val="en-GB" w:eastAsia="en-GB"/>
    </w:rPr>
  </w:style>
  <w:style w:type="paragraph" w:customStyle="1" w:styleId="1BB42493DF65415AAEF9C00FE74F879E">
    <w:name w:val="1BB42493DF65415AAEF9C00FE74F879E"/>
    <w:rsid w:val="00920E56"/>
    <w:rPr>
      <w:lang w:val="en-GB" w:eastAsia="en-GB"/>
    </w:rPr>
  </w:style>
  <w:style w:type="paragraph" w:customStyle="1" w:styleId="33DDD9BCA77D41C6A0C64B4E70F19908">
    <w:name w:val="33DDD9BCA77D41C6A0C64B4E70F19908"/>
    <w:rsid w:val="00920E56"/>
    <w:rPr>
      <w:lang w:val="en-GB" w:eastAsia="en-GB"/>
    </w:rPr>
  </w:style>
  <w:style w:type="paragraph" w:customStyle="1" w:styleId="BAC589AE8B3A406D90C2CF551E94D429">
    <w:name w:val="BAC589AE8B3A406D90C2CF551E94D429"/>
    <w:rsid w:val="00C22B33"/>
    <w:rPr>
      <w:lang w:val="en-GB" w:eastAsia="en-GB"/>
    </w:rPr>
  </w:style>
  <w:style w:type="paragraph" w:customStyle="1" w:styleId="158472D65A124B5D969A627946C19284">
    <w:name w:val="158472D65A124B5D969A627946C19284"/>
    <w:rsid w:val="00C22B33"/>
    <w:rPr>
      <w:lang w:val="en-GB" w:eastAsia="en-GB"/>
    </w:rPr>
  </w:style>
  <w:style w:type="paragraph" w:customStyle="1" w:styleId="292378353CC9450CB27D92EA7155E457">
    <w:name w:val="292378353CC9450CB27D92EA7155E457"/>
    <w:rsid w:val="00C22B33"/>
    <w:rPr>
      <w:lang w:val="en-GB" w:eastAsia="en-GB"/>
    </w:rPr>
  </w:style>
  <w:style w:type="paragraph" w:customStyle="1" w:styleId="3E7923E97794438E9CAC573755A4B60D">
    <w:name w:val="3E7923E97794438E9CAC573755A4B60D"/>
    <w:rsid w:val="005740D7"/>
    <w:rPr>
      <w:lang w:val="en-GB" w:eastAsia="en-GB"/>
    </w:rPr>
  </w:style>
  <w:style w:type="paragraph" w:customStyle="1" w:styleId="28EF10925EBF4F32AC54564CD53FC5AF">
    <w:name w:val="28EF10925EBF4F32AC54564CD53FC5AF"/>
    <w:rsid w:val="005740D7"/>
    <w:rPr>
      <w:lang w:val="en-GB" w:eastAsia="en-GB"/>
    </w:rPr>
  </w:style>
  <w:style w:type="paragraph" w:customStyle="1" w:styleId="61E288FC347C493388BC9D79DEB11BDD">
    <w:name w:val="61E288FC347C493388BC9D79DEB11BDD"/>
    <w:rsid w:val="005740D7"/>
    <w:rPr>
      <w:lang w:val="en-GB" w:eastAsia="en-GB"/>
    </w:rPr>
  </w:style>
  <w:style w:type="paragraph" w:customStyle="1" w:styleId="49BCA0EE9D6B472C86905ECB15AD96EC">
    <w:name w:val="49BCA0EE9D6B472C86905ECB15AD96EC"/>
    <w:rsid w:val="005740D7"/>
    <w:rPr>
      <w:lang w:val="en-GB" w:eastAsia="en-GB"/>
    </w:rPr>
  </w:style>
  <w:style w:type="paragraph" w:customStyle="1" w:styleId="DFFA4D47CCA14759A36B409779FF04F6">
    <w:name w:val="DFFA4D47CCA14759A36B409779FF04F6"/>
    <w:rsid w:val="005740D7"/>
    <w:rPr>
      <w:lang w:val="en-GB" w:eastAsia="en-GB"/>
    </w:rPr>
  </w:style>
  <w:style w:type="paragraph" w:customStyle="1" w:styleId="B46309B375B148A592FAB5277317550F">
    <w:name w:val="B46309B375B148A592FAB5277317550F"/>
    <w:rsid w:val="005740D7"/>
    <w:rPr>
      <w:lang w:val="en-GB" w:eastAsia="en-GB"/>
    </w:rPr>
  </w:style>
  <w:style w:type="paragraph" w:customStyle="1" w:styleId="B756FD69965E48339D6C9D442594FAC0">
    <w:name w:val="B756FD69965E48339D6C9D442594FAC0"/>
    <w:rsid w:val="005740D7"/>
    <w:rPr>
      <w:lang w:val="en-GB" w:eastAsia="en-GB"/>
    </w:rPr>
  </w:style>
  <w:style w:type="paragraph" w:customStyle="1" w:styleId="232F7796E418415FBA20E890D7A2163C">
    <w:name w:val="232F7796E418415FBA20E890D7A2163C"/>
    <w:rsid w:val="005740D7"/>
    <w:rPr>
      <w:lang w:val="en-GB" w:eastAsia="en-GB"/>
    </w:rPr>
  </w:style>
  <w:style w:type="paragraph" w:customStyle="1" w:styleId="A3991E1A9F0B42CF8EB9686BBE017E63">
    <w:name w:val="A3991E1A9F0B42CF8EB9686BBE017E63"/>
    <w:rsid w:val="005740D7"/>
    <w:rPr>
      <w:lang w:val="en-GB" w:eastAsia="en-GB"/>
    </w:rPr>
  </w:style>
  <w:style w:type="paragraph" w:customStyle="1" w:styleId="753CEAD998CA4B0FB5B4007FAEEA0A92">
    <w:name w:val="753CEAD998CA4B0FB5B4007FAEEA0A92"/>
    <w:rsid w:val="008C5A5F"/>
    <w:rPr>
      <w:lang w:val="en-GB" w:eastAsia="en-GB"/>
    </w:rPr>
  </w:style>
  <w:style w:type="paragraph" w:customStyle="1" w:styleId="F81177A87D6B47499E733B1CB41FD17E">
    <w:name w:val="F81177A87D6B47499E733B1CB41FD17E"/>
    <w:rsid w:val="008C5A5F"/>
    <w:rPr>
      <w:lang w:val="en-GB" w:eastAsia="en-GB"/>
    </w:rPr>
  </w:style>
  <w:style w:type="paragraph" w:customStyle="1" w:styleId="B9E8695B036246298ADDFE469A2F1A97">
    <w:name w:val="B9E8695B036246298ADDFE469A2F1A97"/>
    <w:rsid w:val="008C5A5F"/>
    <w:rPr>
      <w:lang w:val="en-GB" w:eastAsia="en-GB"/>
    </w:rPr>
  </w:style>
  <w:style w:type="paragraph" w:customStyle="1" w:styleId="4530F08C606343CA8861A5AF9DB33D1F">
    <w:name w:val="4530F08C606343CA8861A5AF9DB33D1F"/>
    <w:rsid w:val="008C5A5F"/>
    <w:rPr>
      <w:lang w:val="en-GB" w:eastAsia="en-GB"/>
    </w:rPr>
  </w:style>
  <w:style w:type="paragraph" w:customStyle="1" w:styleId="940089663F924B878AD781AA733137CA">
    <w:name w:val="940089663F924B878AD781AA733137CA"/>
    <w:rsid w:val="008C5A5F"/>
    <w:rPr>
      <w:lang w:val="en-GB" w:eastAsia="en-GB"/>
    </w:rPr>
  </w:style>
  <w:style w:type="paragraph" w:customStyle="1" w:styleId="070F7E606935411986C7BD5E08041C5A">
    <w:name w:val="070F7E606935411986C7BD5E08041C5A"/>
    <w:rsid w:val="008C5A5F"/>
    <w:rPr>
      <w:lang w:val="en-GB" w:eastAsia="en-GB"/>
    </w:rPr>
  </w:style>
  <w:style w:type="paragraph" w:customStyle="1" w:styleId="27B434F6B82A4A4C9C6635CF02484022">
    <w:name w:val="27B434F6B82A4A4C9C6635CF02484022"/>
    <w:rsid w:val="008C5A5F"/>
    <w:rPr>
      <w:lang w:val="en-GB" w:eastAsia="en-GB"/>
    </w:rPr>
  </w:style>
  <w:style w:type="paragraph" w:customStyle="1" w:styleId="C1C016F1F632483A9C4D406F61915FC1">
    <w:name w:val="C1C016F1F632483A9C4D406F61915FC1"/>
    <w:rsid w:val="008C5A5F"/>
    <w:rPr>
      <w:lang w:val="en-GB" w:eastAsia="en-GB"/>
    </w:rPr>
  </w:style>
  <w:style w:type="paragraph" w:customStyle="1" w:styleId="1D072D98C00C4B5AB057A8564B6A3A38">
    <w:name w:val="1D072D98C00C4B5AB057A8564B6A3A38"/>
    <w:rsid w:val="008C5A5F"/>
    <w:rPr>
      <w:lang w:val="en-GB" w:eastAsia="en-GB"/>
    </w:rPr>
  </w:style>
  <w:style w:type="paragraph" w:customStyle="1" w:styleId="F8E621B89E664BA69397B4BBC174EDAA">
    <w:name w:val="F8E621B89E664BA69397B4BBC174EDAA"/>
    <w:rsid w:val="008C5A5F"/>
    <w:rPr>
      <w:lang w:val="en-GB" w:eastAsia="en-GB"/>
    </w:rPr>
  </w:style>
  <w:style w:type="paragraph" w:customStyle="1" w:styleId="FE2799EAE88144AE8BE9AC9609771791">
    <w:name w:val="FE2799EAE88144AE8BE9AC9609771791"/>
    <w:rsid w:val="008C5A5F"/>
    <w:rPr>
      <w:lang w:val="en-GB" w:eastAsia="en-GB"/>
    </w:rPr>
  </w:style>
  <w:style w:type="paragraph" w:customStyle="1" w:styleId="D6990FD228904BA486155BC5612910A2">
    <w:name w:val="D6990FD228904BA486155BC5612910A2"/>
    <w:rsid w:val="008C5A5F"/>
    <w:rPr>
      <w:lang w:val="en-GB" w:eastAsia="en-GB"/>
    </w:rPr>
  </w:style>
  <w:style w:type="paragraph" w:customStyle="1" w:styleId="F9FB33B227CE4D9CB73C6184F4488650">
    <w:name w:val="F9FB33B227CE4D9CB73C6184F4488650"/>
    <w:rsid w:val="008C5A5F"/>
    <w:rPr>
      <w:lang w:val="en-GB" w:eastAsia="en-GB"/>
    </w:rPr>
  </w:style>
  <w:style w:type="paragraph" w:customStyle="1" w:styleId="39E6BB486095457F8E60095CDA70B250">
    <w:name w:val="39E6BB486095457F8E60095CDA70B250"/>
    <w:rsid w:val="008C5A5F"/>
    <w:rPr>
      <w:lang w:val="en-GB" w:eastAsia="en-GB"/>
    </w:rPr>
  </w:style>
  <w:style w:type="paragraph" w:customStyle="1" w:styleId="711EB5ED01534EF6BC860B31B7E8951B">
    <w:name w:val="711EB5ED01534EF6BC860B31B7E8951B"/>
    <w:rsid w:val="008C5A5F"/>
    <w:rPr>
      <w:lang w:val="en-GB" w:eastAsia="en-GB"/>
    </w:rPr>
  </w:style>
  <w:style w:type="paragraph" w:customStyle="1" w:styleId="EAA3B49345014DC2B9520FD8201E9533">
    <w:name w:val="EAA3B49345014DC2B9520FD8201E9533"/>
    <w:rsid w:val="008C5A5F"/>
    <w:rPr>
      <w:lang w:val="en-GB" w:eastAsia="en-GB"/>
    </w:rPr>
  </w:style>
  <w:style w:type="paragraph" w:customStyle="1" w:styleId="DD50D9D36EC24ECB97377342EFEB884C">
    <w:name w:val="DD50D9D36EC24ECB97377342EFEB884C"/>
    <w:rsid w:val="008C5A5F"/>
    <w:rPr>
      <w:lang w:val="en-GB" w:eastAsia="en-GB"/>
    </w:rPr>
  </w:style>
  <w:style w:type="paragraph" w:customStyle="1" w:styleId="B8725B64B5AB478891701B0E147FDC73">
    <w:name w:val="B8725B64B5AB478891701B0E147FDC73"/>
    <w:rsid w:val="008C5A5F"/>
    <w:rPr>
      <w:lang w:val="en-GB" w:eastAsia="en-GB"/>
    </w:rPr>
  </w:style>
  <w:style w:type="paragraph" w:customStyle="1" w:styleId="B9468DF6666943B39AD88A57F902C531">
    <w:name w:val="B9468DF6666943B39AD88A57F902C531"/>
    <w:rsid w:val="008C5A5F"/>
    <w:rPr>
      <w:lang w:val="en-GB" w:eastAsia="en-GB"/>
    </w:rPr>
  </w:style>
  <w:style w:type="paragraph" w:customStyle="1" w:styleId="49842E5D4B6D4B548582757E7B0EE302">
    <w:name w:val="49842E5D4B6D4B548582757E7B0EE302"/>
    <w:rsid w:val="00226CDA"/>
    <w:rPr>
      <w:lang w:val="en-GB" w:eastAsia="en-GB"/>
    </w:rPr>
  </w:style>
  <w:style w:type="paragraph" w:customStyle="1" w:styleId="BD92ADC3AACA458AB3FDC914106F744C">
    <w:name w:val="BD92ADC3AACA458AB3FDC914106F744C"/>
    <w:rsid w:val="00226CDA"/>
    <w:rPr>
      <w:lang w:val="en-GB" w:eastAsia="en-GB"/>
    </w:rPr>
  </w:style>
  <w:style w:type="paragraph" w:customStyle="1" w:styleId="7742236A5E21408B8900E02F4C872A8F">
    <w:name w:val="7742236A5E21408B8900E02F4C872A8F"/>
    <w:rsid w:val="00226CDA"/>
    <w:rPr>
      <w:lang w:val="en-GB" w:eastAsia="en-GB"/>
    </w:rPr>
  </w:style>
  <w:style w:type="paragraph" w:customStyle="1" w:styleId="2568E8D424284BC78FA4BF9139C709B5">
    <w:name w:val="2568E8D424284BC78FA4BF9139C709B5"/>
    <w:rsid w:val="00226CDA"/>
    <w:rPr>
      <w:lang w:val="en-GB" w:eastAsia="en-GB"/>
    </w:rPr>
  </w:style>
  <w:style w:type="paragraph" w:customStyle="1" w:styleId="A9FC9A09B3BA4231A363DADA1E4F326E">
    <w:name w:val="A9FC9A09B3BA4231A363DADA1E4F326E"/>
    <w:rsid w:val="00226CDA"/>
    <w:rPr>
      <w:lang w:val="en-GB" w:eastAsia="en-GB"/>
    </w:rPr>
  </w:style>
  <w:style w:type="paragraph" w:customStyle="1" w:styleId="CA165BA62F8040A0B2990268894B1DDE">
    <w:name w:val="CA165BA62F8040A0B2990268894B1DDE"/>
    <w:rsid w:val="00226CDA"/>
    <w:rPr>
      <w:lang w:val="en-GB" w:eastAsia="en-GB"/>
    </w:rPr>
  </w:style>
  <w:style w:type="paragraph" w:customStyle="1" w:styleId="88C5758D49064737AA1BB509DEA16674">
    <w:name w:val="88C5758D49064737AA1BB509DEA16674"/>
    <w:rsid w:val="00226CDA"/>
    <w:rPr>
      <w:lang w:val="en-GB" w:eastAsia="en-GB"/>
    </w:rPr>
  </w:style>
  <w:style w:type="paragraph" w:customStyle="1" w:styleId="89DC80E9E92A4C92BFD6806C997C4C6D">
    <w:name w:val="89DC80E9E92A4C92BFD6806C997C4C6D"/>
    <w:rsid w:val="00226CDA"/>
    <w:rPr>
      <w:lang w:val="en-GB" w:eastAsia="en-GB"/>
    </w:rPr>
  </w:style>
  <w:style w:type="paragraph" w:customStyle="1" w:styleId="83ACB2D9EF2647CBA484F24C8E78690E">
    <w:name w:val="83ACB2D9EF2647CBA484F24C8E78690E"/>
    <w:rsid w:val="00226CDA"/>
    <w:rPr>
      <w:lang w:val="en-GB" w:eastAsia="en-GB"/>
    </w:rPr>
  </w:style>
  <w:style w:type="paragraph" w:customStyle="1" w:styleId="9CE74D29F0BC47119A9246F4FECA35B2">
    <w:name w:val="9CE74D29F0BC47119A9246F4FECA35B2"/>
    <w:rsid w:val="00226CDA"/>
    <w:rPr>
      <w:lang w:val="en-GB" w:eastAsia="en-GB"/>
    </w:rPr>
  </w:style>
  <w:style w:type="paragraph" w:customStyle="1" w:styleId="07081EFD68EB4AAD8BD6B4BCF2A59133">
    <w:name w:val="07081EFD68EB4AAD8BD6B4BCF2A59133"/>
    <w:rsid w:val="00226CDA"/>
    <w:rPr>
      <w:lang w:val="en-GB" w:eastAsia="en-GB"/>
    </w:rPr>
  </w:style>
  <w:style w:type="paragraph" w:customStyle="1" w:styleId="1852A0C4F2DC47A6A39D781FCBA72CB2">
    <w:name w:val="1852A0C4F2DC47A6A39D781FCBA72CB2"/>
    <w:rsid w:val="00226CDA"/>
    <w:rPr>
      <w:lang w:val="en-GB" w:eastAsia="en-GB"/>
    </w:rPr>
  </w:style>
  <w:style w:type="paragraph" w:customStyle="1" w:styleId="E0F1E0577F8D4898B65261B185AEB099">
    <w:name w:val="E0F1E0577F8D4898B65261B185AEB099"/>
    <w:rsid w:val="00226CDA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D o n e _ L i n e > W o r k D o n e _ L i n e < / W o r k D o n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E5A7C6-FF4A-4938-A845-067EBF91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10AE1C-B452-478D-8B63-CCCAF174C1E9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4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5.xml><?xml version="1.0" encoding="utf-8"?>
<ds:datastoreItem xmlns:ds="http://schemas.openxmlformats.org/officeDocument/2006/customXml" ds:itemID="{343248D2-BFB1-464A-9B0C-E9CF5CC6C5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2022-09-21T12:42:00Z</dcterms:created>
  <dcterms:modified xsi:type="dcterms:W3CDTF">2023-02-27T12:49:00Z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0x01010059AC4EE2EBFF504787A64866F4D8B5F9</vt:lpwstr>
  </property>
  <property fmtid="{D5CDD505-2E9C-101B-9397-08002B2CF9AE}" pid="3" name="MediaServiceImageTags">
    <vt:lpwstr/>
  </property>
</Properties>
</file>