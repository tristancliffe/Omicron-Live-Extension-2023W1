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BB4163" w:rsidR="00BC4D36" w:rsidTr="00BC4D36" w14:paraId="6829F65B" w14:textId="77777777">
        <w:trPr>
          <w:cantSplit/>
          <w:trHeight w:val="290"/>
        </w:trPr>
        <w:tc>
          <w:tcPr>
            <w:tcW w:w="2500" w:type="pct"/>
          </w:tcPr>
          <w:p w:rsidRPr="002C2F5B" w:rsidR="00BC4D36" w:rsidP="00E022B0" w:rsidRDefault="00BC4D36" w14:paraId="28581EEB" w14:textId="45D4264C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2C2F5B">
              <w:rPr>
                <w:b/>
                <w:bCs/>
                <w:sz w:val="16"/>
                <w:szCs w:val="16"/>
              </w:rPr>
              <w:t>Customer Address</w:t>
            </w:r>
          </w:p>
        </w:tc>
        <w:sdt>
          <w:sdtPr>
            <w:rPr>
              <w:b/>
              <w:bCs/>
              <w:sz w:val="16"/>
              <w:szCs w:val="16"/>
            </w:rPr>
            <w:alias w:val="#Nav: /Header/ShipToAddress_Lbl"/>
            <w:tag w:val="#Nav: Standard_Sales_Order_Conf/1305"/>
            <w:id w:val="2028443248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_Lbl[1]" w:storeItemID="{6600D7DD-4A4F-4DD3-9E09-C674FC837F25}"/>
            <w:text/>
          </w:sdtPr>
          <w:sdtContent>
            <w:tc>
              <w:tcPr>
                <w:tcW w:w="2500" w:type="pct"/>
              </w:tcPr>
              <w:p w:rsidRPr="002C2F5B" w:rsidR="00BC4D36" w:rsidP="00E022B0" w:rsidRDefault="00BC4D36" w14:paraId="57A6E813" w14:textId="6F86FC89">
                <w:pPr>
                  <w:pStyle w:val="NoSpacing"/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2C2F5B">
                  <w:rPr>
                    <w:b/>
                    <w:bCs/>
                    <w:sz w:val="16"/>
                    <w:szCs w:val="16"/>
                  </w:rPr>
                  <w:t>ShipToAddress_Lbl</w:t>
                </w:r>
                <w:proofErr w:type="spellEnd"/>
              </w:p>
            </w:tc>
          </w:sdtContent>
        </w:sdt>
      </w:tr>
      <w:tr w:rsidRPr="00BB4163" w:rsidR="00BC4D36" w:rsidTr="00BC4D36" w14:paraId="26F2FC6E" w14:textId="77777777">
        <w:trPr>
          <w:cantSplit/>
          <w:trHeight w:val="20"/>
        </w:trPr>
        <w:sdt>
          <w:sdtPr>
            <w:rPr>
              <w:b/>
              <w:bCs/>
              <w:sz w:val="16"/>
              <w:szCs w:val="16"/>
            </w:rPr>
            <w:alias w:val="#Nav: /Header/CustomerAddress1"/>
            <w:tag w:val="#Nav: Standard_Sales_Order_Conf/1305"/>
            <w:id w:val="-346637227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1[1]" w:storeItemID="{6600D7DD-4A4F-4DD3-9E09-C674FC837F2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500" w:type="pct"/>
              </w:tcPr>
              <w:p w:rsidRPr="00BC4D36" w:rsidR="00BC4D36" w:rsidP="00E022B0" w:rsidRDefault="00BC4D36" w14:paraId="53A5946E" w14:textId="3A948DC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1"/>
            <w:tag w:val="#Nav: Standard_Sales_Order_Conf/1305"/>
            <w:id w:val="403031586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1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09FB0A4D" w14:textId="7152E52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ShipToAddress1</w:t>
                </w:r>
              </w:p>
            </w:tc>
          </w:sdtContent>
        </w:sdt>
      </w:tr>
      <w:tr w:rsidRPr="00BB4163" w:rsidR="00BC4D36" w:rsidTr="00BC4D36" w14:paraId="151884D0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2"/>
            <w:tag w:val="#Nav: Standard_Sales_Order_Conf/1305"/>
            <w:id w:val="2121793087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2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52CAD789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2"/>
            <w:tag w:val="#Nav: Standard_Sales_Order_Conf/1305"/>
            <w:id w:val="-1096009759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2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227CF870" w14:textId="031B534F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ShipToAddress2</w:t>
                </w:r>
              </w:p>
            </w:tc>
          </w:sdtContent>
        </w:sdt>
      </w:tr>
      <w:tr w:rsidRPr="00BB4163" w:rsidR="00BC4D36" w:rsidTr="00BC4D36" w14:paraId="489DBD9B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3"/>
            <w:tag w:val="#Nav: Standard_Sales_Order_Conf/1305"/>
            <w:id w:val="536395156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3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68ABE0D3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3"/>
            <w:tag w:val="#Nav: Standard_Sales_Order_Conf/1305"/>
            <w:id w:val="-1118293082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3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13B9B62D" w14:textId="277E5152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ShipToAddress3</w:t>
                </w:r>
              </w:p>
            </w:tc>
          </w:sdtContent>
        </w:sdt>
      </w:tr>
      <w:tr w:rsidRPr="00BB4163" w:rsidR="00BC4D36" w:rsidTr="00BC4D36" w14:paraId="77B5C40B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4"/>
            <w:tag w:val="#Nav: Standard_Sales_Order_Conf/1305"/>
            <w:id w:val="1229109116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4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667FD01A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4"/>
            <w:tag w:val="#Nav: Standard_Sales_Order_Conf/1305"/>
            <w:id w:val="280462230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4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3294A866" w14:textId="07C565F1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ShipToAddress4</w:t>
                </w:r>
              </w:p>
            </w:tc>
          </w:sdtContent>
        </w:sdt>
      </w:tr>
      <w:tr w:rsidRPr="00BB4163" w:rsidR="00BC4D36" w:rsidTr="00BC4D36" w14:paraId="536CF862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5"/>
            <w:tag w:val="#Nav: Standard_Sales_Order_Conf/1305"/>
            <w:id w:val="1814057176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5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132EE0A5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5"/>
            <w:tag w:val="#Nav: Standard_Sales_Order_Conf/1305"/>
            <w:id w:val="692496086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5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5C3B00A3" w14:textId="2EC1711A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ShipToAddress5</w:t>
                </w:r>
              </w:p>
            </w:tc>
          </w:sdtContent>
        </w:sdt>
      </w:tr>
      <w:tr w:rsidRPr="00BB4163" w:rsidR="00BC4D36" w:rsidTr="00BC4D36" w14:paraId="229EBB8B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6"/>
            <w:tag w:val="#Nav: Standard_Sales_Order_Conf/1305"/>
            <w:id w:val="-2064325541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6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1681B1ED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6"/>
            <w:tag w:val="#Nav: Standard_Sales_Order_Conf/1305"/>
            <w:id w:val="921142621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6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6F57D23F" w14:textId="39480C4C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ShipToAddress6</w:t>
                </w:r>
              </w:p>
            </w:tc>
          </w:sdtContent>
        </w:sdt>
      </w:tr>
      <w:tr w:rsidRPr="00BB4163" w:rsidR="00BC4D36" w:rsidTr="00BC4D36" w14:paraId="099CE60A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7"/>
            <w:tag w:val="#Nav: Standard_Sales_Order_Conf/1305"/>
            <w:id w:val="-762605892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7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3E8D976B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7"/>
            <w:tag w:val="#Nav: Standard_Sales_Order_Conf/1305"/>
            <w:id w:val="-1514148505"/>
            <w:placeholder>
              <w:docPart w:val="89D62E141964470AB336A1842D46A1C3"/>
            </w:placeholder>
            <w:dataBinding w:prefixMappings="xmlns:ns0='urn:microsoft-dynamics-nav/reports/Standard_Sales_Order_Conf/1305/'" w:xpath="/ns0:NavWordReportXmlPart[1]/ns0:Header[1]/ns0:ShipToAddress7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13FA47EC" w14:textId="2578A600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</w:rPr>
                  <w:t>ShipToAddress7</w:t>
                </w:r>
              </w:p>
            </w:tc>
          </w:sdtContent>
        </w:sdt>
      </w:tr>
      <w:tr w:rsidRPr="00BB4163" w:rsidR="00BC4D36" w:rsidTr="00BC4D36" w14:paraId="34E72004" w14:textId="77777777">
        <w:trPr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8"/>
            <w:tag w:val="#Nav: Standard_Sales_Order_Conf/1305"/>
            <w:id w:val="571465082"/>
            <w:placeholder>
              <w:docPart w:val="A973B6C4EB124DD1AB4782D3EAEF1699"/>
            </w:placeholder>
            <w:dataBinding w:prefixMappings="xmlns:ns0='urn:microsoft-dynamics-nav/reports/Standard_Sales_Order_Conf/1305/'" w:xpath="/ns0:NavWordReportXmlPart[1]/ns0:Header[1]/ns0:CustomerAddress8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BC4D36" w14:paraId="6331BE42" w14:textId="77777777">
                <w:pPr>
                  <w:pStyle w:val="NoSpacing"/>
                  <w:rPr>
                    <w:sz w:val="16"/>
                    <w:szCs w:val="16"/>
                  </w:rPr>
                </w:pPr>
                <w:r w:rsidRPr="00BC4D36">
                  <w:rPr>
                    <w:sz w:val="16"/>
                    <w:szCs w:val="16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8"/>
            <w:tag w:val="#Nav: Standard_Sales_Order_Conf/1305"/>
            <w:id w:val="-31888254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hipToAddress8[1]" w:storeItemID="{6600D7DD-4A4F-4DD3-9E09-C674FC837F25}"/>
            <w:text/>
          </w:sdtPr>
          <w:sdtContent>
            <w:tc>
              <w:tcPr>
                <w:tcW w:w="2500" w:type="pct"/>
              </w:tcPr>
              <w:p w:rsidRPr="00BC4D36" w:rsidR="00BC4D36" w:rsidP="00E022B0" w:rsidRDefault="003D6ABA" w14:paraId="2FD6CB4B" w14:textId="1883DC6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ShipToAddress8</w:t>
                </w:r>
              </w:p>
            </w:tc>
          </w:sdtContent>
        </w:sdt>
      </w:tr>
      <w:tr w:rsidRPr="00BB4163" w:rsidR="00BC4D36" w:rsidTr="00BC4D36" w14:paraId="089A5ABE" w14:textId="77777777">
        <w:trPr>
          <w:cantSplit/>
          <w:trHeight w:val="20"/>
        </w:trPr>
        <w:tc>
          <w:tcPr>
            <w:tcW w:w="2500" w:type="pct"/>
          </w:tcPr>
          <w:p w:rsidRPr="00D11947" w:rsidR="00BC4D36" w:rsidP="00E022B0" w:rsidRDefault="00823584" w14:paraId="7DF330F8" w14:textId="788DF1A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Sell-to Phone No.</w:t>
            </w:r>
            <w:r w:rsidRPr="00D11947" w:rsidR="00BC4D36">
              <w:rPr>
                <w:sz w:val="16"/>
                <w:szCs w:val="16"/>
              </w:rPr>
              <w:t>:</w:t>
            </w:r>
            <w:r w:rsidR="00A67B8C">
              <w:rPr>
                <w:sz w:val="16"/>
                <w:szCs w:val="16"/>
              </w:rPr>
              <w:t xml:space="preserve"> </w:t>
            </w:r>
            <w:r w:rsidRPr="00D11947" w:rsidR="00BC4D36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SellToContactPhoneNo"/>
                <w:tag w:val="#Nav: Standard_Sales_Order_Conf/1305"/>
                <w:id w:val="2034296097"/>
                <w:placeholder>
                  <w:docPart w:val="D26978616A02413A9D6E55EEB656F064"/>
                </w:placeholder>
                <w:dataBinding w:prefixMappings="xmlns:ns0='urn:microsoft-dynamics-nav/reports/Standard_Sales_Order_Conf/1305/'" w:xpath="/ns0:NavWordReportXmlPart[1]/ns0:Header[1]/ns0:SellToContactPhoneNo[1]" w:storeItemID="{6600D7DD-4A4F-4DD3-9E09-C674FC837F25}"/>
                <w:text/>
              </w:sdtPr>
              <w:sdtContent>
                <w:proofErr w:type="spellStart"/>
                <w:r w:rsidR="003D6ABA">
                  <w:rPr>
                    <w:sz w:val="16"/>
                    <w:szCs w:val="16"/>
                  </w:rPr>
                  <w:t>SellToContactPhoneNo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D11947" w:rsidR="00BC4D36" w:rsidP="00E022B0" w:rsidRDefault="00BC4D36" w14:paraId="75AA91E7" w14:textId="317CBBD7">
            <w:pPr>
              <w:pStyle w:val="NoSpacing"/>
              <w:rPr>
                <w:sz w:val="16"/>
                <w:szCs w:val="16"/>
              </w:rPr>
            </w:pPr>
          </w:p>
        </w:tc>
      </w:tr>
      <w:tr w:rsidRPr="00BB4163" w:rsidR="00BC4D36" w:rsidTr="00BC4D36" w14:paraId="1D29D77F" w14:textId="77777777">
        <w:trPr>
          <w:cantSplit/>
          <w:trHeight w:val="20"/>
        </w:trPr>
        <w:tc>
          <w:tcPr>
            <w:tcW w:w="2500" w:type="pct"/>
          </w:tcPr>
          <w:p w:rsidRPr="00D11947" w:rsidR="00BC4D36" w:rsidP="00E022B0" w:rsidRDefault="003F0ED9" w14:paraId="06729C90" w14:textId="47AE469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Sell-to Mobile No.</w:t>
            </w:r>
            <w:r w:rsidRPr="00D11947" w:rsidR="00BC4D36">
              <w:rPr>
                <w:sz w:val="16"/>
                <w:szCs w:val="16"/>
              </w:rPr>
              <w:t>:</w:t>
            </w:r>
            <w:r w:rsidR="00A67B8C">
              <w:rPr>
                <w:sz w:val="16"/>
                <w:szCs w:val="16"/>
              </w:rPr>
              <w:t xml:space="preserve"> </w:t>
            </w:r>
            <w:r w:rsidRPr="00D11947" w:rsidR="00BC4D36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SellToContactMobilePhoneNo"/>
                <w:tag w:val="#Nav: Standard_Sales_Order_Conf/1305"/>
                <w:id w:val="-91618915"/>
                <w:placeholder>
                  <w:docPart w:val="9FC2A2482EC74EB79DAF449DD2FB6FE4"/>
                </w:placeholder>
                <w:dataBinding w:prefixMappings="xmlns:ns0='urn:microsoft-dynamics-nav/reports/Standard_Sales_Order_Conf/1305/'" w:xpath="/ns0:NavWordReportXmlPart[1]/ns0:Header[1]/ns0:SellToContactMobilePhoneNo[1]" w:storeItemID="{6600D7DD-4A4F-4DD3-9E09-C674FC837F25}"/>
                <w:text/>
              </w:sdtPr>
              <w:sdtContent>
                <w:proofErr w:type="spellStart"/>
                <w:r w:rsidR="003D6ABA">
                  <w:rPr>
                    <w:sz w:val="16"/>
                    <w:szCs w:val="16"/>
                  </w:rPr>
                  <w:t>SellToContactMobilePhoneNo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D11947" w:rsidR="00BC4D36" w:rsidP="00E022B0" w:rsidRDefault="00BC4D36" w14:paraId="75ECE998" w14:textId="2C021D11">
            <w:pPr>
              <w:pStyle w:val="NoSpacing"/>
              <w:rPr>
                <w:sz w:val="16"/>
                <w:szCs w:val="16"/>
              </w:rPr>
            </w:pPr>
          </w:p>
        </w:tc>
      </w:tr>
      <w:tr w:rsidRPr="00BB4163" w:rsidR="00BC4D36" w:rsidTr="00BC4D36" w14:paraId="481A15DE" w14:textId="77777777">
        <w:trPr>
          <w:cantSplit/>
          <w:trHeight w:val="20"/>
        </w:trPr>
        <w:tc>
          <w:tcPr>
            <w:tcW w:w="2500" w:type="pct"/>
          </w:tcPr>
          <w:p w:rsidRPr="00D11947" w:rsidR="00BC4D36" w:rsidP="00E022B0" w:rsidRDefault="00823584" w14:paraId="003890B5" w14:textId="33FA0CA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Sell-to E-</w:t>
            </w:r>
            <w:r w:rsidR="00A67B8C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ail</w:t>
            </w:r>
            <w:r w:rsidRPr="00D11947" w:rsidR="00BC4D36">
              <w:rPr>
                <w:sz w:val="16"/>
                <w:szCs w:val="16"/>
              </w:rPr>
              <w:t xml:space="preserve">: </w:t>
            </w:r>
            <w:sdt>
              <w:sdtPr>
                <w:rPr>
                  <w:sz w:val="16"/>
                  <w:szCs w:val="16"/>
                </w:rPr>
                <w:alias w:val="#Nav: /Header/SellToContactEmail"/>
                <w:tag w:val="#Nav: Standard_Sales_Order_Conf/1305"/>
                <w:id w:val="-950938750"/>
                <w:placeholder>
                  <w:docPart w:val="7395F20D50F34800B877D82484FE978A"/>
                </w:placeholder>
                <w:dataBinding w:prefixMappings="xmlns:ns0='urn:microsoft-dynamics-nav/reports/Standard_Sales_Order_Conf/1305/'" w:xpath="/ns0:NavWordReportXmlPart[1]/ns0:Header[1]/ns0:SellToContactEmail[1]" w:storeItemID="{6600D7DD-4A4F-4DD3-9E09-C674FC837F25}"/>
                <w:text/>
              </w:sdtPr>
              <w:sdtContent>
                <w:proofErr w:type="spellStart"/>
                <w:r w:rsidR="003D6ABA">
                  <w:rPr>
                    <w:sz w:val="16"/>
                    <w:szCs w:val="16"/>
                  </w:rPr>
                  <w:t>SellToContactEmail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D11947" w:rsidR="00BC4D36" w:rsidP="00E022B0" w:rsidRDefault="00BC4D36" w14:paraId="15142B40" w14:textId="4781986D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Pr="008E3A2F" w:rsidR="00245B0E" w:rsidP="00E33456" w:rsidRDefault="00245B0E" w14:paraId="21C3F972" w14:textId="77777777">
      <w:pPr>
        <w:pStyle w:val="NoSpacing"/>
        <w:rPr>
          <w:sz w:val="10"/>
          <w:szCs w:val="10"/>
        </w:rPr>
      </w:pPr>
    </w:p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Pr="00BB4163" w:rsidR="007237D8" w:rsidTr="007237D8" w14:paraId="3436BAB8" w14:textId="77777777">
        <w:trPr>
          <w:trHeight w:val="57"/>
        </w:trPr>
        <w:tc>
          <w:tcPr>
            <w:tcW w:w="2551" w:type="dxa"/>
          </w:tcPr>
          <w:sdt>
            <w:sdtPr>
              <w:rPr>
                <w:sz w:val="16"/>
                <w:szCs w:val="14"/>
              </w:rPr>
              <w:alias w:val="#Nav: /Header/SelltoCustomerNo_Lbl"/>
              <w:tag w:val="#Nav: Standard_Sales_Order_Conf/1305"/>
              <w:id w:val="1267043624"/>
              <w:placeholder>
                <w:docPart w:val="11E167959EF24A2F8B56833D30C686C9"/>
              </w:placeholder>
              <w:dataBinding w:prefixMappings="xmlns:ns0='urn:microsoft-dynamics-nav/reports/Standard_Sales_Order_Conf/1305/'" w:xpath="/ns0:NavWordReportXmlPart[1]/ns0:Header[1]/ns0:SelltoCustomerNo_Lbl[1]" w:storeItemID="{6600D7DD-4A4F-4DD3-9E09-C674FC837F25}"/>
              <w:text/>
            </w:sdtPr>
            <w:sdtContent>
              <w:p w:rsidRPr="00FF2A38" w:rsidR="007237D8" w:rsidP="00FF2A38" w:rsidRDefault="007237D8" w14:paraId="5A165D7B" w14:textId="2A7F65B0">
                <w:pPr>
                  <w:pStyle w:val="Heading1"/>
                  <w:spacing w:after="60"/>
                  <w:rPr>
                    <w:sz w:val="16"/>
                    <w:szCs w:val="14"/>
                  </w:rPr>
                </w:pPr>
                <w:proofErr w:type="spellStart"/>
                <w:r w:rsidRPr="00FF2A38">
                  <w:rPr>
                    <w:sz w:val="16"/>
                    <w:szCs w:val="14"/>
                  </w:rPr>
                  <w:t>SelltoCustomerNo_Lbl</w:t>
                </w:r>
                <w:proofErr w:type="spellEnd"/>
              </w:p>
            </w:sdtContent>
          </w:sdt>
        </w:tc>
        <w:sdt>
          <w:sdtPr>
            <w:rPr>
              <w:b/>
              <w:sz w:val="16"/>
              <w:szCs w:val="14"/>
            </w:rPr>
            <w:alias w:val="#Nav: /Header/BilltoCustomerNo_Lbl"/>
            <w:tag w:val="#Nav: Standard_Sales_Order_Conf/1305"/>
            <w:id w:val="1124817417"/>
            <w:placeholder>
              <w:docPart w:val="11E167959EF24A2F8B56833D30C686C9"/>
            </w:placeholder>
            <w:dataBinding w:prefixMappings="xmlns:ns0='urn:microsoft-dynamics-nav/reports/Standard_Sales_Order_Conf/1305/'" w:xpath="/ns0:NavWordReportXmlPart[1]/ns0:Header[1]/ns0:BilltoCustomerNo_Lbl[1]" w:storeItemID="{6600D7DD-4A4F-4DD3-9E09-C674FC837F25}"/>
            <w:text/>
          </w:sdtPr>
          <w:sdtContent>
            <w:tc>
              <w:tcPr>
                <w:tcW w:w="2552" w:type="dxa"/>
              </w:tcPr>
              <w:p w:rsidRPr="00344782" w:rsidR="007237D8" w:rsidP="00FF2A38" w:rsidRDefault="007237D8" w14:paraId="5189B9FC" w14:textId="68125818">
                <w:pPr>
                  <w:spacing w:after="60"/>
                  <w:rPr>
                    <w:b/>
                    <w:sz w:val="16"/>
                    <w:szCs w:val="14"/>
                  </w:rPr>
                </w:pPr>
                <w:proofErr w:type="spellStart"/>
                <w:r w:rsidRPr="00344782">
                  <w:rPr>
                    <w:b/>
                    <w:sz w:val="16"/>
                    <w:szCs w:val="14"/>
                  </w:rPr>
                  <w:t>BilltoCustomerNo_Lbl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4"/>
            </w:rPr>
            <w:alias w:val="#Nav: /Header/YourReference_Lbl"/>
            <w:tag w:val="#Nav: Standard_Sales_Order_Conf/1305"/>
            <w:id w:val="-797918173"/>
            <w:placeholder>
              <w:docPart w:val="A1C081410B4B483FA19AA62B869B9D81"/>
            </w:placeholder>
            <w:dataBinding w:prefixMappings="xmlns:ns0='urn:microsoft-dynamics-nav/reports/Standard_Sales_Order_Conf/1305/'" w:xpath="/ns0:NavWordReportXmlPart[1]/ns0:Header[1]/ns0:YourReference_Lbl[1]" w:storeItemID="{6600D7DD-4A4F-4DD3-9E09-C674FC837F25}"/>
            <w:text/>
          </w:sdtPr>
          <w:sdtContent>
            <w:tc>
              <w:tcPr>
                <w:tcW w:w="2551" w:type="dxa"/>
              </w:tcPr>
              <w:p w:rsidRPr="00BB4163" w:rsidR="007237D8" w:rsidP="00FF2A38" w:rsidRDefault="007237D8" w14:paraId="270D1E1D" w14:textId="54837E66">
                <w:pPr>
                  <w:pStyle w:val="Heading1"/>
                  <w:spacing w:after="60"/>
                  <w:jc w:val="center"/>
                  <w:rPr>
                    <w:sz w:val="16"/>
                    <w:szCs w:val="14"/>
                  </w:rPr>
                </w:pPr>
                <w:proofErr w:type="spellStart"/>
                <w:r w:rsidRPr="00BB4163">
                  <w:rPr>
                    <w:sz w:val="16"/>
                    <w:szCs w:val="14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4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4ED3E18140564181BE129BBD0A441C8A"/>
            </w:placeholder>
            <w:dataBinding w:prefixMappings="xmlns:ns0='urn:microsoft-dynamics-nav/reports/Standard_Sales_Order_Conf/1305/'" w:xpath="/ns0:NavWordReportXmlPart[1]/ns0:Header[1]/ns0:ShipmentMethodDescription_Lbl[1]" w:storeItemID="{6600D7DD-4A4F-4DD3-9E09-C674FC837F25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Pr="00BB4163" w:rsidR="007237D8" w:rsidP="00FF2A38" w:rsidRDefault="007237D8" w14:paraId="3D48FDA0" w14:textId="77777777">
                <w:pPr>
                  <w:pStyle w:val="Heading1"/>
                  <w:spacing w:after="60"/>
                  <w:jc w:val="right"/>
                  <w:rPr>
                    <w:sz w:val="16"/>
                    <w:szCs w:val="14"/>
                  </w:rPr>
                </w:pPr>
                <w:r w:rsidRPr="00BB4163">
                  <w:rPr>
                    <w:sz w:val="16"/>
                    <w:szCs w:val="14"/>
                    <w:lang w:val="da-DK"/>
                  </w:rPr>
                  <w:t>ShipmentMethodDescription_Lbl</w:t>
                </w:r>
              </w:p>
            </w:tc>
          </w:sdtContent>
        </w:sdt>
      </w:tr>
      <w:tr w:rsidRPr="00BB4163" w:rsidR="007237D8" w:rsidTr="007237D8" w14:paraId="11B4727C" w14:textId="77777777">
        <w:trPr>
          <w:trHeight w:val="57"/>
        </w:trPr>
        <w:sdt>
          <w:sdtPr>
            <w:rPr>
              <w:sz w:val="18"/>
              <w:szCs w:val="18"/>
            </w:rPr>
            <w:alias w:val="#Nav: /Header/SelltoCustomerNo"/>
            <w:tag w:val="#Nav: Standard_Sales_Order_Conf/1305"/>
            <w:id w:val="-1095620479"/>
            <w:placeholder>
              <w:docPart w:val="11E167959EF24A2F8B56833D30C686C9"/>
            </w:placeholder>
            <w:dataBinding w:prefixMappings="xmlns:ns0='urn:microsoft-dynamics-nav/reports/Standard_Sales_Order_Conf/1305/'" w:xpath="/ns0:NavWordReportXmlPart[1]/ns0:Header[1]/ns0:SelltoCustomerNo[1]" w:storeItemID="{6600D7DD-4A4F-4DD3-9E09-C674FC837F25}"/>
            <w:text/>
          </w:sdtPr>
          <w:sdtContent>
            <w:tc>
              <w:tcPr>
                <w:tcW w:w="2551" w:type="dxa"/>
              </w:tcPr>
              <w:p w:rsidRPr="00344782" w:rsidR="007237D8" w:rsidP="00FF2A38" w:rsidRDefault="007237D8" w14:paraId="0F8A5135" w14:textId="30B3C143">
                <w:pPr>
                  <w:spacing w:after="60"/>
                  <w:rPr>
                    <w:sz w:val="18"/>
                    <w:szCs w:val="18"/>
                  </w:rPr>
                </w:pPr>
                <w:proofErr w:type="spellStart"/>
                <w:r w:rsidRPr="00344782">
                  <w:rPr>
                    <w:sz w:val="18"/>
                    <w:szCs w:val="18"/>
                  </w:rPr>
                  <w:t>SelltoCustomerNo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BilltoCustumerNo"/>
            <w:tag w:val="#Nav: Standard_Sales_Order_Conf/1305"/>
            <w:id w:val="781922431"/>
            <w:placeholder>
              <w:docPart w:val="11E167959EF24A2F8B56833D30C686C9"/>
            </w:placeholder>
            <w:dataBinding w:prefixMappings="xmlns:ns0='urn:microsoft-dynamics-nav/reports/Standard_Sales_Order_Conf/1305/'" w:xpath="/ns0:NavWordReportXmlPart[1]/ns0:Header[1]/ns0:BilltoCustumerNo[1]" w:storeItemID="{6600D7DD-4A4F-4DD3-9E09-C674FC837F25}"/>
            <w:text/>
          </w:sdtPr>
          <w:sdtContent>
            <w:tc>
              <w:tcPr>
                <w:tcW w:w="2552" w:type="dxa"/>
              </w:tcPr>
              <w:p w:rsidRPr="00344782" w:rsidR="007237D8" w:rsidP="00FF2A38" w:rsidRDefault="007237D8" w14:paraId="2159DD17" w14:textId="6BE7605B">
                <w:pPr>
                  <w:spacing w:after="60"/>
                  <w:rPr>
                    <w:sz w:val="18"/>
                    <w:szCs w:val="18"/>
                  </w:rPr>
                </w:pPr>
                <w:proofErr w:type="spellStart"/>
                <w:r w:rsidRPr="00344782">
                  <w:rPr>
                    <w:sz w:val="18"/>
                    <w:szCs w:val="18"/>
                  </w:rPr>
                  <w:t>BilltoCustumerNo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Order_Conf/1305"/>
            <w:id w:val="-1449458442"/>
            <w:placeholder>
              <w:docPart w:val="A1C081410B4B483FA19AA62B869B9D81"/>
            </w:placeholder>
            <w:dataBinding w:prefixMappings="xmlns:ns0='urn:microsoft-dynamics-nav/reports/Standard_Sales_Order_Conf/1305/'" w:xpath="/ns0:NavWordReportXmlPart[1]/ns0:Header[1]/ns0:YourReference[1]" w:storeItemID="{6600D7DD-4A4F-4DD3-9E09-C674FC837F25}"/>
            <w:text/>
          </w:sdtPr>
          <w:sdtContent>
            <w:tc>
              <w:tcPr>
                <w:tcW w:w="2551" w:type="dxa"/>
              </w:tcPr>
              <w:p w:rsidRPr="00344782" w:rsidR="007237D8" w:rsidP="00FF2A38" w:rsidRDefault="007237D8" w14:paraId="0F837E58" w14:textId="593FCE06">
                <w:pPr>
                  <w:spacing w:after="60"/>
                  <w:jc w:val="center"/>
                  <w:rPr>
                    <w:sz w:val="18"/>
                    <w:szCs w:val="18"/>
                  </w:rPr>
                </w:pPr>
                <w:proofErr w:type="spellStart"/>
                <w:r w:rsidRPr="00344782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F70F7BC1C509481FA3F2651C9B464C56"/>
            </w:placeholder>
            <w:dataBinding w:prefixMappings="xmlns:ns0='urn:microsoft-dynamics-nav/reports/Standard_Sales_Order_Conf/1305/'" w:xpath="/ns0:NavWordReportXmlPart[1]/ns0:Header[1]/ns0:ShipmentMethodDescription[1]" w:storeItemID="{6600D7DD-4A4F-4DD3-9E09-C674FC837F25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Pr="00344782" w:rsidR="007237D8" w:rsidP="00FF2A38" w:rsidRDefault="007237D8" w14:paraId="4292B848" w14:textId="77777777">
                <w:pPr>
                  <w:spacing w:after="60"/>
                  <w:jc w:val="right"/>
                  <w:rPr>
                    <w:sz w:val="18"/>
                    <w:szCs w:val="18"/>
                  </w:rPr>
                </w:pPr>
                <w:r w:rsidRPr="00344782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6600D7DD-4A4F-4DD3-9E09-C674FC837F25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600D7DD-4A4F-4DD3-9E09-C674FC837F25}"/>
                <w:text/>
              </w:sdtPr>
              <w:sdtContent>
                <w:p w:rsidR="00654762" w:rsidP="000D17C9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TableGrid"/>
        <w:tblW w:w="11199" w:type="dxa"/>
        <w:tblInd w:w="-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60"/>
        <w:gridCol w:w="4536"/>
        <w:gridCol w:w="709"/>
        <w:gridCol w:w="851"/>
        <w:gridCol w:w="850"/>
        <w:gridCol w:w="709"/>
        <w:gridCol w:w="992"/>
        <w:gridCol w:w="992"/>
      </w:tblGrid>
      <w:tr w:rsidRPr="00BC4D36" w:rsidR="008350A8" w:rsidTr="00300253" w14:paraId="6B67A4E9" w14:textId="77777777">
        <w:trPr>
          <w:trHeight w:val="546"/>
        </w:trPr>
        <w:sdt>
          <w:sdtPr>
            <w:rPr>
              <w:sz w:val="16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6600D7DD-4A4F-4DD3-9E09-C674FC837F25}"/>
            <w:text/>
          </w:sdtPr>
          <w:sdtContent>
            <w:tc>
              <w:tcPr>
                <w:tcW w:w="1560" w:type="dxa"/>
                <w:tcBorders>
                  <w:bottom w:val="single" w:color="auto" w:sz="4" w:space="0"/>
                </w:tcBorders>
                <w:vAlign w:val="bottom"/>
              </w:tcPr>
              <w:p w:rsidRPr="00BC4D36" w:rsidR="008350A8" w:rsidP="008350A8" w:rsidRDefault="008350A8" w14:paraId="33E415D5" w14:textId="77777777">
                <w:pPr>
                  <w:pStyle w:val="Heading1"/>
                  <w:rPr>
                    <w:sz w:val="16"/>
                  </w:rPr>
                </w:pPr>
                <w:proofErr w:type="spellStart"/>
                <w:r w:rsidRPr="00BC4D36">
                  <w:rPr>
                    <w:sz w:val="16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6600D7DD-4A4F-4DD3-9E09-C674FC837F25}"/>
            <w:text/>
          </w:sdtPr>
          <w:sdtContent>
            <w:tc>
              <w:tcPr>
                <w:tcW w:w="4536" w:type="dxa"/>
                <w:tcBorders>
                  <w:bottom w:val="single" w:color="auto" w:sz="4" w:space="0"/>
                </w:tcBorders>
                <w:vAlign w:val="bottom"/>
              </w:tcPr>
              <w:p w:rsidRPr="00BC4D36" w:rsidR="008350A8" w:rsidP="008350A8" w:rsidRDefault="008350A8" w14:paraId="50264B05" w14:textId="77777777">
                <w:pPr>
                  <w:pStyle w:val="Heading1"/>
                  <w:rPr>
                    <w:sz w:val="16"/>
                  </w:rPr>
                </w:pPr>
                <w:proofErr w:type="spellStart"/>
                <w:r w:rsidRPr="00BC4D36">
                  <w:rPr>
                    <w:sz w:val="16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BC4D36" w:rsidR="008350A8" w:rsidP="000D17C9" w:rsidRDefault="001B4A1C" w14:paraId="6818D2F5" w14:textId="0D5A56EB">
            <w:pPr>
              <w:pStyle w:val="Heading1"/>
              <w:spacing w:after="40"/>
              <w:jc w:val="right"/>
              <w:rPr>
                <w:sz w:val="16"/>
              </w:rPr>
            </w:pPr>
            <w:r w:rsidRPr="00BC4D36">
              <w:rPr>
                <w:sz w:val="16"/>
              </w:rPr>
              <w:t>Qty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bottom"/>
          </w:tcPr>
          <w:p w:rsidRPr="00BC4D36" w:rsidR="008350A8" w:rsidP="000D17C9" w:rsidRDefault="008350A8" w14:paraId="1B620089" w14:textId="77777777">
            <w:pPr>
              <w:pStyle w:val="Heading1"/>
              <w:spacing w:after="40"/>
              <w:jc w:val="right"/>
              <w:rPr>
                <w:sz w:val="16"/>
              </w:rPr>
            </w:pPr>
          </w:p>
        </w:tc>
        <w:sdt>
          <w:sdtPr>
            <w:rPr>
              <w:sz w:val="16"/>
            </w:r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6600D7DD-4A4F-4DD3-9E09-C674FC837F25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BC4D36" w:rsidR="008350A8" w:rsidP="000D17C9" w:rsidRDefault="008350A8" w14:paraId="19BB4118" w14:textId="77777777">
                <w:pPr>
                  <w:pStyle w:val="Heading1"/>
                  <w:spacing w:after="40"/>
                  <w:jc w:val="right"/>
                  <w:rPr>
                    <w:sz w:val="16"/>
                  </w:rPr>
                </w:pPr>
                <w:proofErr w:type="spellStart"/>
                <w:r w:rsidRPr="00BC4D36">
                  <w:rPr>
                    <w:sz w:val="16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BC4D36" w:rsidR="008350A8" w:rsidP="000D17C9" w:rsidRDefault="00A37F92" w14:paraId="3FBCE779" w14:textId="0550640D">
            <w:pPr>
              <w:pStyle w:val="Heading1"/>
              <w:spacing w:after="40"/>
              <w:jc w:val="right"/>
              <w:rPr>
                <w:sz w:val="16"/>
              </w:rPr>
            </w:pPr>
            <w:proofErr w:type="spellStart"/>
            <w:r w:rsidRPr="00BC4D36">
              <w:rPr>
                <w:sz w:val="16"/>
              </w:rPr>
              <w:t>Stk</w:t>
            </w:r>
            <w:proofErr w:type="spellEnd"/>
          </w:p>
        </w:tc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:rsidRPr="00BC4D36" w:rsidR="008350A8" w:rsidP="000D17C9" w:rsidRDefault="009478DA" w14:paraId="4D08D7CF" w14:textId="38B60769">
            <w:pPr>
              <w:pStyle w:val="Heading1"/>
              <w:spacing w:after="40"/>
              <w:jc w:val="right"/>
              <w:rPr>
                <w:i/>
                <w:iCs/>
                <w:sz w:val="16"/>
              </w:rPr>
            </w:pPr>
            <w:r w:rsidRPr="00BC4D36">
              <w:rPr>
                <w:sz w:val="16"/>
              </w:rPr>
              <w:t>Shelf</w:t>
            </w:r>
            <w:r w:rsidRPr="00BC4D36" w:rsidR="00E51DF5">
              <w:rPr>
                <w:sz w:val="16"/>
              </w:rPr>
              <w:br/>
            </w:r>
            <w:proofErr w:type="spellStart"/>
            <w:r w:rsidRPr="00BC4D36" w:rsidR="00E51DF5">
              <w:rPr>
                <w:b w:val="0"/>
                <w:bCs/>
                <w:i/>
                <w:iCs/>
                <w:sz w:val="16"/>
              </w:rPr>
              <w:t>Harmonised</w:t>
            </w:r>
            <w:proofErr w:type="spellEnd"/>
          </w:p>
        </w:tc>
        <w:sdt>
          <w:sdtPr>
            <w:rPr>
              <w:sz w:val="16"/>
            </w:r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6600D7DD-4A4F-4DD3-9E09-C674FC837F25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BC4D36" w:rsidR="008350A8" w:rsidP="000D17C9" w:rsidRDefault="008350A8" w14:paraId="674C0BA5" w14:textId="77777777">
                <w:pPr>
                  <w:pStyle w:val="Heading1"/>
                  <w:spacing w:after="40"/>
                  <w:jc w:val="right"/>
                  <w:rPr>
                    <w:sz w:val="16"/>
                  </w:rPr>
                </w:pPr>
                <w:proofErr w:type="spellStart"/>
                <w:r w:rsidRPr="00BC4D36">
                  <w:rPr>
                    <w:sz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BC4D36" w:rsidR="008350A8" w:rsidTr="00300253" w14:paraId="43D947A9" w14:textId="77777777">
        <w:trPr>
          <w:trHeight w:val="182"/>
        </w:trPr>
        <w:tc>
          <w:tcPr>
            <w:tcW w:w="1560" w:type="dxa"/>
            <w:tcBorders>
              <w:top w:val="single" w:color="auto" w:sz="4" w:space="0"/>
            </w:tcBorders>
          </w:tcPr>
          <w:p w:rsidRPr="00BC4D36" w:rsidR="008350A8" w:rsidP="00AB16B7" w:rsidRDefault="008350A8" w14:paraId="022E7509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color="auto" w:sz="4" w:space="0"/>
            </w:tcBorders>
          </w:tcPr>
          <w:p w:rsidRPr="00BC4D36" w:rsidR="008350A8" w:rsidP="00AB16B7" w:rsidRDefault="008350A8" w14:paraId="4B4C8D72" w14:textId="4B4BF302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BC4D36" w:rsidR="008350A8" w:rsidP="000D17C9" w:rsidRDefault="008350A8" w14:paraId="52DB2A94" w14:textId="77777777">
            <w:pPr>
              <w:pStyle w:val="NoSpacing"/>
              <w:spacing w:after="40"/>
              <w:jc w:val="righ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</w:tcPr>
          <w:p w:rsidRPr="00BC4D36" w:rsidR="008350A8" w:rsidP="000D17C9" w:rsidRDefault="008350A8" w14:paraId="3CFD4A48" w14:textId="77777777">
            <w:pPr>
              <w:pStyle w:val="NoSpacing"/>
              <w:spacing w:after="40"/>
              <w:jc w:val="righ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BC4D36" w:rsidR="008350A8" w:rsidP="000D17C9" w:rsidRDefault="008350A8" w14:paraId="5C176FD1" w14:textId="77777777">
            <w:pPr>
              <w:pStyle w:val="NoSpacing"/>
              <w:spacing w:after="40"/>
              <w:jc w:val="righ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BC4D36" w:rsidR="008350A8" w:rsidP="000D17C9" w:rsidRDefault="008350A8" w14:paraId="0A297F98" w14:textId="77777777">
            <w:pPr>
              <w:pStyle w:val="NoSpacing"/>
              <w:spacing w:after="40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BC4D36" w:rsidR="008350A8" w:rsidP="000D17C9" w:rsidRDefault="008350A8" w14:paraId="75109573" w14:textId="77777777">
            <w:pPr>
              <w:pStyle w:val="NoSpacing"/>
              <w:spacing w:after="40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BC4D36" w:rsidR="008350A8" w:rsidP="000D17C9" w:rsidRDefault="008350A8" w14:paraId="18425591" w14:textId="77777777">
            <w:pPr>
              <w:pStyle w:val="NoSpacing"/>
              <w:spacing w:after="40"/>
              <w:jc w:val="right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Line"/>
          <w:tag w:val="#Nav: Standard_Sales_Order_Conf/1305"/>
          <w:id w:val="-75598625"/>
          <w15:dataBinding w:prefixMappings="xmlns:ns0='urn:microsoft-dynamics-nav/reports/Standard_Sales_Order_Conf/1305/'" w:xpath="/ns0:NavWordReportXmlPart[1]/ns0:Header[1]/ns0:Line" w:storeItemID="{6600D7DD-4A4F-4DD3-9E09-C674FC837F25}"/>
          <w15:repeatingSection/>
        </w:sdtPr>
        <w:sdtContent>
          <w:sdt>
            <w:sdtPr>
              <w:rPr>
                <w:sz w:val="16"/>
                <w:szCs w:val="16"/>
              </w:rPr>
              <w:id w:val="1965385503"/>
              <w:placeholder>
                <w:docPart w:val="DefaultPlaceholder_-1854013435"/>
              </w:placeholder>
              <w15:repeatingSectionItem/>
            </w:sdtPr>
            <w:sdtContent>
              <w:tr w:rsidRPr="00BC4D36" w:rsidR="008350A8" w:rsidTr="00300253" w14:paraId="0FB49025" w14:textId="77777777">
                <w:trPr>
                  <w:trHeight w:val="227"/>
                </w:trPr>
                <w:tc>
                  <w:tcPr>
                    <w:tcW w:w="1560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Header/Line/ItemNo_Line"/>
                      <w:tag w:val="#Nav: Standard_Sales_Order_Conf/1305"/>
                      <w:id w:val="-1412688788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ItemNo_Line[1]" w:storeItemID="{6600D7DD-4A4F-4DD3-9E09-C674FC837F25}"/>
                      <w:text/>
                    </w:sdtPr>
                    <w:sdtContent>
                      <w:p w:rsidR="008350A8" w:rsidP="00CC6CD5" w:rsidRDefault="00707140" w14:paraId="7FA5A580" w14:textId="77777777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sz w:val="16"/>
                        <w:szCs w:val="16"/>
                      </w:rPr>
                      <w:alias w:val="#Nav: /Header/Line/Image_SalesLine"/>
                      <w:tag w:val="#Nav: Standard_Sales_Order_Conf/1305"/>
                      <w:id w:val="314076063"/>
                      <w:showingPlcHdr/>
                      <w:dataBinding w:prefixMappings="xmlns:ns0='urn:microsoft-dynamics-nav/reports/Standard_Sales_Order_Conf/1305/'" w:xpath="/ns0:NavWordReportXmlPart[1]/ns0:Header[1]/ns0:Line[1]/ns0:Image_SalesLine[1]" w:storeItemID="{6600D7DD-4A4F-4DD3-9E09-C674FC837F25}"/>
                      <w:picture/>
                    </w:sdtPr>
                    <w:sdtContent>
                      <w:p w:rsidRPr="00BC4D36" w:rsidR="00C04B2F" w:rsidP="000D17C9" w:rsidRDefault="00F76B5B" w14:paraId="019EE9C7" w14:textId="689B04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E7554CE" wp14:editId="1A95D4A0">
                              <wp:extent cx="487680" cy="487680"/>
                              <wp:effectExtent l="0" t="0" r="7620" b="7620"/>
                              <wp:docPr id="37039429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9435" cy="489435"/>
                                      </a:xfrm>
                                      <a:prstGeom prst="rect">
                                        <a:avLst/>
                                      </a:prstGeom>
                                      <a:ln w="6350" cap="sq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c>
                <w:sdt>
                  <w:sdtPr>
                    <w:rPr>
                      <w:sz w:val="16"/>
                      <w:szCs w:val="16"/>
                    </w:rPr>
                    <w:alias w:val="#Nav: /Header/Line/Description_Line"/>
                    <w:tag w:val="#Nav: Standard_Sales_Order_Conf/1305"/>
                    <w:id w:val="1233274177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600D7DD-4A4F-4DD3-9E09-C674FC837F25}"/>
                    <w:text/>
                  </w:sdtPr>
                  <w:sdtContent>
                    <w:tc>
                      <w:tcPr>
                        <w:tcW w:w="4536" w:type="dxa"/>
                      </w:tcPr>
                      <w:p w:rsidRPr="00BC4D36" w:rsidR="008350A8" w:rsidP="00CC6CD5" w:rsidRDefault="00707140" w14:paraId="487B206E" w14:textId="01DCD2B2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Quantity_Line"/>
                    <w:tag w:val="#Nav: Standard_Sales_Order_Conf/1305"/>
                    <w:id w:val="399114308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Quantity_Line[1]" w:storeItemID="{6600D7DD-4A4F-4DD3-9E09-C674FC837F2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BC4D36" w:rsidR="008350A8" w:rsidP="000D17C9" w:rsidRDefault="00707140" w14:paraId="3697EB16" w14:textId="317CB87A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UnitOfMeasure"/>
                    <w:tag w:val="#Nav: Standard_Sales_Order_Conf/1305"/>
                    <w:id w:val="-1915231832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UnitOfMeasure[1]" w:storeItemID="{6600D7DD-4A4F-4DD3-9E09-C674FC837F25}"/>
                    <w:text/>
                  </w:sdtPr>
                  <w:sdtContent>
                    <w:tc>
                      <w:tcPr>
                        <w:tcW w:w="851" w:type="dxa"/>
                      </w:tcPr>
                      <w:p w:rsidRPr="00BC4D36" w:rsidR="008350A8" w:rsidP="000D17C9" w:rsidRDefault="00707140" w14:paraId="7D228919" w14:textId="32AC2D3A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UnitPrice"/>
                    <w:tag w:val="#Nav: Standard_Sales_Order_Conf/1305"/>
                    <w:id w:val="236454904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UnitPrice[1]" w:storeItemID="{6600D7DD-4A4F-4DD3-9E09-C674FC837F25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BC4D36" w:rsidR="008350A8" w:rsidP="000D17C9" w:rsidRDefault="00707140" w14:paraId="30F289AE" w14:textId="7BF09494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color w:val="3B3838" w:themeColor="background2" w:themeShade="40"/>
                      <w:sz w:val="16"/>
                      <w:szCs w:val="16"/>
                    </w:rPr>
                    <w:alias w:val="#Nav: /Header/Line/Instock_SalesLine"/>
                    <w:tag w:val="#Nav: Standard_Sales_Order_Conf/1305"/>
                    <w:id w:val="-1074654412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Instock_SalesLine[1]" w:storeItemID="{6600D7DD-4A4F-4DD3-9E09-C674FC837F2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BC4D36" w:rsidR="008350A8" w:rsidP="000D17C9" w:rsidRDefault="00086FAE" w14:paraId="6398ACF4" w14:textId="3671E153">
                        <w:pPr>
                          <w:spacing w:after="40"/>
                          <w:rPr>
                            <w:color w:val="3B3838" w:themeColor="background2" w:themeShade="40"/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color w:val="3B3838" w:themeColor="background2" w:themeShade="40"/>
                            <w:sz w:val="16"/>
                            <w:szCs w:val="16"/>
                          </w:rPr>
                          <w:t>Instock_SalesLine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Header/Line/ShelfNo_SalesLine"/>
                      <w:tag w:val="#Nav: Standard_Sales_Order_Conf/1305"/>
                      <w:id w:val="1293248452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ShelfNo_SalesLine[1]" w:storeItemID="{6600D7DD-4A4F-4DD3-9E09-C674FC837F25}"/>
                      <w:text/>
                    </w:sdtPr>
                    <w:sdtContent>
                      <w:p w:rsidRPr="00BC4D36" w:rsidR="00F1216F" w:rsidP="000D17C9" w:rsidRDefault="006A713E" w14:paraId="0C8AD825" w14:textId="77777777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ShelfNo_SalesLine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i/>
                        <w:iCs/>
                        <w:sz w:val="16"/>
                        <w:szCs w:val="16"/>
                      </w:rPr>
                      <w:alias w:val="#Nav: /Header/Line/CommodityCode_SalesLine"/>
                      <w:tag w:val="#Nav: Standard_Sales_Order_Conf/1305"/>
                      <w:id w:val="-56546129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CommodityCode_SalesLine[1]" w:storeItemID="{6600D7DD-4A4F-4DD3-9E09-C674FC837F25}"/>
                      <w:text/>
                    </w:sdtPr>
                    <w:sdtContent>
                      <w:p w:rsidRPr="00BC4D36" w:rsidR="006A713E" w:rsidP="000D17C9" w:rsidRDefault="006A713E" w14:paraId="732FF730" w14:textId="76696196">
                        <w:pPr>
                          <w:spacing w:after="40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i/>
                            <w:iCs/>
                            <w:sz w:val="16"/>
                            <w:szCs w:val="16"/>
                          </w:rPr>
                          <w:t>CommodityCode_SalesLine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sz w:val="16"/>
                      <w:szCs w:val="16"/>
                    </w:rPr>
                    <w:alias w:val="#Nav: /Header/Line/LineAmount_Line"/>
                    <w:tag w:val="#Nav: Standard_Sales_Order_Conf/1305"/>
                    <w:id w:val="-57782894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LineAmount_Line[1]" w:storeItemID="{6600D7DD-4A4F-4DD3-9E09-C674FC837F25}"/>
                    <w:text/>
                  </w:sdtPr>
                  <w:sdtContent>
                    <w:tc>
                      <w:tcPr>
                        <w:tcW w:w="992" w:type="dxa"/>
                        <w:tcMar>
                          <w:right w:w="0" w:type="dxa"/>
                        </w:tcMar>
                      </w:tcPr>
                      <w:p w:rsidRPr="00BC4D36" w:rsidR="008350A8" w:rsidP="000D17C9" w:rsidRDefault="006A713E" w14:paraId="122AD185" w14:textId="31C9B87F">
                        <w:pPr>
                          <w:spacing w:after="4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BC4D36" w:rsidR="008350A8" w:rsidTr="00300253" w14:paraId="017DF65C" w14:textId="77777777">
        <w:trPr>
          <w:trHeight w:val="227"/>
        </w:trPr>
        <w:tc>
          <w:tcPr>
            <w:tcW w:w="1560" w:type="dxa"/>
          </w:tcPr>
          <w:p w:rsidRPr="00BC4D36" w:rsidR="008350A8" w:rsidP="00AB16B7" w:rsidRDefault="008350A8" w14:paraId="1D0A9118" w14:textId="76DD473F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Pr="00BC4D36" w:rsidR="008350A8" w:rsidP="00AB16B7" w:rsidRDefault="008350A8" w14:paraId="396CFB4B" w14:textId="77777777">
            <w:pPr>
              <w:pStyle w:val="NoSpacing"/>
              <w:spacing w:after="3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BC4D36" w:rsidR="008350A8" w:rsidP="000D17C9" w:rsidRDefault="008350A8" w14:paraId="24F14137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Pr="00BC4D36" w:rsidR="008350A8" w:rsidP="000D17C9" w:rsidRDefault="008350A8" w14:paraId="565FB412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Pr="00BC4D36" w:rsidR="008350A8" w:rsidP="000D17C9" w:rsidRDefault="008350A8" w14:paraId="308BEF41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BC4D36" w:rsidR="008350A8" w:rsidP="000D17C9" w:rsidRDefault="008350A8" w14:paraId="03666CDB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Pr="00BC4D36" w:rsidR="008350A8" w:rsidP="000D17C9" w:rsidRDefault="008350A8" w14:paraId="0B6AB1AD" w14:textId="77777777">
            <w:pPr>
              <w:pStyle w:val="NoSpacing"/>
              <w:spacing w:after="40"/>
              <w:rPr>
                <w:sz w:val="16"/>
                <w:szCs w:val="16"/>
              </w:rPr>
            </w:pPr>
          </w:p>
        </w:tc>
        <w:tc>
          <w:tcPr>
            <w:tcW w:w="992" w:type="dxa"/>
            <w:tcMar>
              <w:right w:w="0" w:type="dxa"/>
            </w:tcMar>
          </w:tcPr>
          <w:p w:rsidRPr="00BC4D36" w:rsidR="008350A8" w:rsidP="000D17C9" w:rsidRDefault="008350A8" w14:paraId="172F0275" w14:textId="77777777">
            <w:pPr>
              <w:pStyle w:val="NoSpacing"/>
              <w:spacing w:after="40"/>
              <w:jc w:val="right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6600D7DD-4A4F-4DD3-9E09-C674FC837F25}"/>
          <w15:repeatingSection/>
        </w:sdtPr>
        <w:sdtContent>
          <w:sdt>
            <w:sdtPr>
              <w:rPr>
                <w:sz w:val="16"/>
                <w:szCs w:val="16"/>
              </w:r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BC4D36" w:rsidR="008350A8" w:rsidTr="00300253" w14:paraId="761CE824" w14:textId="77777777">
                <w:trPr>
                  <w:trHeight w:val="227"/>
                </w:trPr>
                <w:tc>
                  <w:tcPr>
                    <w:tcW w:w="1560" w:type="dxa"/>
                  </w:tcPr>
                  <w:p w:rsidRPr="00BC4D36" w:rsidR="008350A8" w:rsidP="008350A8" w:rsidRDefault="008350A8" w14:paraId="5860CF3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4536" w:type="dxa"/>
                  </w:tcPr>
                  <w:p w:rsidRPr="00BC4D36" w:rsidR="008350A8" w:rsidP="008350A8" w:rsidRDefault="008350A8" w14:paraId="14FA0F68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09" w:type="dxa"/>
                  </w:tcPr>
                  <w:p w:rsidRPr="00BC4D36" w:rsidR="008350A8" w:rsidP="008350A8" w:rsidRDefault="008350A8" w14:paraId="582DBDFB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</w:tcPr>
                  <w:p w:rsidRPr="00BC4D36" w:rsidR="008350A8" w:rsidP="008350A8" w:rsidRDefault="008350A8" w14:paraId="6DDE1EA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600D7DD-4A4F-4DD3-9E09-C674FC837F25}"/>
                    <w:text/>
                  </w:sdtPr>
                  <w:sdtContent>
                    <w:tc>
                      <w:tcPr>
                        <w:tcW w:w="2551" w:type="dxa"/>
                        <w:gridSpan w:val="3"/>
                      </w:tcPr>
                      <w:p w:rsidRPr="00BC4D36" w:rsidR="008350A8" w:rsidP="000D17C9" w:rsidRDefault="008350A8" w14:paraId="7D4B9A2D" w14:textId="77777777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600D7DD-4A4F-4DD3-9E09-C674FC837F25}"/>
                    <w:text/>
                  </w:sdtPr>
                  <w:sdtContent>
                    <w:tc>
                      <w:tcPr>
                        <w:tcW w:w="992" w:type="dxa"/>
                        <w:tcMar>
                          <w:right w:w="0" w:type="dxa"/>
                        </w:tcMar>
                      </w:tcPr>
                      <w:p w:rsidRPr="00BC4D36" w:rsidR="008350A8" w:rsidP="000D17C9" w:rsidRDefault="008350A8" w14:paraId="5866AD8D" w14:textId="77777777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C4D36">
                          <w:rPr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BC4D36" w:rsidR="008350A8" w:rsidTr="00300253" w14:paraId="2CF40FED" w14:textId="77777777">
        <w:trPr>
          <w:trHeight w:val="113"/>
        </w:trPr>
        <w:tc>
          <w:tcPr>
            <w:tcW w:w="1560" w:type="dxa"/>
          </w:tcPr>
          <w:p w:rsidRPr="00BC4D36" w:rsidR="008350A8" w:rsidP="008350A8" w:rsidRDefault="008350A8" w14:paraId="4E0298D3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Pr="00BC4D36" w:rsidR="008350A8" w:rsidP="008350A8" w:rsidRDefault="008350A8" w14:paraId="54ADB848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BC4D36" w:rsidR="008350A8" w:rsidP="008350A8" w:rsidRDefault="008350A8" w14:paraId="278395FF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Pr="00BC4D36" w:rsidR="008350A8" w:rsidP="008350A8" w:rsidRDefault="008350A8" w14:paraId="7E1E2A6E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3"/>
          </w:tcPr>
          <w:p w:rsidRPr="00BC4D36" w:rsidR="008350A8" w:rsidP="002751D7" w:rsidRDefault="008350A8" w14:paraId="664EB326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Mar>
              <w:right w:w="0" w:type="dxa"/>
            </w:tcMar>
          </w:tcPr>
          <w:p w:rsidRPr="00BC4D36" w:rsidR="008350A8" w:rsidP="002751D7" w:rsidRDefault="008350A8" w14:paraId="743B95F0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</w:tr>
      <w:tr w:rsidRPr="00BC4D36" w:rsidR="008350A8" w:rsidTr="00300253" w14:paraId="67BB359B" w14:textId="77777777">
        <w:trPr>
          <w:trHeight w:val="227"/>
        </w:trPr>
        <w:tc>
          <w:tcPr>
            <w:tcW w:w="1560" w:type="dxa"/>
          </w:tcPr>
          <w:p w:rsidRPr="00BC4D36" w:rsidR="008350A8" w:rsidP="008350A8" w:rsidRDefault="008350A8" w14:paraId="2A13B4C4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Pr="00BC4D36" w:rsidR="008350A8" w:rsidP="008350A8" w:rsidRDefault="008350A8" w14:paraId="510A897C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BC4D36" w:rsidR="008350A8" w:rsidP="008350A8" w:rsidRDefault="008350A8" w14:paraId="1C49426D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Pr="00BC4D36" w:rsidR="008350A8" w:rsidP="008350A8" w:rsidRDefault="008350A8" w14:paraId="4186040C" w14:textId="77777777">
            <w:pPr>
              <w:pStyle w:val="NoSpacing"/>
              <w:rPr>
                <w:sz w:val="16"/>
                <w:szCs w:val="16"/>
              </w:rPr>
            </w:pPr>
          </w:p>
        </w:tc>
        <w:sdt>
          <w:sdtPr>
            <w:rPr>
              <w:rStyle w:val="Strong"/>
              <w:sz w:val="16"/>
              <w:szCs w:val="16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6600D7DD-4A4F-4DD3-9E09-C674FC837F25}"/>
            <w:text/>
          </w:sdtPr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BC4D36" w:rsidR="008350A8" w:rsidP="002751D7" w:rsidRDefault="008350A8" w14:paraId="4D561FE4" w14:textId="77777777">
                <w:pPr>
                  <w:pStyle w:val="NoSpacing"/>
                  <w:jc w:val="right"/>
                  <w:rPr>
                    <w:rStyle w:val="Strong"/>
                    <w:sz w:val="16"/>
                    <w:szCs w:val="16"/>
                  </w:rPr>
                </w:pPr>
                <w:proofErr w:type="spellStart"/>
                <w:r w:rsidRPr="00BC4D36">
                  <w:rPr>
                    <w:rStyle w:val="Strong"/>
                    <w:sz w:val="16"/>
                    <w:szCs w:val="16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 w:val="16"/>
              <w:szCs w:val="16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6600D7DD-4A4F-4DD3-9E09-C674FC837F25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BC4D36" w:rsidR="008350A8" w:rsidP="002751D7" w:rsidRDefault="008350A8" w14:paraId="7C125E5E" w14:textId="77777777">
                <w:pPr>
                  <w:pStyle w:val="NoSpacing"/>
                  <w:jc w:val="right"/>
                  <w:rPr>
                    <w:rStyle w:val="Strong"/>
                    <w:sz w:val="16"/>
                    <w:szCs w:val="16"/>
                  </w:rPr>
                </w:pPr>
                <w:proofErr w:type="spellStart"/>
                <w:r w:rsidRPr="00BC4D36">
                  <w:rPr>
                    <w:rStyle w:val="Strong"/>
                    <w:sz w:val="16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BC4D36" w:rsidR="008350A8" w:rsidP="00676789" w:rsidRDefault="008350A8" w14:paraId="14046616" w14:textId="77777777">
      <w:pPr>
        <w:rPr>
          <w:sz w:val="16"/>
          <w:szCs w:val="16"/>
        </w:rPr>
      </w:pPr>
    </w:p>
    <w:sectPr w:rsidRPr="00BC4D36" w:rsidR="008350A8" w:rsidSect="00954256">
      <w:headerReference w:type="default" r:id="rId12"/>
      <w:footerReference w:type="default" r:id="rId13"/>
      <w:pgSz w:w="11907" w:h="16839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9BE" w:rsidP="00E40C63" w:rsidRDefault="002679BE" w14:paraId="08AF6219" w14:textId="77777777">
      <w:pPr>
        <w:spacing w:after="0"/>
      </w:pPr>
      <w:r>
        <w:separator/>
      </w:r>
    </w:p>
  </w:endnote>
  <w:endnote w:type="continuationSeparator" w:id="0">
    <w:p w:rsidR="002679BE" w:rsidP="00E40C63" w:rsidRDefault="002679BE" w14:paraId="49E234F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doub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127"/>
      <w:gridCol w:w="424"/>
      <w:gridCol w:w="2836"/>
      <w:gridCol w:w="567"/>
      <w:gridCol w:w="1700"/>
      <w:gridCol w:w="1277"/>
      <w:gridCol w:w="1275"/>
    </w:tblGrid>
    <w:tr w:rsidRPr="00696F11" w:rsidR="00034333" w:rsidTr="008F0BAB" w14:paraId="2CA837FF" w14:textId="77777777">
      <w:sdt>
        <w:sdtPr>
          <w:rPr>
            <w:sz w:val="14"/>
            <w:szCs w:val="14"/>
            <w:lang w:val="da-DK"/>
          </w:rPr>
          <w:alias w:val="#Nav: /Header/CompanyLegalStatement"/>
          <w:tag w:val="#Nav: Standard_Sales_Order_Conf/1305"/>
          <w:id w:val="608548200"/>
          <w:placeholder>
            <w:docPart w:val="B4535D113B66416E866EA7DF744B7A28"/>
          </w:placeholder>
          <w:dataBinding w:prefixMappings="xmlns:ns0='urn:microsoft-dynamics-nav/reports/Standard_Sales_Order_Conf/1305/'" w:xpath="/ns0:NavWordReportXmlPart[1]/ns0:Header[1]/ns0:CompanyLegalStatement[1]" w:storeItemID="{6600D7DD-4A4F-4DD3-9E09-C674FC837F25}"/>
          <w:text/>
        </w:sdtPr>
        <w:sdtContent>
          <w:tc>
            <w:tcPr>
              <w:tcW w:w="10206" w:type="dxa"/>
              <w:gridSpan w:val="7"/>
              <w:tcMar>
                <w:right w:w="0" w:type="dxa"/>
              </w:tcMar>
            </w:tcPr>
            <w:p w:rsidRPr="00696F11" w:rsidR="00034333" w:rsidP="00034333" w:rsidRDefault="00034333" w14:paraId="2D9E4ACC" w14:textId="77777777">
              <w:pPr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CompanyLegalStatement</w:t>
              </w:r>
            </w:p>
          </w:tc>
        </w:sdtContent>
      </w:sdt>
    </w:tr>
    <w:tr w:rsidRPr="00696F11" w:rsidR="00034333" w:rsidTr="008F0BAB" w14:paraId="1F89FF62" w14:textId="77777777">
      <w:trPr>
        <w:trHeight w:val="199"/>
      </w:trPr>
      <w:sdt>
        <w:sdtPr>
          <w:rPr>
            <w:sz w:val="14"/>
            <w:szCs w:val="14"/>
          </w:rPr>
          <w:alias w:val="#Nav: /Header/CompanyVATRegistrationNo_Lbl"/>
          <w:tag w:val="#Nav: Standard_Sales_Order_Conf/1305"/>
          <w:id w:val="1296021557"/>
          <w:placeholder>
            <w:docPart w:val="C0FF23E94141409A8490356BFC41B037"/>
          </w:placeholder>
          <w:dataBinding w:prefixMappings="xmlns:ns0='urn:microsoft-dynamics-nav/reports/Standard_Sales_Order_Conf/1305/'" w:xpath="/ns0:NavWordReportXmlPart[1]/ns0:Header[1]/ns0:CompanyVATRegistrationNo_Lbl[1]" w:storeItemID="{6600D7DD-4A4F-4DD3-9E09-C674FC837F25}"/>
          <w:text/>
        </w:sdtPr>
        <w:sdtContent>
          <w:tc>
            <w:tcPr>
              <w:tcW w:w="2127" w:type="dxa"/>
            </w:tcPr>
            <w:p w:rsidRPr="00696F11" w:rsidR="00034333" w:rsidP="00034333" w:rsidRDefault="00034333" w14:paraId="4C78FAD7" w14:textId="77777777">
              <w:pPr>
                <w:pStyle w:val="Heading2"/>
                <w:rPr>
                  <w:sz w:val="14"/>
                  <w:szCs w:val="14"/>
                </w:rPr>
              </w:pPr>
              <w:proofErr w:type="spellStart"/>
              <w:r w:rsidRPr="00696F11">
                <w:rPr>
                  <w:sz w:val="14"/>
                  <w:szCs w:val="14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sz w:val="14"/>
            <w:szCs w:val="14"/>
          </w:rPr>
          <w:alias w:val="#Nav: /Header/HomePage_Lbl"/>
          <w:tag w:val="#Nav: Standard_Sales_Order_Conf/1305"/>
          <w:id w:val="1890613349"/>
          <w:placeholder>
            <w:docPart w:val="EC8F78EB7B464DF1A54A47AB147A004D"/>
          </w:placeholder>
          <w:dataBinding w:prefixMappings="xmlns:ns0='urn:microsoft-dynamics-nav/reports/Standard_Sales_Order_Conf/1305/'" w:xpath="/ns0:NavWordReportXmlPart[1]/ns0:Header[1]/ns0:HomePage_Lbl[1]" w:storeItemID="{6600D7DD-4A4F-4DD3-9E09-C674FC837F25}"/>
          <w:text/>
        </w:sdtPr>
        <w:sdtContent>
          <w:tc>
            <w:tcPr>
              <w:tcW w:w="3260" w:type="dxa"/>
              <w:gridSpan w:val="2"/>
            </w:tcPr>
            <w:p w:rsidRPr="00696F11" w:rsidR="00034333" w:rsidP="00034333" w:rsidRDefault="00034333" w14:paraId="583BF5B4" w14:textId="77777777">
              <w:pPr>
                <w:pStyle w:val="Heading2"/>
                <w:rPr>
                  <w:sz w:val="14"/>
                  <w:szCs w:val="14"/>
                </w:rPr>
              </w:pPr>
              <w:proofErr w:type="spellStart"/>
              <w:r w:rsidRPr="00696F11">
                <w:rPr>
                  <w:sz w:val="14"/>
                  <w:szCs w:val="14"/>
                </w:rPr>
                <w:t>HomePage_Lbl</w:t>
              </w:r>
              <w:proofErr w:type="spellEnd"/>
            </w:p>
          </w:tc>
        </w:sdtContent>
      </w:sdt>
      <w:sdt>
        <w:sdtPr>
          <w:rPr>
            <w:sz w:val="14"/>
            <w:szCs w:val="14"/>
          </w:rPr>
          <w:alias w:val="#Nav: /Header/CompanyPhoneNo_Lbl"/>
          <w:tag w:val="#Nav: Standard_Sales_Order_Conf/1305"/>
          <w:id w:val="1012960786"/>
          <w:placeholder>
            <w:docPart w:val="FE3E779FF37643DEBD46A4C41AE1FE0C"/>
          </w:placeholder>
          <w:dataBinding w:prefixMappings="xmlns:ns0='urn:microsoft-dynamics-nav/reports/Standard_Sales_Order_Conf/1305/'" w:xpath="/ns0:NavWordReportXmlPart[1]/ns0:Header[1]/ns0:CompanyPhoneNo_Lbl[1]" w:storeItemID="{6600D7DD-4A4F-4DD3-9E09-C674FC837F25}"/>
          <w:text/>
        </w:sdtPr>
        <w:sdtContent>
          <w:tc>
            <w:tcPr>
              <w:tcW w:w="2267" w:type="dxa"/>
              <w:gridSpan w:val="2"/>
            </w:tcPr>
            <w:p w:rsidRPr="00696F11" w:rsidR="00034333" w:rsidP="00034333" w:rsidRDefault="00034333" w14:paraId="0F4DCDF0" w14:textId="77777777">
              <w:pPr>
                <w:pStyle w:val="Heading2"/>
                <w:rPr>
                  <w:sz w:val="14"/>
                  <w:szCs w:val="14"/>
                </w:rPr>
              </w:pPr>
              <w:proofErr w:type="spellStart"/>
              <w:r w:rsidRPr="00696F11">
                <w:rPr>
                  <w:sz w:val="14"/>
                  <w:szCs w:val="14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sz w:val="14"/>
            <w:szCs w:val="14"/>
          </w:rPr>
          <w:alias w:val="#Nav: /Header/EMail_Lbl"/>
          <w:tag w:val="#Nav: Standard_Sales_Order_Conf/1305"/>
          <w:id w:val="1106304509"/>
          <w:placeholder>
            <w:docPart w:val="1231B128D9B040A798FAA20C74B8EF3F"/>
          </w:placeholder>
          <w:dataBinding w:prefixMappings="xmlns:ns0='urn:microsoft-dynamics-nav/reports/Standard_Sales_Order_Conf/1305/'" w:xpath="/ns0:NavWordReportXmlPart[1]/ns0:Header[1]/ns0:EMail_Lbl[1]" w:storeItemID="{6600D7DD-4A4F-4DD3-9E09-C674FC837F25}"/>
          <w:text/>
        </w:sdtPr>
        <w:sdtContent>
          <w:tc>
            <w:tcPr>
              <w:tcW w:w="2552" w:type="dxa"/>
              <w:gridSpan w:val="2"/>
              <w:tcMar>
                <w:right w:w="0" w:type="dxa"/>
              </w:tcMar>
            </w:tcPr>
            <w:p w:rsidRPr="00696F11" w:rsidR="00034333" w:rsidP="00034333" w:rsidRDefault="00034333" w14:paraId="36E237F8" w14:textId="77777777">
              <w:pPr>
                <w:pStyle w:val="Heading2"/>
                <w:rPr>
                  <w:sz w:val="14"/>
                  <w:szCs w:val="14"/>
                </w:rPr>
              </w:pPr>
              <w:proofErr w:type="spellStart"/>
              <w:r w:rsidRPr="00696F11">
                <w:rPr>
                  <w:sz w:val="14"/>
                  <w:szCs w:val="14"/>
                </w:rPr>
                <w:t>EMail_Lbl</w:t>
              </w:r>
              <w:proofErr w:type="spellEnd"/>
            </w:p>
          </w:tc>
        </w:sdtContent>
      </w:sdt>
    </w:tr>
    <w:tr w:rsidRPr="00696F11" w:rsidR="00034333" w:rsidTr="008F0BAB" w14:paraId="0F31CD73" w14:textId="77777777">
      <w:trPr>
        <w:trHeight w:val="283"/>
      </w:trPr>
      <w:sdt>
        <w:sdtPr>
          <w:rPr>
            <w:sz w:val="14"/>
            <w:szCs w:val="14"/>
          </w:rPr>
          <w:alias w:val="#Nav: /Header/CompanyVATRegistrationNo"/>
          <w:tag w:val="#Nav: Standard_Sales_Order_Conf/1305"/>
          <w:id w:val="-292215141"/>
          <w:placeholder>
            <w:docPart w:val="6628A1285E64460CA9117898BC7F2FD8"/>
          </w:placeholder>
          <w:dataBinding w:prefixMappings="xmlns:ns0='urn:microsoft-dynamics-nav/reports/Standard_Sales_Order_Conf/1305/'" w:xpath="/ns0:NavWordReportXmlPart[1]/ns0:Header[1]/ns0:CompanyVATRegistrationNo[1]" w:storeItemID="{6600D7DD-4A4F-4DD3-9E09-C674FC837F25}"/>
          <w:text/>
        </w:sdtPr>
        <w:sdtContent>
          <w:tc>
            <w:tcPr>
              <w:tcW w:w="2127" w:type="dxa"/>
            </w:tcPr>
            <w:p w:rsidRPr="00696F11" w:rsidR="00034333" w:rsidP="00034333" w:rsidRDefault="00034333" w14:paraId="0C1727B9" w14:textId="77777777">
              <w:pPr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CompanyVATRegistrationNo</w:t>
              </w:r>
            </w:p>
          </w:tc>
        </w:sdtContent>
      </w:sdt>
      <w:sdt>
        <w:sdtPr>
          <w:rPr>
            <w:sz w:val="14"/>
            <w:szCs w:val="14"/>
          </w:rPr>
          <w:alias w:val="#Nav: /Header/CompanyHomePage"/>
          <w:tag w:val="#Nav: Standard_Sales_Order_Conf/1305"/>
          <w:id w:val="-2039804412"/>
          <w:placeholder>
            <w:docPart w:val="7A97683E2E024DD2AA7365E997F627F3"/>
          </w:placeholder>
          <w:dataBinding w:prefixMappings="xmlns:ns0='urn:microsoft-dynamics-nav/reports/Standard_Sales_Order_Conf/1305/'" w:xpath="/ns0:NavWordReportXmlPart[1]/ns0:Header[1]/ns0:CompanyHomePage[1]" w:storeItemID="{6600D7DD-4A4F-4DD3-9E09-C674FC837F25}"/>
          <w:text/>
        </w:sdtPr>
        <w:sdtContent>
          <w:tc>
            <w:tcPr>
              <w:tcW w:w="3260" w:type="dxa"/>
              <w:gridSpan w:val="2"/>
            </w:tcPr>
            <w:p w:rsidRPr="00696F11" w:rsidR="00034333" w:rsidP="00034333" w:rsidRDefault="00034333" w14:paraId="6F5BA4DE" w14:textId="77777777">
              <w:pPr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CompanyHomePage</w:t>
              </w:r>
            </w:p>
          </w:tc>
        </w:sdtContent>
      </w:sdt>
      <w:sdt>
        <w:sdtPr>
          <w:rPr>
            <w:sz w:val="14"/>
            <w:szCs w:val="14"/>
          </w:rPr>
          <w:alias w:val="#Nav: /Header/CompanyPhoneNo"/>
          <w:tag w:val="#Nav: Standard_Sales_Order_Conf/1305"/>
          <w:id w:val="-1096472806"/>
          <w:placeholder>
            <w:docPart w:val="BC29A9EBC24948A0963DCC3513754620"/>
          </w:placeholder>
          <w:dataBinding w:prefixMappings="xmlns:ns0='urn:microsoft-dynamics-nav/reports/Standard_Sales_Order_Conf/1305/'" w:xpath="/ns0:NavWordReportXmlPart[1]/ns0:Header[1]/ns0:CompanyPhoneNo[1]" w:storeItemID="{6600D7DD-4A4F-4DD3-9E09-C674FC837F25}"/>
          <w:text/>
        </w:sdtPr>
        <w:sdtContent>
          <w:tc>
            <w:tcPr>
              <w:tcW w:w="2267" w:type="dxa"/>
              <w:gridSpan w:val="2"/>
            </w:tcPr>
            <w:p w:rsidRPr="00696F11" w:rsidR="00034333" w:rsidP="00034333" w:rsidRDefault="00034333" w14:paraId="29D0CF7D" w14:textId="77777777">
              <w:pPr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CompanyPhoneNo</w:t>
              </w:r>
            </w:p>
          </w:tc>
        </w:sdtContent>
      </w:sdt>
      <w:sdt>
        <w:sdtPr>
          <w:rPr>
            <w:sz w:val="14"/>
            <w:szCs w:val="14"/>
          </w:rPr>
          <w:alias w:val="#Nav: /Header/CompanyEMail"/>
          <w:tag w:val="#Nav: Standard_Sales_Order_Conf/1305"/>
          <w:id w:val="483051749"/>
          <w:placeholder>
            <w:docPart w:val="AE3A758B5447419983FE6055DA81237F"/>
          </w:placeholder>
          <w:dataBinding w:prefixMappings="xmlns:ns0='urn:microsoft-dynamics-nav/reports/Standard_Sales_Order_Conf/1305/'" w:xpath="/ns0:NavWordReportXmlPart[1]/ns0:Header[1]/ns0:CompanyEMail[1]" w:storeItemID="{6600D7DD-4A4F-4DD3-9E09-C674FC837F25}"/>
          <w:text/>
        </w:sdtPr>
        <w:sdtContent>
          <w:tc>
            <w:tcPr>
              <w:tcW w:w="2552" w:type="dxa"/>
              <w:gridSpan w:val="2"/>
              <w:tcMar>
                <w:right w:w="0" w:type="dxa"/>
              </w:tcMar>
            </w:tcPr>
            <w:p w:rsidRPr="00696F11" w:rsidR="00034333" w:rsidP="00034333" w:rsidRDefault="00034333" w14:paraId="4AB4A52F" w14:textId="77777777">
              <w:pPr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CompanyEMail</w:t>
              </w:r>
            </w:p>
          </w:tc>
        </w:sdtContent>
      </w:sdt>
    </w:tr>
    <w:tr w:rsidRPr="00696F11" w:rsidR="00034333" w:rsidTr="008F0BAB" w14:paraId="617F4E35" w14:textId="77777777">
      <w:sdt>
        <w:sdtPr>
          <w:rPr>
            <w:sz w:val="14"/>
            <w:szCs w:val="14"/>
          </w:rPr>
          <w:alias w:val="#Nav: /Header/CompanyBankName"/>
          <w:tag w:val="#Nav: Standard_Sales_Order_Conf/1305"/>
          <w:id w:val="344517436"/>
          <w:placeholder>
            <w:docPart w:val="E30CC1F9B6CD4742AB1CFB7F593FABEB"/>
          </w:placeholder>
          <w:dataBinding w:prefixMappings="xmlns:ns0='urn:microsoft-dynamics-nav/reports/Standard_Sales_Order_Conf/1305/'" w:xpath="/ns0:NavWordReportXmlPart[1]/ns0:Header[1]/ns0:CompanyBankName[1]" w:storeItemID="{6600D7DD-4A4F-4DD3-9E09-C674FC837F25}"/>
          <w:text/>
        </w:sdtPr>
        <w:sdtContent>
          <w:tc>
            <w:tcPr>
              <w:tcW w:w="2551" w:type="dxa"/>
              <w:gridSpan w:val="2"/>
            </w:tcPr>
            <w:p w:rsidRPr="00696F11" w:rsidR="00034333" w:rsidP="00034333" w:rsidRDefault="00034333" w14:paraId="04A3724C" w14:textId="77777777">
              <w:pPr>
                <w:pStyle w:val="Heading2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CompanyBankName</w:t>
              </w:r>
            </w:p>
          </w:tc>
        </w:sdtContent>
      </w:sdt>
      <w:sdt>
        <w:sdtPr>
          <w:rPr>
            <w:sz w:val="14"/>
            <w:szCs w:val="14"/>
          </w:rPr>
          <w:alias w:val="#Nav: /Header/CompanyIBAN_Lbl"/>
          <w:tag w:val="#Nav: Standard_Sales_Order_Conf/1305"/>
          <w:id w:val="-919787168"/>
          <w:placeholder>
            <w:docPart w:val="AA7EFF8C62064BD1B58266D03458C69D"/>
          </w:placeholder>
          <w:dataBinding w:prefixMappings="xmlns:ns0='urn:microsoft-dynamics-nav/reports/Standard_Sales_Order_Conf/1305/'" w:xpath="/ns0:NavWordReportXmlPart[1]/ns0:Header[1]/ns0:CompanyIBAN_Lbl[1]" w:storeItemID="{6600D7DD-4A4F-4DD3-9E09-C674FC837F25}"/>
          <w:text/>
        </w:sdtPr>
        <w:sdtContent>
          <w:tc>
            <w:tcPr>
              <w:tcW w:w="3403" w:type="dxa"/>
              <w:gridSpan w:val="2"/>
            </w:tcPr>
            <w:p w:rsidRPr="00696F11" w:rsidR="00034333" w:rsidP="00034333" w:rsidRDefault="00034333" w14:paraId="0D6485F5" w14:textId="77777777">
              <w:pPr>
                <w:pStyle w:val="Heading2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CompanyIBAN_Lbl</w:t>
              </w:r>
            </w:p>
          </w:tc>
        </w:sdtContent>
      </w:sdt>
      <w:sdt>
        <w:sdtPr>
          <w:rPr>
            <w:sz w:val="14"/>
            <w:szCs w:val="14"/>
            <w:lang w:val="da-DK"/>
          </w:rPr>
          <w:alias w:val="#Nav: /Header/CompanySWIFT_Lbl"/>
          <w:tag w:val="#Nav: Standard_Sales_Order_Conf/1305"/>
          <w:id w:val="631832452"/>
          <w:placeholder>
            <w:docPart w:val="1BDCCB24704D416E8C4658BEC71D52E7"/>
          </w:placeholder>
          <w:dataBinding w:prefixMappings="xmlns:ns0='urn:microsoft-dynamics-nav/reports/Standard_Sales_Order_Conf/1305/'" w:xpath="/ns0:NavWordReportXmlPart[1]/ns0:Header[1]/ns0:CompanySWIFT_Lbl[1]" w:storeItemID="{6600D7DD-4A4F-4DD3-9E09-C674FC837F25}"/>
          <w:text/>
        </w:sdtPr>
        <w:sdtContent>
          <w:tc>
            <w:tcPr>
              <w:tcW w:w="2977" w:type="dxa"/>
              <w:gridSpan w:val="2"/>
            </w:tcPr>
            <w:p w:rsidRPr="00696F11" w:rsidR="00034333" w:rsidP="00034333" w:rsidRDefault="00034333" w14:paraId="6473D242" w14:textId="77777777">
              <w:pPr>
                <w:pStyle w:val="Heading2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CompanySWIFT_Lbl</w:t>
              </w:r>
            </w:p>
          </w:tc>
        </w:sdtContent>
      </w:sdt>
      <w:tc>
        <w:tcPr>
          <w:tcW w:w="1275" w:type="dxa"/>
          <w:tcMar>
            <w:right w:w="0" w:type="dxa"/>
          </w:tcMar>
        </w:tcPr>
        <w:p w:rsidRPr="00696F11" w:rsidR="00034333" w:rsidP="00034333" w:rsidRDefault="00034333" w14:paraId="4A56080A" w14:textId="77777777">
          <w:pPr>
            <w:pStyle w:val="Heading2"/>
            <w:rPr>
              <w:sz w:val="14"/>
              <w:szCs w:val="14"/>
            </w:rPr>
          </w:pPr>
        </w:p>
      </w:tc>
    </w:tr>
    <w:tr w:rsidRPr="00696F11" w:rsidR="00034333" w:rsidTr="008F0BAB" w14:paraId="4FAD4629" w14:textId="77777777">
      <w:tc>
        <w:tcPr>
          <w:tcW w:w="2551" w:type="dxa"/>
          <w:gridSpan w:val="2"/>
        </w:tcPr>
        <w:p w:rsidRPr="00696F11" w:rsidR="00034333" w:rsidP="00034333" w:rsidRDefault="00000000" w14:paraId="6BE83AA4" w14:textId="77777777">
          <w:pPr>
            <w:pStyle w:val="NoSpacing"/>
            <w:rPr>
              <w:sz w:val="14"/>
              <w:szCs w:val="14"/>
            </w:rPr>
          </w:pPr>
          <w:sdt>
            <w:sdtPr>
              <w:rPr>
                <w:sz w:val="14"/>
                <w:szCs w:val="14"/>
              </w:rPr>
              <w:alias w:val="#Nav: /Header/CompanyBankBranchNo"/>
              <w:tag w:val="#Nav: Standard_Sales_Order_Conf/1305"/>
              <w:id w:val="-1272468107"/>
              <w:placeholder>
                <w:docPart w:val="2F3E2D423B3541938E8C2D956B3E8B48"/>
              </w:placeholder>
              <w:dataBinding w:prefixMappings="xmlns:ns0='urn:microsoft-dynamics-nav/reports/Standard_Sales_Order_Conf/1305/'" w:xpath="/ns0:NavWordReportXmlPart[1]/ns0:Header[1]/ns0:CompanyBankBranchNo[1]" w:storeItemID="{6600D7DD-4A4F-4DD3-9E09-C674FC837F25}"/>
              <w:text/>
            </w:sdtPr>
            <w:sdtContent>
              <w:r w:rsidRPr="00696F11" w:rsidR="00034333">
                <w:rPr>
                  <w:sz w:val="14"/>
                  <w:szCs w:val="14"/>
                  <w:lang w:val="da-DK"/>
                </w:rPr>
                <w:t>CompanyBankBranchNo</w:t>
              </w:r>
            </w:sdtContent>
          </w:sdt>
          <w:r w:rsidRPr="00696F11" w:rsidR="00034333">
            <w:rPr>
              <w:sz w:val="14"/>
              <w:szCs w:val="14"/>
            </w:rPr>
            <w:t xml:space="preserve"> </w:t>
          </w:r>
          <w:sdt>
            <w:sdtPr>
              <w:rPr>
                <w:sz w:val="14"/>
                <w:szCs w:val="14"/>
              </w:rPr>
              <w:alias w:val="#Nav: /Header/CompanyBankAccountNo"/>
              <w:tag w:val="#Nav: Standard_Sales_Order_Conf/1305"/>
              <w:id w:val="-1066791751"/>
              <w:placeholder>
                <w:docPart w:val="7340EA68F42D4ADAB1B8AC96AD209A02"/>
              </w:placeholder>
              <w:dataBinding w:prefixMappings="xmlns:ns0='urn:microsoft-dynamics-nav/reports/Standard_Sales_Order_Conf/1305/'" w:xpath="/ns0:NavWordReportXmlPart[1]/ns0:Header[1]/ns0:CompanyBankAccountNo[1]" w:storeItemID="{6600D7DD-4A4F-4DD3-9E09-C674FC837F25}"/>
              <w:text/>
            </w:sdtPr>
            <w:sdtContent>
              <w:r w:rsidRPr="00696F11" w:rsidR="00034333">
                <w:rPr>
                  <w:sz w:val="14"/>
                  <w:szCs w:val="14"/>
                  <w:lang w:val="da-DK"/>
                </w:rPr>
                <w:t>CompanyBankAccountNo</w:t>
              </w:r>
            </w:sdtContent>
          </w:sdt>
        </w:p>
      </w:tc>
      <w:sdt>
        <w:sdtPr>
          <w:rPr>
            <w:sz w:val="14"/>
            <w:szCs w:val="14"/>
          </w:rPr>
          <w:alias w:val="#Nav: /Header/CompanyIBAN"/>
          <w:tag w:val="#Nav: Standard_Sales_Order_Conf/1305"/>
          <w:id w:val="1436247798"/>
          <w:placeholder>
            <w:docPart w:val="0B75D6CF9292483A9F81745A579C78EB"/>
          </w:placeholder>
          <w:dataBinding w:prefixMappings="xmlns:ns0='urn:microsoft-dynamics-nav/reports/Standard_Sales_Order_Conf/1305/'" w:xpath="/ns0:NavWordReportXmlPart[1]/ns0:Header[1]/ns0:CompanyIBAN[1]" w:storeItemID="{6600D7DD-4A4F-4DD3-9E09-C674FC837F25}"/>
          <w:text/>
        </w:sdtPr>
        <w:sdtContent>
          <w:tc>
            <w:tcPr>
              <w:tcW w:w="3403" w:type="dxa"/>
              <w:gridSpan w:val="2"/>
            </w:tcPr>
            <w:p w:rsidRPr="00696F11" w:rsidR="00034333" w:rsidP="00034333" w:rsidRDefault="00034333" w14:paraId="471E9B4A" w14:textId="77777777">
              <w:pPr>
                <w:pStyle w:val="NoSpacing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CompanyIBAN</w:t>
              </w:r>
            </w:p>
          </w:tc>
        </w:sdtContent>
      </w:sdt>
      <w:sdt>
        <w:sdtPr>
          <w:rPr>
            <w:sz w:val="14"/>
            <w:szCs w:val="14"/>
            <w:lang w:val="da-DK"/>
          </w:rPr>
          <w:alias w:val="#Nav: /Header/CompanySWIFT"/>
          <w:tag w:val="#Nav: Standard_Sales_Order_Conf/1305"/>
          <w:id w:val="1663202774"/>
          <w:placeholder>
            <w:docPart w:val="ACC30A472BE64EC4B9D8D7D0AA1361F3"/>
          </w:placeholder>
          <w:dataBinding w:prefixMappings="xmlns:ns0='urn:microsoft-dynamics-nav/reports/Standard_Sales_Order_Conf/1305/'" w:xpath="/ns0:NavWordReportXmlPart[1]/ns0:Header[1]/ns0:CompanySWIFT[1]" w:storeItemID="{6600D7DD-4A4F-4DD3-9E09-C674FC837F25}"/>
          <w:text/>
        </w:sdtPr>
        <w:sdtContent>
          <w:tc>
            <w:tcPr>
              <w:tcW w:w="2977" w:type="dxa"/>
              <w:gridSpan w:val="2"/>
            </w:tcPr>
            <w:p w:rsidRPr="00696F11" w:rsidR="00034333" w:rsidP="00034333" w:rsidRDefault="00034333" w14:paraId="7C384D81" w14:textId="77777777">
              <w:pPr>
                <w:pStyle w:val="NoSpacing"/>
                <w:rPr>
                  <w:sz w:val="14"/>
                  <w:szCs w:val="14"/>
                </w:rPr>
              </w:pPr>
              <w:r w:rsidRPr="00696F11">
                <w:rPr>
                  <w:sz w:val="14"/>
                  <w:szCs w:val="14"/>
                  <w:lang w:val="da-DK"/>
                </w:rPr>
                <w:t>CompanySWIFT</w:t>
              </w:r>
            </w:p>
          </w:tc>
        </w:sdtContent>
      </w:sdt>
      <w:tc>
        <w:tcPr>
          <w:tcW w:w="1275" w:type="dxa"/>
          <w:tcMar>
            <w:right w:w="0" w:type="dxa"/>
          </w:tcMar>
        </w:tcPr>
        <w:p w:rsidRPr="00696F11" w:rsidR="00034333" w:rsidP="00034333" w:rsidRDefault="00034333" w14:paraId="17025616" w14:textId="77777777">
          <w:pPr>
            <w:pStyle w:val="NoSpacing"/>
            <w:rPr>
              <w:sz w:val="14"/>
              <w:szCs w:val="14"/>
            </w:rPr>
          </w:pPr>
        </w:p>
      </w:tc>
    </w:tr>
  </w:tbl>
  <w:p w:rsidRPr="001D1CE2" w:rsidR="000E071F" w:rsidP="00034333" w:rsidRDefault="000E071F" w14:paraId="43EA7E0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9BE" w:rsidP="00E40C63" w:rsidRDefault="002679BE" w14:paraId="403B1916" w14:textId="77777777">
      <w:pPr>
        <w:spacing w:after="0"/>
      </w:pPr>
      <w:r>
        <w:separator/>
      </w:r>
    </w:p>
  </w:footnote>
  <w:footnote w:type="continuationSeparator" w:id="0">
    <w:p w:rsidR="002679BE" w:rsidP="00E40C63" w:rsidRDefault="002679BE" w14:paraId="0DBCBF89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954256" w:rsidTr="008F0BAB" w14:paraId="04D90760" w14:textId="77777777">
      <w:tc>
        <w:tcPr>
          <w:tcW w:w="5098" w:type="dxa"/>
        </w:tcPr>
        <w:p w:rsidR="00954256" w:rsidP="00954256" w:rsidRDefault="00954256" w14:paraId="2BA4C99C" w14:textId="77777777">
          <w:pPr>
            <w:pStyle w:val="Title"/>
          </w:pPr>
          <w:r>
            <w:rPr>
              <w:b/>
              <w:bCs/>
              <w:noProof/>
            </w:rPr>
            <w:drawing>
              <wp:inline distT="0" distB="0" distL="0" distR="0" wp14:anchorId="43C693DB" wp14:editId="342300B7">
                <wp:extent cx="1619250" cy="372209"/>
                <wp:effectExtent l="0" t="0" r="0" b="889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380" cy="386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26269B" w:rsidR="00954256" w:rsidP="00954256" w:rsidRDefault="00000000" w14:paraId="6BD73611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B3324F52DDDF4E03B81400D126CDD1A8"/>
              </w:placeholder>
              <w:dataBinding w:prefixMappings="xmlns:ns0='urn:microsoft-dynamics-nav/reports/Standard_Sales_Order_Conf/1305/'" w:xpath="/ns0:NavWordReportXmlPart[1]/ns0:Header[1]/ns0:Invoice_Lbl[1]" w:storeItemID="{6600D7DD-4A4F-4DD3-9E09-C674FC837F25}"/>
              <w:text/>
            </w:sdtPr>
            <w:sdtContent>
              <w:proofErr w:type="spellStart"/>
              <w:r w:rsidRPr="0026269B" w:rsidR="00954256">
                <w:t>Invoice_Lbl</w:t>
              </w:r>
              <w:proofErr w:type="spellEnd"/>
            </w:sdtContent>
          </w:sdt>
          <w:r w:rsidRPr="0026269B" w:rsidR="00954256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B3324F52DDDF4E03B81400D126CDD1A8"/>
              </w:placeholder>
              <w:dataBinding w:prefixMappings="xmlns:ns0='urn:microsoft-dynamics-nav/reports/Standard_Sales_Order_Conf/1305/'" w:xpath="/ns0:NavWordReportXmlPart[1]/ns0:Header[1]/ns0:DocumentNo[1]" w:storeItemID="{6600D7DD-4A4F-4DD3-9E09-C674FC837F25}"/>
              <w:text/>
            </w:sdtPr>
            <w:sdtContent>
              <w:proofErr w:type="spellStart"/>
              <w:r w:rsidRPr="002F2688" w:rsidR="00954256">
                <w:t>DocumentNo</w:t>
              </w:r>
              <w:proofErr w:type="spellEnd"/>
            </w:sdtContent>
          </w:sdt>
        </w:p>
        <w:sdt>
          <w:sdtPr>
            <w:rPr>
              <w:sz w:val="20"/>
              <w:szCs w:val="18"/>
            </w:rPr>
            <w:alias w:val="#Nav: /Header/DocumentDate"/>
            <w:tag w:val="#Nav: Standard_Sales_Order_Conf/1305"/>
            <w:id w:val="832561865"/>
            <w:placeholder>
              <w:docPart w:val="B2EE752961CC4BF9A8517F64BFD7E955"/>
            </w:placeholder>
            <w:dataBinding w:prefixMappings="xmlns:ns0='urn:microsoft-dynamics-nav/reports/Standard_Sales_Order_Conf/1305/'" w:xpath="/ns0:NavWordReportXmlPart[1]/ns0:Header[1]/ns0:DocumentDate[1]" w:storeItemID="{6600D7DD-4A4F-4DD3-9E09-C674FC837F25}"/>
            <w:text/>
          </w:sdtPr>
          <w:sdtContent>
            <w:p w:rsidRPr="00BB4163" w:rsidR="00954256" w:rsidP="00954256" w:rsidRDefault="00954256" w14:paraId="3A42268F" w14:textId="77777777">
              <w:pPr>
                <w:pStyle w:val="Subtitle"/>
                <w:rPr>
                  <w:sz w:val="20"/>
                  <w:szCs w:val="18"/>
                </w:rPr>
              </w:pPr>
              <w:proofErr w:type="spellStart"/>
              <w:r w:rsidRPr="00BB4163">
                <w:rPr>
                  <w:sz w:val="20"/>
                  <w:szCs w:val="18"/>
                </w:rPr>
                <w:t>DocumentDate</w:t>
              </w:r>
              <w:proofErr w:type="spellEnd"/>
            </w:p>
          </w:sdtContent>
        </w:sdt>
        <w:p w:rsidR="00954256" w:rsidP="00954256" w:rsidRDefault="00000000" w14:paraId="16CE0382" w14:textId="77777777">
          <w:pPr>
            <w:pStyle w:val="Subtitle"/>
          </w:pPr>
          <w:sdt>
            <w:sdtPr>
              <w:rPr>
                <w:sz w:val="20"/>
                <w:szCs w:val="18"/>
              </w:rPr>
              <w:alias w:val="#Nav: /Header/Page_Lbl"/>
              <w:tag w:val="#Nav: Standard_Sales_Order_Conf/1305"/>
              <w:id w:val="1447419442"/>
              <w:placeholder>
                <w:docPart w:val="B3324F52DDDF4E03B81400D126CDD1A8"/>
              </w:placeholder>
              <w:dataBinding w:prefixMappings="xmlns:ns0='urn:microsoft-dynamics-nav/reports/Standard_Sales_Order_Conf/1305/'" w:xpath="/ns0:NavWordReportXmlPart[1]/ns0:Header[1]/ns0:Page_Lbl[1]" w:storeItemID="{6600D7DD-4A4F-4DD3-9E09-C674FC837F25}"/>
              <w:text/>
            </w:sdtPr>
            <w:sdtContent>
              <w:proofErr w:type="spellStart"/>
              <w:r w:rsidRPr="00BB4163" w:rsidR="00954256">
                <w:rPr>
                  <w:sz w:val="20"/>
                  <w:szCs w:val="18"/>
                </w:rPr>
                <w:t>Page_Lbl</w:t>
              </w:r>
              <w:proofErr w:type="spellEnd"/>
            </w:sdtContent>
          </w:sdt>
          <w:r w:rsidRPr="00BB4163" w:rsidR="00954256">
            <w:rPr>
              <w:sz w:val="20"/>
              <w:szCs w:val="18"/>
            </w:rPr>
            <w:t xml:space="preserve">  </w:t>
          </w:r>
          <w:r w:rsidRPr="00BB4163" w:rsidR="00954256">
            <w:rPr>
              <w:sz w:val="20"/>
              <w:szCs w:val="18"/>
            </w:rPr>
            <w:fldChar w:fldCharType="begin"/>
          </w:r>
          <w:r w:rsidRPr="00BB4163" w:rsidR="00954256">
            <w:rPr>
              <w:sz w:val="20"/>
              <w:szCs w:val="18"/>
            </w:rPr>
            <w:instrText xml:space="preserve"> PAGE  \* Arabic  \* MERGEFORMAT </w:instrText>
          </w:r>
          <w:r w:rsidRPr="00BB4163" w:rsidR="00954256">
            <w:rPr>
              <w:sz w:val="20"/>
              <w:szCs w:val="18"/>
            </w:rPr>
            <w:fldChar w:fldCharType="separate"/>
          </w:r>
          <w:r w:rsidR="00954256">
            <w:rPr>
              <w:sz w:val="20"/>
              <w:szCs w:val="18"/>
            </w:rPr>
            <w:t>1</w:t>
          </w:r>
          <w:r w:rsidRPr="00BB4163" w:rsidR="00954256">
            <w:rPr>
              <w:sz w:val="20"/>
              <w:szCs w:val="18"/>
            </w:rPr>
            <w:fldChar w:fldCharType="end"/>
          </w:r>
          <w:r w:rsidRPr="00BB4163" w:rsidR="00954256">
            <w:rPr>
              <w:sz w:val="20"/>
              <w:szCs w:val="18"/>
            </w:rPr>
            <w:t xml:space="preserve"> / </w:t>
          </w:r>
          <w:r w:rsidRPr="00BB4163" w:rsidR="00954256">
            <w:rPr>
              <w:noProof/>
              <w:sz w:val="20"/>
              <w:szCs w:val="18"/>
            </w:rPr>
            <w:fldChar w:fldCharType="begin"/>
          </w:r>
          <w:r w:rsidRPr="00BB4163" w:rsidR="00954256">
            <w:rPr>
              <w:noProof/>
              <w:sz w:val="20"/>
              <w:szCs w:val="18"/>
            </w:rPr>
            <w:instrText xml:space="preserve"> NUMPAGES  \* Arabic  \* MERGEFORMAT </w:instrText>
          </w:r>
          <w:r w:rsidRPr="00BB4163" w:rsidR="00954256">
            <w:rPr>
              <w:noProof/>
              <w:sz w:val="20"/>
              <w:szCs w:val="18"/>
            </w:rPr>
            <w:fldChar w:fldCharType="separate"/>
          </w:r>
          <w:r w:rsidR="00954256">
            <w:rPr>
              <w:noProof/>
              <w:sz w:val="20"/>
              <w:szCs w:val="18"/>
            </w:rPr>
            <w:t>1</w:t>
          </w:r>
          <w:r w:rsidRPr="00BB4163" w:rsidR="00954256">
            <w:rPr>
              <w:noProof/>
              <w:sz w:val="20"/>
              <w:szCs w:val="18"/>
            </w:rPr>
            <w:fldChar w:fldCharType="end"/>
          </w:r>
        </w:p>
      </w:tc>
      <w:tc>
        <w:tcPr>
          <w:tcW w:w="5098" w:type="dxa"/>
        </w:tcPr>
        <w:p w:rsidRPr="00910479" w:rsidR="00954256" w:rsidP="00954256" w:rsidRDefault="00954256" w14:paraId="7869579B" w14:textId="77777777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 w:rsidRPr="00910479">
            <w:rPr>
              <w:b/>
              <w:bCs/>
              <w:sz w:val="20"/>
              <w:szCs w:val="20"/>
            </w:rPr>
            <w:t>Omicron Engineering Ltd</w:t>
          </w:r>
        </w:p>
        <w:p w:rsidRPr="00080EF7" w:rsidR="00954256" w:rsidP="00954256" w:rsidRDefault="00954256" w14:paraId="7C52DD26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The Long Barn</w:t>
          </w:r>
        </w:p>
        <w:p w:rsidRPr="00080EF7" w:rsidR="00954256" w:rsidP="00954256" w:rsidRDefault="00954256" w14:paraId="11FB0726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Mulbarton</w:t>
          </w:r>
        </w:p>
        <w:p w:rsidRPr="00080EF7" w:rsidR="00954256" w:rsidP="00954256" w:rsidRDefault="00954256" w14:paraId="664DF885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Norwich, Norfolk</w:t>
          </w:r>
        </w:p>
        <w:p w:rsidRPr="00080EF7" w:rsidR="00954256" w:rsidP="00954256" w:rsidRDefault="00954256" w14:paraId="5843FD9A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NR14 8JS</w:t>
          </w:r>
        </w:p>
        <w:p w:rsidRPr="00080EF7" w:rsidR="00954256" w:rsidP="00954256" w:rsidRDefault="00954256" w14:paraId="4364DD61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Tel: +44 (0) 1508 570351</w:t>
          </w:r>
        </w:p>
        <w:p w:rsidRPr="00910479" w:rsidR="00954256" w:rsidP="00954256" w:rsidRDefault="00954256" w14:paraId="0F8DA350" w14:textId="77777777">
          <w:pPr>
            <w:pStyle w:val="Header"/>
            <w:jc w:val="right"/>
            <w:rPr>
              <w:sz w:val="18"/>
              <w:szCs w:val="18"/>
            </w:rPr>
          </w:pPr>
          <w:r w:rsidRPr="00080EF7">
            <w:rPr>
              <w:sz w:val="18"/>
              <w:szCs w:val="18"/>
            </w:rPr>
            <w:t>Fax: +44 (0) 1508 570795</w:t>
          </w:r>
        </w:p>
        <w:p w:rsidR="00954256" w:rsidP="00954256" w:rsidRDefault="00954256" w14:paraId="47BEFC12" w14:textId="77777777">
          <w:pPr>
            <w:pStyle w:val="Header"/>
            <w:jc w:val="right"/>
          </w:pPr>
          <w:r w:rsidRPr="00910479">
            <w:rPr>
              <w:sz w:val="18"/>
              <w:szCs w:val="18"/>
            </w:rPr>
            <w:t>e-mail: sales@omicron.uk.com</w:t>
          </w: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BF3"/>
    <w:rsid w:val="00004E4E"/>
    <w:rsid w:val="00023547"/>
    <w:rsid w:val="00032E69"/>
    <w:rsid w:val="0003328D"/>
    <w:rsid w:val="00034333"/>
    <w:rsid w:val="000357EB"/>
    <w:rsid w:val="00070EE8"/>
    <w:rsid w:val="00074151"/>
    <w:rsid w:val="00080EF7"/>
    <w:rsid w:val="000844A3"/>
    <w:rsid w:val="00086FAE"/>
    <w:rsid w:val="000A665A"/>
    <w:rsid w:val="000D17C9"/>
    <w:rsid w:val="000D44AE"/>
    <w:rsid w:val="000D5A6D"/>
    <w:rsid w:val="000E071F"/>
    <w:rsid w:val="000F7A8E"/>
    <w:rsid w:val="00103846"/>
    <w:rsid w:val="0011793B"/>
    <w:rsid w:val="00126D5A"/>
    <w:rsid w:val="001273CA"/>
    <w:rsid w:val="00134A71"/>
    <w:rsid w:val="00140BD8"/>
    <w:rsid w:val="00151C73"/>
    <w:rsid w:val="00151E92"/>
    <w:rsid w:val="001621D9"/>
    <w:rsid w:val="001637BA"/>
    <w:rsid w:val="001751BB"/>
    <w:rsid w:val="00181CB7"/>
    <w:rsid w:val="001B4A1C"/>
    <w:rsid w:val="001B793C"/>
    <w:rsid w:val="001D1CE2"/>
    <w:rsid w:val="001D5AC3"/>
    <w:rsid w:val="001D6807"/>
    <w:rsid w:val="0020108A"/>
    <w:rsid w:val="0020178F"/>
    <w:rsid w:val="002220D6"/>
    <w:rsid w:val="00235CA0"/>
    <w:rsid w:val="0024032D"/>
    <w:rsid w:val="002411A3"/>
    <w:rsid w:val="00245B0E"/>
    <w:rsid w:val="00255942"/>
    <w:rsid w:val="002604C3"/>
    <w:rsid w:val="00261876"/>
    <w:rsid w:val="0026269B"/>
    <w:rsid w:val="002669DB"/>
    <w:rsid w:val="002679BE"/>
    <w:rsid w:val="00271809"/>
    <w:rsid w:val="00273BA9"/>
    <w:rsid w:val="002751D7"/>
    <w:rsid w:val="0029628E"/>
    <w:rsid w:val="002A29DF"/>
    <w:rsid w:val="002A382C"/>
    <w:rsid w:val="002A4C97"/>
    <w:rsid w:val="002B6B46"/>
    <w:rsid w:val="002C2516"/>
    <w:rsid w:val="002C2F5B"/>
    <w:rsid w:val="002C4E66"/>
    <w:rsid w:val="002E2A56"/>
    <w:rsid w:val="002E67A0"/>
    <w:rsid w:val="002F0999"/>
    <w:rsid w:val="002F2688"/>
    <w:rsid w:val="00300253"/>
    <w:rsid w:val="00304B37"/>
    <w:rsid w:val="00333791"/>
    <w:rsid w:val="00337723"/>
    <w:rsid w:val="00344782"/>
    <w:rsid w:val="00355E20"/>
    <w:rsid w:val="00372A9D"/>
    <w:rsid w:val="00374316"/>
    <w:rsid w:val="0038349C"/>
    <w:rsid w:val="0038488E"/>
    <w:rsid w:val="00391AB4"/>
    <w:rsid w:val="00394029"/>
    <w:rsid w:val="003A31D7"/>
    <w:rsid w:val="003A7E69"/>
    <w:rsid w:val="003B1D59"/>
    <w:rsid w:val="003B3069"/>
    <w:rsid w:val="003B63D2"/>
    <w:rsid w:val="003D120B"/>
    <w:rsid w:val="003D4B80"/>
    <w:rsid w:val="003D6ABA"/>
    <w:rsid w:val="003E2178"/>
    <w:rsid w:val="003E315F"/>
    <w:rsid w:val="003F0ED9"/>
    <w:rsid w:val="003F77E2"/>
    <w:rsid w:val="0042372F"/>
    <w:rsid w:val="004758D4"/>
    <w:rsid w:val="00487481"/>
    <w:rsid w:val="00492354"/>
    <w:rsid w:val="004A4D71"/>
    <w:rsid w:val="004A5462"/>
    <w:rsid w:val="004B22F6"/>
    <w:rsid w:val="004B47ED"/>
    <w:rsid w:val="004B6FE5"/>
    <w:rsid w:val="004C60A5"/>
    <w:rsid w:val="004F2432"/>
    <w:rsid w:val="0051660C"/>
    <w:rsid w:val="00520E8F"/>
    <w:rsid w:val="00524FE6"/>
    <w:rsid w:val="005345C2"/>
    <w:rsid w:val="00543913"/>
    <w:rsid w:val="00552846"/>
    <w:rsid w:val="00563DCD"/>
    <w:rsid w:val="005731CF"/>
    <w:rsid w:val="00587157"/>
    <w:rsid w:val="00595F7F"/>
    <w:rsid w:val="005963DE"/>
    <w:rsid w:val="005A0994"/>
    <w:rsid w:val="005A4BB3"/>
    <w:rsid w:val="005F2559"/>
    <w:rsid w:val="005F5EC9"/>
    <w:rsid w:val="005F6BCC"/>
    <w:rsid w:val="0060202A"/>
    <w:rsid w:val="00610A30"/>
    <w:rsid w:val="00612ABF"/>
    <w:rsid w:val="006245DA"/>
    <w:rsid w:val="00641EF3"/>
    <w:rsid w:val="0064285B"/>
    <w:rsid w:val="006539A8"/>
    <w:rsid w:val="00654762"/>
    <w:rsid w:val="0067225B"/>
    <w:rsid w:val="00675FB4"/>
    <w:rsid w:val="00676789"/>
    <w:rsid w:val="00677AD5"/>
    <w:rsid w:val="00681F95"/>
    <w:rsid w:val="0068273F"/>
    <w:rsid w:val="00683CCE"/>
    <w:rsid w:val="00684EEB"/>
    <w:rsid w:val="006907F2"/>
    <w:rsid w:val="00696F11"/>
    <w:rsid w:val="006A2A7B"/>
    <w:rsid w:val="006A713E"/>
    <w:rsid w:val="006B0EC4"/>
    <w:rsid w:val="006C30D9"/>
    <w:rsid w:val="006C4581"/>
    <w:rsid w:val="006D4B90"/>
    <w:rsid w:val="006D64AE"/>
    <w:rsid w:val="006F2626"/>
    <w:rsid w:val="00707140"/>
    <w:rsid w:val="0071439C"/>
    <w:rsid w:val="00716E24"/>
    <w:rsid w:val="007237D8"/>
    <w:rsid w:val="00725280"/>
    <w:rsid w:val="00741F6B"/>
    <w:rsid w:val="007537BA"/>
    <w:rsid w:val="00753F13"/>
    <w:rsid w:val="00760FA8"/>
    <w:rsid w:val="00765190"/>
    <w:rsid w:val="00766078"/>
    <w:rsid w:val="00772D26"/>
    <w:rsid w:val="007773B8"/>
    <w:rsid w:val="00777ADC"/>
    <w:rsid w:val="00797305"/>
    <w:rsid w:val="007A0A2F"/>
    <w:rsid w:val="007B235B"/>
    <w:rsid w:val="007C1F35"/>
    <w:rsid w:val="007C5DC3"/>
    <w:rsid w:val="007E323C"/>
    <w:rsid w:val="007E7142"/>
    <w:rsid w:val="00802B5B"/>
    <w:rsid w:val="00815D27"/>
    <w:rsid w:val="00817EE6"/>
    <w:rsid w:val="00820262"/>
    <w:rsid w:val="00823584"/>
    <w:rsid w:val="00826088"/>
    <w:rsid w:val="008266DE"/>
    <w:rsid w:val="008307FC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3A2F"/>
    <w:rsid w:val="008E766D"/>
    <w:rsid w:val="008F0A38"/>
    <w:rsid w:val="008F4430"/>
    <w:rsid w:val="008F4963"/>
    <w:rsid w:val="009072D1"/>
    <w:rsid w:val="00910479"/>
    <w:rsid w:val="0092542A"/>
    <w:rsid w:val="00933DB5"/>
    <w:rsid w:val="00943A17"/>
    <w:rsid w:val="009453BC"/>
    <w:rsid w:val="009478DA"/>
    <w:rsid w:val="00954256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37F92"/>
    <w:rsid w:val="00A42BE5"/>
    <w:rsid w:val="00A476F1"/>
    <w:rsid w:val="00A517FB"/>
    <w:rsid w:val="00A67B8C"/>
    <w:rsid w:val="00A76F36"/>
    <w:rsid w:val="00A9010E"/>
    <w:rsid w:val="00A940EF"/>
    <w:rsid w:val="00A9726D"/>
    <w:rsid w:val="00AB16B7"/>
    <w:rsid w:val="00AC163E"/>
    <w:rsid w:val="00AF1EDD"/>
    <w:rsid w:val="00AF4452"/>
    <w:rsid w:val="00AF4915"/>
    <w:rsid w:val="00B01DA6"/>
    <w:rsid w:val="00B2221C"/>
    <w:rsid w:val="00B22FDE"/>
    <w:rsid w:val="00B32D4B"/>
    <w:rsid w:val="00B402B9"/>
    <w:rsid w:val="00B437D5"/>
    <w:rsid w:val="00B54FC7"/>
    <w:rsid w:val="00B57659"/>
    <w:rsid w:val="00B60D54"/>
    <w:rsid w:val="00B67C69"/>
    <w:rsid w:val="00B7093C"/>
    <w:rsid w:val="00B8205C"/>
    <w:rsid w:val="00B86BCD"/>
    <w:rsid w:val="00B91CA1"/>
    <w:rsid w:val="00B96060"/>
    <w:rsid w:val="00BB2D9F"/>
    <w:rsid w:val="00BB4163"/>
    <w:rsid w:val="00BC232B"/>
    <w:rsid w:val="00BC4D36"/>
    <w:rsid w:val="00BD2533"/>
    <w:rsid w:val="00BD35AE"/>
    <w:rsid w:val="00BE1D06"/>
    <w:rsid w:val="00BE5952"/>
    <w:rsid w:val="00BE6BE6"/>
    <w:rsid w:val="00BF0F10"/>
    <w:rsid w:val="00C04B2F"/>
    <w:rsid w:val="00C27C1A"/>
    <w:rsid w:val="00C34DE2"/>
    <w:rsid w:val="00C36F18"/>
    <w:rsid w:val="00C40BE4"/>
    <w:rsid w:val="00C41DE3"/>
    <w:rsid w:val="00C47206"/>
    <w:rsid w:val="00C54B76"/>
    <w:rsid w:val="00CA6394"/>
    <w:rsid w:val="00CB70AD"/>
    <w:rsid w:val="00CC6CD5"/>
    <w:rsid w:val="00CD1B92"/>
    <w:rsid w:val="00CF4F6E"/>
    <w:rsid w:val="00D00F2C"/>
    <w:rsid w:val="00D11947"/>
    <w:rsid w:val="00D21D63"/>
    <w:rsid w:val="00D235D0"/>
    <w:rsid w:val="00D41DC8"/>
    <w:rsid w:val="00D53B6F"/>
    <w:rsid w:val="00D54A61"/>
    <w:rsid w:val="00D6006D"/>
    <w:rsid w:val="00D65AA7"/>
    <w:rsid w:val="00D72A07"/>
    <w:rsid w:val="00D72E02"/>
    <w:rsid w:val="00D75AAF"/>
    <w:rsid w:val="00DA0F11"/>
    <w:rsid w:val="00DA580A"/>
    <w:rsid w:val="00DB4B5B"/>
    <w:rsid w:val="00DF30F1"/>
    <w:rsid w:val="00DF7939"/>
    <w:rsid w:val="00E022B0"/>
    <w:rsid w:val="00E111C4"/>
    <w:rsid w:val="00E22B7E"/>
    <w:rsid w:val="00E33456"/>
    <w:rsid w:val="00E367A2"/>
    <w:rsid w:val="00E40C63"/>
    <w:rsid w:val="00E41182"/>
    <w:rsid w:val="00E4361D"/>
    <w:rsid w:val="00E51DF5"/>
    <w:rsid w:val="00E54F17"/>
    <w:rsid w:val="00E65451"/>
    <w:rsid w:val="00E67097"/>
    <w:rsid w:val="00E821BD"/>
    <w:rsid w:val="00E902EA"/>
    <w:rsid w:val="00E96A2B"/>
    <w:rsid w:val="00EA246E"/>
    <w:rsid w:val="00EA27AA"/>
    <w:rsid w:val="00EB5B19"/>
    <w:rsid w:val="00EC1995"/>
    <w:rsid w:val="00EC4C86"/>
    <w:rsid w:val="00EC4DBD"/>
    <w:rsid w:val="00EC5FB0"/>
    <w:rsid w:val="00EC63B9"/>
    <w:rsid w:val="00ED0377"/>
    <w:rsid w:val="00EE2CA3"/>
    <w:rsid w:val="00EE53F7"/>
    <w:rsid w:val="00EF41B9"/>
    <w:rsid w:val="00F1216F"/>
    <w:rsid w:val="00F14176"/>
    <w:rsid w:val="00F20F72"/>
    <w:rsid w:val="00F219F1"/>
    <w:rsid w:val="00F36FA0"/>
    <w:rsid w:val="00F44822"/>
    <w:rsid w:val="00F51E46"/>
    <w:rsid w:val="00F61534"/>
    <w:rsid w:val="00F66A1F"/>
    <w:rsid w:val="00F76B5B"/>
    <w:rsid w:val="00F81AE9"/>
    <w:rsid w:val="00F826F0"/>
    <w:rsid w:val="00F848FB"/>
    <w:rsid w:val="00F86468"/>
    <w:rsid w:val="00F94AE1"/>
    <w:rsid w:val="00FA4D66"/>
    <w:rsid w:val="00FB06A1"/>
    <w:rsid w:val="00FB3DCE"/>
    <w:rsid w:val="00FD6A00"/>
    <w:rsid w:val="00FD6E04"/>
    <w:rsid w:val="00FE1868"/>
    <w:rsid w:val="00FF2A3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19AFC-3ACC-46B3-ACE3-B9C62FDAC409}"/>
      </w:docPartPr>
      <w:docPartBody>
        <w:p w:rsidR="0032144A" w:rsidRDefault="000C7831"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324F52DDDF4E03B81400D126CD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DCF50-5BDE-46CE-AFC7-4D1810A27411}"/>
      </w:docPartPr>
      <w:docPartBody>
        <w:p w:rsidR="00D00201" w:rsidRDefault="003F18C6" w:rsidP="003F18C6">
          <w:pPr>
            <w:pStyle w:val="B3324F52DDDF4E03B81400D126CDD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EE752961CC4BF9A8517F64BFD7E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8ED59-E1F5-44C1-879F-FB4A740B421F}"/>
      </w:docPartPr>
      <w:docPartBody>
        <w:p w:rsidR="00D00201" w:rsidRDefault="003F18C6" w:rsidP="003F18C6">
          <w:pPr>
            <w:pStyle w:val="B2EE752961CC4BF9A8517F64BFD7E95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4535D113B66416E866EA7DF744B7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EEED-BD85-4C6F-BD7A-7E2B74843189}"/>
      </w:docPartPr>
      <w:docPartBody>
        <w:p w:rsidR="00D00201" w:rsidRDefault="003F18C6" w:rsidP="003F18C6">
          <w:pPr>
            <w:pStyle w:val="B4535D113B66416E866EA7DF744B7A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FF23E94141409A8490356BFC41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3D7A0-2D96-49B6-A676-0E4EE389A6D8}"/>
      </w:docPartPr>
      <w:docPartBody>
        <w:p w:rsidR="00D00201" w:rsidRDefault="003F18C6" w:rsidP="003F18C6">
          <w:pPr>
            <w:pStyle w:val="C0FF23E94141409A8490356BFC41B0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8F78EB7B464DF1A54A47AB147A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C9A1F-7CEB-43D7-AC78-91DB3C76FFE4}"/>
      </w:docPartPr>
      <w:docPartBody>
        <w:p w:rsidR="00D00201" w:rsidRDefault="003F18C6" w:rsidP="003F18C6">
          <w:pPr>
            <w:pStyle w:val="EC8F78EB7B464DF1A54A47AB147A00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3E779FF37643DEBD46A4C41AE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0E9F4-5A2D-4DF9-8AF6-8F9BB49BBDF0}"/>
      </w:docPartPr>
      <w:docPartBody>
        <w:p w:rsidR="00D00201" w:rsidRDefault="003F18C6" w:rsidP="003F18C6">
          <w:pPr>
            <w:pStyle w:val="FE3E779FF37643DEBD46A4C41AE1FE0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231B128D9B040A798FAA20C74B8E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4CF5-86ED-4D17-88F6-C59EA8EA2828}"/>
      </w:docPartPr>
      <w:docPartBody>
        <w:p w:rsidR="00D00201" w:rsidRDefault="003F18C6" w:rsidP="003F18C6">
          <w:pPr>
            <w:pStyle w:val="1231B128D9B040A798FAA20C74B8EF3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28A1285E64460CA9117898BC7F2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C7DA-F84E-4FE9-824E-40D12B442FB9}"/>
      </w:docPartPr>
      <w:docPartBody>
        <w:p w:rsidR="00D00201" w:rsidRDefault="003F18C6" w:rsidP="003F18C6">
          <w:pPr>
            <w:pStyle w:val="6628A1285E64460CA9117898BC7F2F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7683E2E024DD2AA7365E997F6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2F837-8CA7-4FF3-93AF-D43A7138AD8B}"/>
      </w:docPartPr>
      <w:docPartBody>
        <w:p w:rsidR="00D00201" w:rsidRDefault="003F18C6" w:rsidP="003F18C6">
          <w:pPr>
            <w:pStyle w:val="7A97683E2E024DD2AA7365E997F627F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29A9EBC24948A0963DCC3513754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33E04-480D-415D-A72B-49C9013B89A3}"/>
      </w:docPartPr>
      <w:docPartBody>
        <w:p w:rsidR="00D00201" w:rsidRDefault="003F18C6" w:rsidP="003F18C6">
          <w:pPr>
            <w:pStyle w:val="BC29A9EBC24948A0963DCC35137546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758B5447419983FE6055DA81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E0E8-CB62-43D6-BA70-8473D775310B}"/>
      </w:docPartPr>
      <w:docPartBody>
        <w:p w:rsidR="00D00201" w:rsidRDefault="003F18C6" w:rsidP="003F18C6">
          <w:pPr>
            <w:pStyle w:val="AE3A758B5447419983FE6055DA8123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0CC1F9B6CD4742AB1CFB7F593FA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D3CC-1C1E-4008-8A05-BFC499D0EB7D}"/>
      </w:docPartPr>
      <w:docPartBody>
        <w:p w:rsidR="00D00201" w:rsidRDefault="003F18C6" w:rsidP="003F18C6">
          <w:pPr>
            <w:pStyle w:val="E30CC1F9B6CD4742AB1CFB7F593FAB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7EFF8C62064BD1B58266D03458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11309-75B1-4437-8AAF-7F7D19077430}"/>
      </w:docPartPr>
      <w:docPartBody>
        <w:p w:rsidR="00D00201" w:rsidRDefault="003F18C6" w:rsidP="003F18C6">
          <w:pPr>
            <w:pStyle w:val="AA7EFF8C62064BD1B58266D03458C69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DCCB24704D416E8C4658BEC71D5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5D787-C461-41C8-A807-0FD59BA5949B}"/>
      </w:docPartPr>
      <w:docPartBody>
        <w:p w:rsidR="00D00201" w:rsidRDefault="003F18C6" w:rsidP="003F18C6">
          <w:pPr>
            <w:pStyle w:val="1BDCCB24704D416E8C4658BEC71D52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E2D423B3541938E8C2D956B3E8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E9811-39CE-4C2A-B21F-50EB1A13FACC}"/>
      </w:docPartPr>
      <w:docPartBody>
        <w:p w:rsidR="00D00201" w:rsidRDefault="003F18C6" w:rsidP="003F18C6">
          <w:pPr>
            <w:pStyle w:val="2F3E2D423B3541938E8C2D956B3E8B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40EA68F42D4ADAB1B8AC96AD209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886BB-2ECB-461D-87EE-F3F5E55CEEFB}"/>
      </w:docPartPr>
      <w:docPartBody>
        <w:p w:rsidR="00D00201" w:rsidRDefault="003F18C6" w:rsidP="003F18C6">
          <w:pPr>
            <w:pStyle w:val="7340EA68F42D4ADAB1B8AC96AD209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B75D6CF9292483A9F81745A579C7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54631-AA77-463C-A11D-BBA6E0C9C61E}"/>
      </w:docPartPr>
      <w:docPartBody>
        <w:p w:rsidR="00D00201" w:rsidRDefault="003F18C6" w:rsidP="003F18C6">
          <w:pPr>
            <w:pStyle w:val="0B75D6CF9292483A9F81745A579C78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C30A472BE64EC4B9D8D7D0AA136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749CB-7DE8-40D1-B9EF-F1741498A36D}"/>
      </w:docPartPr>
      <w:docPartBody>
        <w:p w:rsidR="00D00201" w:rsidRDefault="003F18C6" w:rsidP="003F18C6">
          <w:pPr>
            <w:pStyle w:val="ACC30A472BE64EC4B9D8D7D0AA1361F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3333-F3FB-410D-B4DC-C8D3B535E850}"/>
      </w:docPartPr>
      <w:docPartBody>
        <w:p w:rsidR="000B4F95" w:rsidRDefault="007923EE">
          <w:r w:rsidRPr="00523E2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E167959EF24A2F8B56833D30C68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1C87F-F6F4-44BF-8040-1DEFF0AF9635}"/>
      </w:docPartPr>
      <w:docPartBody>
        <w:p w:rsidR="00736889" w:rsidRDefault="00481DE1" w:rsidP="00481DE1">
          <w:pPr>
            <w:pStyle w:val="11E167959EF24A2F8B56833D30C686C9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C081410B4B483FA19AA62B869B9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8C70-4CFC-4738-83B8-7CEC5868E9E2}"/>
      </w:docPartPr>
      <w:docPartBody>
        <w:p w:rsidR="00736889" w:rsidRDefault="00481DE1" w:rsidP="00481DE1">
          <w:pPr>
            <w:pStyle w:val="A1C081410B4B483FA19AA62B869B9D81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D3E18140564181BE129BBD0A44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6111-866A-497D-8B27-9F939B8120E0}"/>
      </w:docPartPr>
      <w:docPartBody>
        <w:p w:rsidR="00736889" w:rsidRDefault="00481DE1" w:rsidP="00481DE1">
          <w:pPr>
            <w:pStyle w:val="4ED3E18140564181BE129BBD0A441C8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0F7BC1C509481FA3F2651C9B46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9C94B-42FE-4140-8ADE-AAB6ADCB994D}"/>
      </w:docPartPr>
      <w:docPartBody>
        <w:p w:rsidR="00736889" w:rsidRDefault="00481DE1" w:rsidP="00481DE1">
          <w:pPr>
            <w:pStyle w:val="F70F7BC1C509481FA3F2651C9B464C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D62E141964470AB336A1842D46A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8BA70-0F38-4471-8474-482F27614E44}"/>
      </w:docPartPr>
      <w:docPartBody>
        <w:p w:rsidR="00736889" w:rsidRDefault="00481DE1" w:rsidP="00481DE1">
          <w:pPr>
            <w:pStyle w:val="89D62E141964470AB336A1842D46A1C3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3B6C4EB124DD1AB4782D3EAEF1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FD55-8FCF-476C-9AB5-654EDD246C36}"/>
      </w:docPartPr>
      <w:docPartBody>
        <w:p w:rsidR="00736889" w:rsidRDefault="00481DE1" w:rsidP="00481DE1">
          <w:pPr>
            <w:pStyle w:val="A973B6C4EB124DD1AB4782D3EAEF16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978616A02413A9D6E55EEB656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6ED01-1700-4300-92B6-B7E58F424BA7}"/>
      </w:docPartPr>
      <w:docPartBody>
        <w:p w:rsidR="007E3A9C" w:rsidRDefault="00736889" w:rsidP="00736889">
          <w:pPr>
            <w:pStyle w:val="D26978616A02413A9D6E55EEB656F064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C2A2482EC74EB79DAF449DD2FB6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D956F-50B7-4CF9-8E96-0758651BA11A}"/>
      </w:docPartPr>
      <w:docPartBody>
        <w:p w:rsidR="007E3A9C" w:rsidRDefault="00736889" w:rsidP="00736889">
          <w:pPr>
            <w:pStyle w:val="9FC2A2482EC74EB79DAF449DD2FB6FE4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95F20D50F34800B877D82484FE9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77B53-6CF7-4701-9B0D-F1F4DA77EF60}"/>
      </w:docPartPr>
      <w:docPartBody>
        <w:p w:rsidR="007E3A9C" w:rsidRDefault="00736889" w:rsidP="00736889">
          <w:pPr>
            <w:pStyle w:val="7395F20D50F34800B877D82484FE978A"/>
          </w:pPr>
          <w:r w:rsidRPr="00061C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95882"/>
    <w:rsid w:val="000B4F95"/>
    <w:rsid w:val="000C7831"/>
    <w:rsid w:val="00144939"/>
    <w:rsid w:val="0016380B"/>
    <w:rsid w:val="002011ED"/>
    <w:rsid w:val="00233475"/>
    <w:rsid w:val="00255395"/>
    <w:rsid w:val="0025761E"/>
    <w:rsid w:val="00281485"/>
    <w:rsid w:val="0032144A"/>
    <w:rsid w:val="003E40D4"/>
    <w:rsid w:val="003F18C6"/>
    <w:rsid w:val="00481DE1"/>
    <w:rsid w:val="00544A35"/>
    <w:rsid w:val="00580879"/>
    <w:rsid w:val="006D765F"/>
    <w:rsid w:val="006F1213"/>
    <w:rsid w:val="00704A1D"/>
    <w:rsid w:val="00713554"/>
    <w:rsid w:val="00715E2B"/>
    <w:rsid w:val="0072499D"/>
    <w:rsid w:val="00736889"/>
    <w:rsid w:val="00747F0A"/>
    <w:rsid w:val="00757E61"/>
    <w:rsid w:val="007923EE"/>
    <w:rsid w:val="007E3A9C"/>
    <w:rsid w:val="008C0479"/>
    <w:rsid w:val="008F128F"/>
    <w:rsid w:val="00901D68"/>
    <w:rsid w:val="00930259"/>
    <w:rsid w:val="009B1EA9"/>
    <w:rsid w:val="009B35CA"/>
    <w:rsid w:val="00A97C90"/>
    <w:rsid w:val="00B56AF6"/>
    <w:rsid w:val="00C360A1"/>
    <w:rsid w:val="00D00201"/>
    <w:rsid w:val="00D05ADC"/>
    <w:rsid w:val="00D72C86"/>
    <w:rsid w:val="00E143A5"/>
    <w:rsid w:val="00E45027"/>
    <w:rsid w:val="00E83EB8"/>
    <w:rsid w:val="00EE2EA8"/>
    <w:rsid w:val="00F05179"/>
    <w:rsid w:val="00F86650"/>
    <w:rsid w:val="00FB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889"/>
    <w:rPr>
      <w:color w:val="808080"/>
    </w:rPr>
  </w:style>
  <w:style w:type="paragraph" w:customStyle="1" w:styleId="307705A9E5F641B7A55DDB99ACF2562A">
    <w:name w:val="307705A9E5F641B7A55DDB99ACF2562A"/>
    <w:rsid w:val="00736889"/>
    <w:rPr>
      <w:lang w:val="en-GB" w:eastAsia="en-GB"/>
    </w:rPr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D26978616A02413A9D6E55EEB656F064">
    <w:name w:val="D26978616A02413A9D6E55EEB656F064"/>
    <w:rsid w:val="00736889"/>
    <w:rPr>
      <w:lang w:val="en-GB" w:eastAsia="en-GB"/>
    </w:rPr>
  </w:style>
  <w:style w:type="paragraph" w:customStyle="1" w:styleId="9FC2A2482EC74EB79DAF449DD2FB6FE4">
    <w:name w:val="9FC2A2482EC74EB79DAF449DD2FB6FE4"/>
    <w:rsid w:val="00736889"/>
    <w:rPr>
      <w:lang w:val="en-GB" w:eastAsia="en-GB"/>
    </w:rPr>
  </w:style>
  <w:style w:type="paragraph" w:customStyle="1" w:styleId="7395F20D50F34800B877D82484FE978A">
    <w:name w:val="7395F20D50F34800B877D82484FE978A"/>
    <w:rsid w:val="00736889"/>
    <w:rPr>
      <w:lang w:val="en-GB" w:eastAsia="en-GB"/>
    </w:rPr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B3324F52DDDF4E03B81400D126CDD1A8">
    <w:name w:val="B3324F52DDDF4E03B81400D126CDD1A8"/>
    <w:rsid w:val="003F18C6"/>
    <w:rPr>
      <w:lang w:val="en-GB" w:eastAsia="en-GB"/>
    </w:rPr>
  </w:style>
  <w:style w:type="paragraph" w:customStyle="1" w:styleId="B2EE752961CC4BF9A8517F64BFD7E955">
    <w:name w:val="B2EE752961CC4BF9A8517F64BFD7E955"/>
    <w:rsid w:val="003F18C6"/>
    <w:rPr>
      <w:lang w:val="en-GB" w:eastAsia="en-GB"/>
    </w:rPr>
  </w:style>
  <w:style w:type="paragraph" w:customStyle="1" w:styleId="B4535D113B66416E866EA7DF744B7A28">
    <w:name w:val="B4535D113B66416E866EA7DF744B7A28"/>
    <w:rsid w:val="003F18C6"/>
    <w:rPr>
      <w:lang w:val="en-GB" w:eastAsia="en-GB"/>
    </w:rPr>
  </w:style>
  <w:style w:type="paragraph" w:customStyle="1" w:styleId="C0FF23E94141409A8490356BFC41B037">
    <w:name w:val="C0FF23E94141409A8490356BFC41B037"/>
    <w:rsid w:val="003F18C6"/>
    <w:rPr>
      <w:lang w:val="en-GB" w:eastAsia="en-GB"/>
    </w:rPr>
  </w:style>
  <w:style w:type="paragraph" w:customStyle="1" w:styleId="EC8F78EB7B464DF1A54A47AB147A004D">
    <w:name w:val="EC8F78EB7B464DF1A54A47AB147A004D"/>
    <w:rsid w:val="003F18C6"/>
    <w:rPr>
      <w:lang w:val="en-GB" w:eastAsia="en-GB"/>
    </w:rPr>
  </w:style>
  <w:style w:type="paragraph" w:customStyle="1" w:styleId="FE3E779FF37643DEBD46A4C41AE1FE0C">
    <w:name w:val="FE3E779FF37643DEBD46A4C41AE1FE0C"/>
    <w:rsid w:val="003F18C6"/>
    <w:rPr>
      <w:lang w:val="en-GB" w:eastAsia="en-GB"/>
    </w:rPr>
  </w:style>
  <w:style w:type="paragraph" w:customStyle="1" w:styleId="1231B128D9B040A798FAA20C74B8EF3F">
    <w:name w:val="1231B128D9B040A798FAA20C74B8EF3F"/>
    <w:rsid w:val="003F18C6"/>
    <w:rPr>
      <w:lang w:val="en-GB" w:eastAsia="en-GB"/>
    </w:rPr>
  </w:style>
  <w:style w:type="paragraph" w:customStyle="1" w:styleId="6628A1285E64460CA9117898BC7F2FD8">
    <w:name w:val="6628A1285E64460CA9117898BC7F2FD8"/>
    <w:rsid w:val="003F18C6"/>
    <w:rPr>
      <w:lang w:val="en-GB" w:eastAsia="en-GB"/>
    </w:rPr>
  </w:style>
  <w:style w:type="paragraph" w:customStyle="1" w:styleId="7A97683E2E024DD2AA7365E997F627F3">
    <w:name w:val="7A97683E2E024DD2AA7365E997F627F3"/>
    <w:rsid w:val="003F18C6"/>
    <w:rPr>
      <w:lang w:val="en-GB" w:eastAsia="en-GB"/>
    </w:rPr>
  </w:style>
  <w:style w:type="paragraph" w:customStyle="1" w:styleId="BC29A9EBC24948A0963DCC3513754620">
    <w:name w:val="BC29A9EBC24948A0963DCC3513754620"/>
    <w:rsid w:val="003F18C6"/>
    <w:rPr>
      <w:lang w:val="en-GB" w:eastAsia="en-GB"/>
    </w:rPr>
  </w:style>
  <w:style w:type="paragraph" w:customStyle="1" w:styleId="AE3A758B5447419983FE6055DA81237F">
    <w:name w:val="AE3A758B5447419983FE6055DA81237F"/>
    <w:rsid w:val="003F18C6"/>
    <w:rPr>
      <w:lang w:val="en-GB" w:eastAsia="en-GB"/>
    </w:rPr>
  </w:style>
  <w:style w:type="paragraph" w:customStyle="1" w:styleId="E30CC1F9B6CD4742AB1CFB7F593FABEB">
    <w:name w:val="E30CC1F9B6CD4742AB1CFB7F593FABEB"/>
    <w:rsid w:val="003F18C6"/>
    <w:rPr>
      <w:lang w:val="en-GB" w:eastAsia="en-GB"/>
    </w:rPr>
  </w:style>
  <w:style w:type="paragraph" w:customStyle="1" w:styleId="AA7EFF8C62064BD1B58266D03458C69D">
    <w:name w:val="AA7EFF8C62064BD1B58266D03458C69D"/>
    <w:rsid w:val="003F18C6"/>
    <w:rPr>
      <w:lang w:val="en-GB" w:eastAsia="en-GB"/>
    </w:rPr>
  </w:style>
  <w:style w:type="paragraph" w:customStyle="1" w:styleId="1BDCCB24704D416E8C4658BEC71D52E7">
    <w:name w:val="1BDCCB24704D416E8C4658BEC71D52E7"/>
    <w:rsid w:val="003F18C6"/>
    <w:rPr>
      <w:lang w:val="en-GB" w:eastAsia="en-GB"/>
    </w:rPr>
  </w:style>
  <w:style w:type="paragraph" w:customStyle="1" w:styleId="2F3E2D423B3541938E8C2D956B3E8B48">
    <w:name w:val="2F3E2D423B3541938E8C2D956B3E8B48"/>
    <w:rsid w:val="003F18C6"/>
    <w:rPr>
      <w:lang w:val="en-GB" w:eastAsia="en-GB"/>
    </w:rPr>
  </w:style>
  <w:style w:type="paragraph" w:customStyle="1" w:styleId="7340EA68F42D4ADAB1B8AC96AD209A02">
    <w:name w:val="7340EA68F42D4ADAB1B8AC96AD209A02"/>
    <w:rsid w:val="003F18C6"/>
    <w:rPr>
      <w:lang w:val="en-GB" w:eastAsia="en-GB"/>
    </w:rPr>
  </w:style>
  <w:style w:type="paragraph" w:customStyle="1" w:styleId="0B75D6CF9292483A9F81745A579C78EB">
    <w:name w:val="0B75D6CF9292483A9F81745A579C78EB"/>
    <w:rsid w:val="003F18C6"/>
    <w:rPr>
      <w:lang w:val="en-GB" w:eastAsia="en-GB"/>
    </w:rPr>
  </w:style>
  <w:style w:type="paragraph" w:customStyle="1" w:styleId="ACC30A472BE64EC4B9D8D7D0AA1361F3">
    <w:name w:val="ACC30A472BE64EC4B9D8D7D0AA1361F3"/>
    <w:rsid w:val="003F18C6"/>
    <w:rPr>
      <w:lang w:val="en-GB" w:eastAsia="en-GB"/>
    </w:rPr>
  </w:style>
  <w:style w:type="paragraph" w:customStyle="1" w:styleId="11E167959EF24A2F8B56833D30C686C9">
    <w:name w:val="11E167959EF24A2F8B56833D30C686C9"/>
    <w:rsid w:val="00481DE1"/>
    <w:rPr>
      <w:lang w:val="en-GB" w:eastAsia="en-GB"/>
    </w:rPr>
  </w:style>
  <w:style w:type="paragraph" w:customStyle="1" w:styleId="A1C081410B4B483FA19AA62B869B9D81">
    <w:name w:val="A1C081410B4B483FA19AA62B869B9D81"/>
    <w:rsid w:val="00481DE1"/>
    <w:rPr>
      <w:lang w:val="en-GB" w:eastAsia="en-GB"/>
    </w:rPr>
  </w:style>
  <w:style w:type="paragraph" w:customStyle="1" w:styleId="4ED3E18140564181BE129BBD0A441C8A">
    <w:name w:val="4ED3E18140564181BE129BBD0A441C8A"/>
    <w:rsid w:val="00481DE1"/>
    <w:rPr>
      <w:lang w:val="en-GB" w:eastAsia="en-GB"/>
    </w:rPr>
  </w:style>
  <w:style w:type="paragraph" w:customStyle="1" w:styleId="F70F7BC1C509481FA3F2651C9B464C56">
    <w:name w:val="F70F7BC1C509481FA3F2651C9B464C56"/>
    <w:rsid w:val="00481DE1"/>
    <w:rPr>
      <w:lang w:val="en-GB" w:eastAsia="en-GB"/>
    </w:rPr>
  </w:style>
  <w:style w:type="paragraph" w:customStyle="1" w:styleId="89D62E141964470AB336A1842D46A1C3">
    <w:name w:val="89D62E141964470AB336A1842D46A1C3"/>
    <w:rsid w:val="00481DE1"/>
    <w:rPr>
      <w:lang w:val="en-GB" w:eastAsia="en-GB"/>
    </w:rPr>
  </w:style>
  <w:style w:type="paragraph" w:customStyle="1" w:styleId="A973B6C4EB124DD1AB4782D3EAEF1699">
    <w:name w:val="A973B6C4EB124DD1AB4782D3EAEF1699"/>
    <w:rsid w:val="00481DE1"/>
    <w:rPr>
      <w:lang w:val="en-GB" w:eastAsia="en-GB"/>
    </w:rPr>
  </w:style>
  <w:style w:type="paragraph" w:customStyle="1" w:styleId="EAB4918DD130405B8902135FF271B92D">
    <w:name w:val="EAB4918DD130405B8902135FF271B92D"/>
    <w:rsid w:val="00481DE1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m m o d i t y C o d e _ S a l e s L i n e > C o m m o d i t y C o d e _ S a l e s L i n e < / C o m m o d i t y C o d e _ S a l e s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s t o c k _ S a l e s L i n e > I n s t o c k _ S a l e s L i n e < / I n s t o c k _ S a l e s L i n e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e l f N o _ S a l e s L i n e > S h e l f N o _ S a l e s L i n e < / S h e l f N o _ S a l e s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2917AD7-E949-41E2-8972-879AE3654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77BE9B-6E51-4A05-8796-7E511B2AB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D7A8D-2C32-432D-B157-D0AC03314546}">
  <ds:schemaRefs>
    <ds:schemaRef ds:uri="http://schemas.microsoft.com/office/2006/metadata/properties"/>
    <ds:schemaRef ds:uri="http://schemas.microsoft.com/office/infopath/2007/PartnerControls"/>
    <ds:schemaRef ds:uri="feb3449e-d550-4c51-b751-1d79dcf54c7e"/>
    <ds:schemaRef ds:uri="c3c1ae4c-e1ab-417a-a99c-bc05a1fd96ac"/>
  </ds:schemaRefs>
</ds:datastoreItem>
</file>

<file path=customXml/itemProps4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00D7DD-4A4F-4DD3-9E09-C674FC837F25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2023-03-27T20:08:00Z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0x01010059AC4EE2EBFF504787A64866F4D8B5F9</vt:lpwstr>
  </property>
  <property fmtid="{D5CDD505-2E9C-101B-9397-08002B2CF9AE}" pid="12" name="MediaServiceImageTags">
    <vt:lpwstr/>
  </property>
</Properties>
</file>