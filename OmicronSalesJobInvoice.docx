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659"/>
        <w:gridCol w:w="302"/>
        <w:gridCol w:w="4963"/>
      </w:tblGrid>
      <w:tr w:rsidR="003F7DD4" w:rsidRPr="003F7DD4" w14:paraId="002491AD" w14:textId="77777777" w:rsidTr="003F7DD4">
        <w:trPr>
          <w:cantSplit/>
          <w:trHeight w:val="290"/>
        </w:trPr>
        <w:tc>
          <w:tcPr>
            <w:tcW w:w="2421" w:type="pct"/>
            <w:gridSpan w:val="2"/>
          </w:tcPr>
          <w:p w14:paraId="32205892" w14:textId="7EC11D0B" w:rsidR="003F7DD4" w:rsidRPr="003F7DD4" w:rsidRDefault="003F7DD4" w:rsidP="00D54DEE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F7DD4">
              <w:rPr>
                <w:b/>
                <w:bCs/>
                <w:sz w:val="18"/>
                <w:szCs w:val="18"/>
              </w:rPr>
              <w:t>Invoice Address:</w:t>
            </w:r>
          </w:p>
        </w:tc>
        <w:tc>
          <w:tcPr>
            <w:tcW w:w="2579" w:type="pct"/>
            <w:gridSpan w:val="2"/>
          </w:tcPr>
          <w:p w14:paraId="1DF2A159" w14:textId="658A2D3C" w:rsidR="003F7DD4" w:rsidRPr="003F7DD4" w:rsidRDefault="003F7DD4" w:rsidP="003F7DD4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F7DD4">
              <w:rPr>
                <w:b/>
                <w:bCs/>
                <w:sz w:val="18"/>
                <w:szCs w:val="18"/>
              </w:rPr>
              <w:t>Delivery Address:</w:t>
            </w:r>
          </w:p>
        </w:tc>
      </w:tr>
      <w:tr w:rsidR="00C43401" w:rsidRPr="003F7DD4" w14:paraId="5770917A" w14:textId="77777777" w:rsidTr="003F7DD4">
        <w:trPr>
          <w:gridBefore w:val="1"/>
          <w:wBefore w:w="139" w:type="pct"/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430" w:type="pct"/>
                <w:gridSpan w:val="2"/>
              </w:tcPr>
              <w:p w14:paraId="21CA28F0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1"/>
            <w:tag w:val="#Nav: Standard_Sales_Invoice/1306"/>
            <w:id w:val="-11004161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1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6391477E" w14:textId="4EEEDA62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ShipToAddress1</w:t>
                </w:r>
              </w:p>
            </w:tc>
          </w:sdtContent>
        </w:sdt>
      </w:tr>
      <w:tr w:rsidR="00C43401" w:rsidRPr="003F7DD4" w14:paraId="222AF212" w14:textId="77777777" w:rsidTr="003F7DD4">
        <w:trPr>
          <w:gridBefore w:val="1"/>
          <w:wBefore w:w="139" w:type="pct"/>
          <w:cantSplit/>
          <w:trHeight w:val="290"/>
        </w:trPr>
        <w:sdt>
          <w:sdtPr>
            <w:rPr>
              <w:sz w:val="18"/>
              <w:szCs w:val="18"/>
            </w:r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1489D3F5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2"/>
            <w:tag w:val="#Nav: Standard_Sales_Invoice/1306"/>
            <w:id w:val="825091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2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0695214B" w14:textId="63CFB9BC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ShipToAddress2</w:t>
                </w:r>
              </w:p>
            </w:tc>
          </w:sdtContent>
        </w:sdt>
      </w:tr>
      <w:tr w:rsidR="00C43401" w:rsidRPr="003F7DD4" w14:paraId="658193F9" w14:textId="77777777" w:rsidTr="003F7DD4">
        <w:trPr>
          <w:gridBefore w:val="1"/>
          <w:wBefore w:w="139" w:type="pct"/>
          <w:cantSplit/>
          <w:trHeight w:val="290"/>
        </w:trPr>
        <w:sdt>
          <w:sdtPr>
            <w:rPr>
              <w:sz w:val="18"/>
              <w:szCs w:val="18"/>
            </w:r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64955C60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3"/>
            <w:tag w:val="#Nav: Standard_Sales_Invoice/1306"/>
            <w:id w:val="-177570956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3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5105C5C9" w14:textId="72736136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ShipToAddress3</w:t>
                </w:r>
              </w:p>
            </w:tc>
          </w:sdtContent>
        </w:sdt>
      </w:tr>
      <w:tr w:rsidR="00C43401" w:rsidRPr="003F7DD4" w14:paraId="32FB1846" w14:textId="77777777" w:rsidTr="003F7DD4">
        <w:trPr>
          <w:gridBefore w:val="1"/>
          <w:wBefore w:w="139" w:type="pct"/>
          <w:cantSplit/>
          <w:trHeight w:val="290"/>
        </w:trPr>
        <w:sdt>
          <w:sdtPr>
            <w:rPr>
              <w:sz w:val="18"/>
              <w:szCs w:val="18"/>
            </w:r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37169D23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4"/>
            <w:tag w:val="#Nav: Standard_Sales_Invoice/1306"/>
            <w:id w:val="-159424256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4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79970DD8" w14:textId="0871DC77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ShipToAddress4</w:t>
                </w:r>
              </w:p>
            </w:tc>
          </w:sdtContent>
        </w:sdt>
      </w:tr>
      <w:tr w:rsidR="00C43401" w:rsidRPr="003F7DD4" w14:paraId="1AFFFD7A" w14:textId="77777777" w:rsidTr="003F7DD4">
        <w:trPr>
          <w:gridBefore w:val="1"/>
          <w:wBefore w:w="139" w:type="pct"/>
          <w:cantSplit/>
          <w:trHeight w:val="290"/>
        </w:trPr>
        <w:sdt>
          <w:sdtPr>
            <w:rPr>
              <w:sz w:val="18"/>
              <w:szCs w:val="18"/>
            </w:r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65DEF232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5"/>
            <w:tag w:val="#Nav: Standard_Sales_Invoice/1306"/>
            <w:id w:val="-386646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5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34FE4DEB" w14:textId="4DF7872B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ShipToAddress5</w:t>
                </w:r>
              </w:p>
            </w:tc>
          </w:sdtContent>
        </w:sdt>
      </w:tr>
      <w:tr w:rsidR="00C43401" w:rsidRPr="003F7DD4" w14:paraId="26FC5C30" w14:textId="77777777" w:rsidTr="003F7DD4">
        <w:trPr>
          <w:gridBefore w:val="1"/>
          <w:wBefore w:w="139" w:type="pct"/>
          <w:cantSplit/>
          <w:trHeight w:val="274"/>
        </w:trPr>
        <w:sdt>
          <w:sdtPr>
            <w:rPr>
              <w:sz w:val="18"/>
              <w:szCs w:val="18"/>
            </w:r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69ABE146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6"/>
            <w:tag w:val="#Nav: Standard_Sales_Invoice/1306"/>
            <w:id w:val="-95664651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6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01EE1DDD" w14:textId="3E9C63EA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ShipToAddress6</w:t>
                </w:r>
              </w:p>
            </w:tc>
          </w:sdtContent>
        </w:sdt>
      </w:tr>
      <w:tr w:rsidR="00C43401" w:rsidRPr="003F7DD4" w14:paraId="74D8C58E" w14:textId="77777777" w:rsidTr="003F7DD4">
        <w:trPr>
          <w:gridBefore w:val="1"/>
          <w:wBefore w:w="139" w:type="pct"/>
          <w:cantSplit/>
          <w:trHeight w:val="274"/>
        </w:trPr>
        <w:sdt>
          <w:sdtPr>
            <w:rPr>
              <w:sz w:val="18"/>
              <w:szCs w:val="18"/>
            </w:r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3A695A0F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7"/>
            <w:tag w:val="#Nav: Standard_Sales_Invoice/1306"/>
            <w:id w:val="-63256669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7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76B0B9E7" w14:textId="675A66CC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ShipToAddress7</w:t>
                </w:r>
              </w:p>
            </w:tc>
          </w:sdtContent>
        </w:sdt>
      </w:tr>
      <w:tr w:rsidR="00C43401" w:rsidRPr="003F7DD4" w14:paraId="01819229" w14:textId="77777777" w:rsidTr="003F7DD4">
        <w:trPr>
          <w:gridBefore w:val="1"/>
          <w:wBefore w:w="139" w:type="pct"/>
          <w:cantSplit/>
          <w:trHeight w:val="274"/>
        </w:trPr>
        <w:sdt>
          <w:sdtPr>
            <w:rPr>
              <w:sz w:val="18"/>
              <w:szCs w:val="18"/>
            </w:r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EndPr/>
          <w:sdtContent>
            <w:tc>
              <w:tcPr>
                <w:tcW w:w="2430" w:type="pct"/>
                <w:gridSpan w:val="2"/>
              </w:tcPr>
              <w:p w14:paraId="3B1FD57E" w14:textId="77777777" w:rsidR="00C43401" w:rsidRPr="003F7DD4" w:rsidRDefault="00C43401" w:rsidP="00D54DEE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ToAddress8"/>
            <w:tag w:val="#Nav: Standard_Sales_Invoice/1306"/>
            <w:id w:val="-4585715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8[1]" w:storeItemID="{AF7A6226-6056-400F-ADDA-E1ADA7C08250}"/>
            <w:text/>
          </w:sdtPr>
          <w:sdtEndPr/>
          <w:sdtContent>
            <w:tc>
              <w:tcPr>
                <w:tcW w:w="2431" w:type="pct"/>
              </w:tcPr>
              <w:p w14:paraId="4F4E14D2" w14:textId="19E2D034" w:rsidR="00C43401" w:rsidRPr="003F7DD4" w:rsidRDefault="003F7DD4" w:rsidP="003F7DD4">
                <w:pPr>
                  <w:pStyle w:val="NoSpacing"/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</w:rPr>
                  <w:t>ShipToAddress8</w:t>
                </w:r>
              </w:p>
            </w:tc>
          </w:sdtContent>
        </w:sdt>
      </w:tr>
    </w:tbl>
    <w:p w14:paraId="62D0E883" w14:textId="77777777" w:rsidR="00D54DEE" w:rsidRPr="003F7DD4" w:rsidRDefault="00D54DEE" w:rsidP="00D54DEE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2"/>
      </w:tblGrid>
      <w:tr w:rsidR="007B7A03" w:rsidRPr="003F7DD4" w14:paraId="63EAA84E" w14:textId="77777777" w:rsidTr="00EB25CA">
        <w:sdt>
          <w:sdtPr>
            <w:rPr>
              <w:szCs w:val="18"/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BAC589AE8B3A406D90C2CF551E94D429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0374DD96" w14:textId="77777777" w:rsidR="007B7A03" w:rsidRPr="003F7DD4" w:rsidRDefault="007B7A03" w:rsidP="003F7DD4">
                <w:pPr>
                  <w:pStyle w:val="Heading1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szCs w:val="18"/>
            </w:rPr>
            <w:alias w:val="#Nav: /Header/SelltoCustomerNo_Lbl"/>
            <w:tag w:val="#Nav: Standard_Sales_Invoice/1306"/>
            <w:id w:val="-81296637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SelltoCustomerNo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356562F7" w14:textId="52C91056" w:rsidR="007B7A03" w:rsidRPr="003F7DD4" w:rsidRDefault="007B7A03" w:rsidP="003F7DD4">
                <w:pPr>
                  <w:pStyle w:val="Heading1"/>
                  <w:jc w:val="center"/>
                  <w:rPr>
                    <w:szCs w:val="18"/>
                  </w:rPr>
                </w:pPr>
                <w:proofErr w:type="spellStart"/>
                <w:r w:rsidRPr="003F7DD4">
                  <w:rPr>
                    <w:szCs w:val="18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ExternalDocumentNo_Lbl"/>
            <w:tag w:val="#Nav: Standard_Sales_Invoice/1306"/>
            <w:id w:val="-163486268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42A61580" w14:textId="6DA43CEA" w:rsidR="007B7A03" w:rsidRDefault="007B7A03" w:rsidP="007913B7">
                <w:pPr>
                  <w:pStyle w:val="Heading1"/>
                  <w:jc w:val="center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DocumentDate_Lbl"/>
            <w:tag w:val="#Nav: Standard_Sales_Invoice/1306"/>
            <w:id w:val="948976924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Date_Lbl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0D925C4D" w14:textId="3A3948AE" w:rsidR="007B7A03" w:rsidRPr="003F7DD4" w:rsidRDefault="007B7A03" w:rsidP="000233A8">
                <w:pPr>
                  <w:pStyle w:val="Heading1"/>
                  <w:jc w:val="right"/>
                  <w:rPr>
                    <w:szCs w:val="18"/>
                  </w:rPr>
                </w:pPr>
                <w:proofErr w:type="spellStart"/>
                <w:r w:rsidRPr="003F7DD4">
                  <w:rPr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DocumentNo_Lbl"/>
            <w:tag w:val="#Nav: Standard_Sales_Invoice/1306"/>
            <w:id w:val="-2088291409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No_Lbl[1]" w:storeItemID="{AF7A6226-6056-400F-ADDA-E1ADA7C08250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14:paraId="42EB9CC9" w14:textId="7CD6940B" w:rsidR="007B7A03" w:rsidRPr="003F7DD4" w:rsidRDefault="007B7A03" w:rsidP="003F7DD4">
                <w:pPr>
                  <w:pStyle w:val="Heading1"/>
                  <w:jc w:val="right"/>
                  <w:rPr>
                    <w:szCs w:val="18"/>
                  </w:rPr>
                </w:pPr>
                <w:proofErr w:type="spellStart"/>
                <w:r w:rsidRPr="003F7DD4">
                  <w:rPr>
                    <w:szCs w:val="18"/>
                  </w:rPr>
                  <w:t>DocumentNo_Lbl</w:t>
                </w:r>
                <w:proofErr w:type="spellEnd"/>
              </w:p>
            </w:tc>
          </w:sdtContent>
        </w:sdt>
      </w:tr>
      <w:tr w:rsidR="007B7A03" w:rsidRPr="003F7DD4" w14:paraId="1A902A60" w14:textId="77777777" w:rsidTr="00EB25CA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620342425"/>
            <w:placeholder>
              <w:docPart w:val="292378353CC9450CB27D92EA7155E45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3C4797A5" w14:textId="77777777" w:rsidR="007B7A03" w:rsidRPr="003F7DD4" w:rsidRDefault="007B7A03" w:rsidP="00D54DEE">
                <w:pPr>
                  <w:rPr>
                    <w:sz w:val="18"/>
                    <w:szCs w:val="18"/>
                  </w:rPr>
                </w:pPr>
                <w:r w:rsidRPr="003F7DD4">
                  <w:rPr>
                    <w:sz w:val="18"/>
                    <w:szCs w:val="18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elltoCustomerNo"/>
            <w:tag w:val="#Nav: Standard_Sales_Invoice/1306"/>
            <w:id w:val="-716500109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SelltoCustomerNo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21917095" w14:textId="0AD990EB" w:rsidR="007B7A03" w:rsidRPr="003F7DD4" w:rsidRDefault="007B7A03" w:rsidP="003F7DD4">
                <w:pPr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5104205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7881B5A7" w14:textId="01594BFE" w:rsidR="007B7A03" w:rsidRDefault="007B7A03" w:rsidP="007913B7">
                <w:pPr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DocumentDate"/>
            <w:tag w:val="#Nav: Standard_Sales_Invoice/1306"/>
            <w:id w:val="-237795153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EndPr/>
          <w:sdtContent>
            <w:tc>
              <w:tcPr>
                <w:tcW w:w="2041" w:type="dxa"/>
              </w:tcPr>
              <w:p w14:paraId="6398BD39" w14:textId="2DA044F2" w:rsidR="007B7A03" w:rsidRPr="003F7DD4" w:rsidRDefault="007B7A03" w:rsidP="000233A8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3F7DD4">
                  <w:rPr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DocumentNo"/>
            <w:tag w:val="#Nav: Standard_Sales_Invoice/1306"/>
            <w:id w:val="733361987"/>
            <w:placeholder>
              <w:docPart w:val="158472D65A124B5D969A627946C19284"/>
            </w:placeholder>
            <w:dataBinding w:prefixMappings="xmlns:ns0='urn:microsoft-dynamics-nav/reports/Standard_Sales_Invoice/1306/'" w:xpath="/ns0:NavWordReportXmlPart[1]/ns0:Header[1]/ns0:DocumentNo[1]" w:storeItemID="{AF7A6226-6056-400F-ADDA-E1ADA7C08250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14:paraId="75A01D47" w14:textId="6D9C2C60" w:rsidR="007B7A03" w:rsidRPr="003F7DD4" w:rsidRDefault="007B7A03" w:rsidP="003F7DD4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EB25CA">
                  <w:rPr>
                    <w:b/>
                    <w:bCs/>
                    <w:sz w:val="20"/>
                    <w:szCs w:val="20"/>
                  </w:rPr>
                  <w:t>DocumentNo</w:t>
                </w:r>
                <w:proofErr w:type="spellEnd"/>
              </w:p>
            </w:tc>
          </w:sdtContent>
        </w:sdt>
      </w:tr>
    </w:tbl>
    <w:sdt>
      <w:sdtPr>
        <w:rPr>
          <w:sz w:val="18"/>
          <w:szCs w:val="18"/>
        </w:r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EndPr/>
      <w:sdtContent>
        <w:sdt>
          <w:sdtPr>
            <w:rPr>
              <w:sz w:val="18"/>
              <w:szCs w:val="18"/>
            </w:r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18"/>
                  <w:szCs w:val="18"/>
                </w:r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EndPr/>
              <w:sdtContent>
                <w:p w14:paraId="67D0888E" w14:textId="77777777" w:rsidR="00D54DEE" w:rsidRPr="003F7DD4" w:rsidRDefault="00F7093D" w:rsidP="001506CB">
                  <w:pPr>
                    <w:rPr>
                      <w:sz w:val="18"/>
                      <w:szCs w:val="18"/>
                    </w:rPr>
                  </w:pPr>
                  <w:r w:rsidRPr="003F7DD4">
                    <w:rPr>
                      <w:sz w:val="18"/>
                      <w:szCs w:val="18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1198" w:type="dxa"/>
        <w:tblInd w:w="-70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662"/>
        <w:gridCol w:w="2590"/>
        <w:gridCol w:w="567"/>
        <w:gridCol w:w="850"/>
        <w:gridCol w:w="1134"/>
        <w:gridCol w:w="709"/>
        <w:gridCol w:w="851"/>
        <w:gridCol w:w="1275"/>
      </w:tblGrid>
      <w:tr w:rsidR="003F7DD4" w:rsidRPr="003F7DD4" w14:paraId="1CE1B975" w14:textId="77777777" w:rsidTr="001506CB">
        <w:trPr>
          <w:trHeight w:val="546"/>
        </w:trPr>
        <w:sdt>
          <w:sdtPr>
            <w:rPr>
              <w:szCs w:val="18"/>
            </w:rPr>
            <w:alias w:val="#Nav: /Header/Line/ItemNo_Line_Lbl"/>
            <w:tag w:val="#Nav: Standard_Sales_Invoice/1306"/>
            <w:id w:val="771446451"/>
            <w:placeholder>
              <w:docPart w:val="FC6EA6C9874B4189BF76AC5AA01C31F1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  <w:vAlign w:val="bottom"/>
              </w:tcPr>
              <w:p w14:paraId="4613A8AC" w14:textId="77777777" w:rsidR="003F7DD4" w:rsidRPr="003F7DD4" w:rsidRDefault="003F7DD4" w:rsidP="00D54DEE">
                <w:pPr>
                  <w:pStyle w:val="Heading1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FC6EA6C9874B4189BF76AC5AA01C31F1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EndPr/>
          <w:sdtContent>
            <w:tc>
              <w:tcPr>
                <w:tcW w:w="425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1A668DE" w14:textId="6E19239C" w:rsidR="003F7DD4" w:rsidRPr="003F7DD4" w:rsidRDefault="003F7DD4" w:rsidP="00D54DEE">
                <w:pPr>
                  <w:pStyle w:val="Heading1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3811B76F" w14:textId="1795D3AA" w:rsidR="003F7DD4" w:rsidRPr="003F7DD4" w:rsidRDefault="00661786" w:rsidP="001506CB">
            <w:pPr>
              <w:pStyle w:val="Heading1"/>
              <w:jc w:val="right"/>
              <w:rPr>
                <w:szCs w:val="18"/>
              </w:rPr>
            </w:pPr>
            <w:r>
              <w:rPr>
                <w:szCs w:val="18"/>
              </w:rPr>
              <w:t>Qty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1AB6EC4D" w14:textId="77777777" w:rsidR="003F7DD4" w:rsidRPr="003F7DD4" w:rsidRDefault="003F7DD4" w:rsidP="001506CB">
            <w:pPr>
              <w:pStyle w:val="Heading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UnitPrice_Lbl"/>
            <w:tag w:val="#Nav: Standard_Sales_Invoice/1306"/>
            <w:id w:val="-1521079236"/>
            <w:placeholder>
              <w:docPart w:val="FC6EA6C9874B4189BF76AC5AA01C31F1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EndPr/>
          <w:sdtContent>
            <w:tc>
              <w:tcPr>
                <w:tcW w:w="1134" w:type="dxa"/>
                <w:tcBorders>
                  <w:bottom w:val="single" w:sz="4" w:space="0" w:color="auto"/>
                </w:tcBorders>
                <w:vAlign w:val="bottom"/>
              </w:tcPr>
              <w:p w14:paraId="76940AAE" w14:textId="77777777" w:rsidR="003F7DD4" w:rsidRPr="003F7DD4" w:rsidRDefault="003F7DD4" w:rsidP="001506CB">
                <w:pPr>
                  <w:pStyle w:val="Heading1"/>
                  <w:jc w:val="right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286AA4B5" w14:textId="77777777" w:rsidR="003F7DD4" w:rsidRPr="003F7DD4" w:rsidRDefault="003F7DD4" w:rsidP="001506CB">
            <w:pPr>
              <w:pStyle w:val="Heading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FC6EA6C9874B4189BF76AC5AA01C31F1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EndPr/>
          <w:sdtContent>
            <w:tc>
              <w:tcPr>
                <w:tcW w:w="851" w:type="dxa"/>
                <w:tcBorders>
                  <w:bottom w:val="single" w:sz="4" w:space="0" w:color="auto"/>
                </w:tcBorders>
                <w:vAlign w:val="bottom"/>
              </w:tcPr>
              <w:p w14:paraId="1E3D7206" w14:textId="77777777" w:rsidR="003F7DD4" w:rsidRPr="003F7DD4" w:rsidRDefault="003F7DD4" w:rsidP="001506CB">
                <w:pPr>
                  <w:pStyle w:val="Heading1"/>
                  <w:jc w:val="right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FC6EA6C9874B4189BF76AC5AA01C31F1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EndPr/>
          <w:sdtContent>
            <w:tc>
              <w:tcPr>
                <w:tcW w:w="1275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64C017C" w14:textId="77777777" w:rsidR="003F7DD4" w:rsidRPr="003F7DD4" w:rsidRDefault="003F7DD4" w:rsidP="001506CB">
                <w:pPr>
                  <w:pStyle w:val="Heading1"/>
                  <w:jc w:val="right"/>
                  <w:rPr>
                    <w:szCs w:val="18"/>
                  </w:rPr>
                </w:pPr>
                <w:r w:rsidRPr="003F7DD4">
                  <w:rPr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="003F7DD4" w:rsidRPr="003F7DD4" w14:paraId="0EC5B037" w14:textId="77777777" w:rsidTr="001506CB">
        <w:trPr>
          <w:trHeight w:val="182"/>
        </w:trPr>
        <w:tc>
          <w:tcPr>
            <w:tcW w:w="1560" w:type="dxa"/>
            <w:tcBorders>
              <w:top w:val="single" w:sz="4" w:space="0" w:color="auto"/>
            </w:tcBorders>
          </w:tcPr>
          <w:p w14:paraId="1A9474F4" w14:textId="77777777" w:rsidR="003F7DD4" w:rsidRPr="003F7DD4" w:rsidRDefault="003F7DD4" w:rsidP="001506CB">
            <w:pPr>
              <w:spacing w:after="30"/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</w:tcBorders>
          </w:tcPr>
          <w:p w14:paraId="52A37D27" w14:textId="77777777" w:rsidR="003F7DD4" w:rsidRPr="003F7DD4" w:rsidRDefault="003F7DD4" w:rsidP="001506CB">
            <w:pPr>
              <w:spacing w:after="3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505233F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1261F2D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86BB6A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D0C8F2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B9B413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C3DED4F" w14:textId="77777777" w:rsidR="003F7DD4" w:rsidRPr="003F7DD4" w:rsidRDefault="003F7DD4" w:rsidP="001506CB">
            <w:pPr>
              <w:spacing w:after="30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71C400FD4E94D23BDB4C001F93306F9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F7DD4" w:rsidRPr="003F7DD4" w14:paraId="2E5EEEAC" w14:textId="77777777" w:rsidTr="001506CB">
                <w:trPr>
                  <w:trHeight w:val="340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6F434CF9F4664C7BA2F3E2D7E98D6111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560" w:type="dxa"/>
                        <w:noWrap/>
                      </w:tcPr>
                      <w:p w14:paraId="5105F084" w14:textId="5BC1DEB5" w:rsidR="00903E79" w:rsidRPr="00903E79" w:rsidRDefault="00A9076B" w:rsidP="001506CB">
                        <w:pPr>
                          <w:spacing w:after="3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WorkDone_Line"/>
                    <w:tag w:val="#Nav: Standard_Sales_Invoice/1306"/>
                    <w:id w:val="-184037563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orkDone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4252" w:type="dxa"/>
                        <w:gridSpan w:val="2"/>
                      </w:tcPr>
                      <w:p w14:paraId="5F7A16C2" w14:textId="4F97A5CA" w:rsidR="003F7DD4" w:rsidRPr="003F7DD4" w:rsidRDefault="0020222F" w:rsidP="001506CB">
                        <w:pPr>
                          <w:spacing w:after="3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222F">
                          <w:rPr>
                            <w:sz w:val="16"/>
                            <w:szCs w:val="16"/>
                          </w:rPr>
                          <w:t>WorkDone_Line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F6FBC2ACAC9F4619B291838947AEABC5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14:paraId="69C803CA" w14:textId="77777777" w:rsidR="003F7DD4" w:rsidRPr="003F7DD4" w:rsidRDefault="003F7DD4" w:rsidP="001506CB">
                        <w:pPr>
                          <w:spacing w:after="3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0D6C125BC6AF44A7B9D4B6E1E179DC7B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850" w:type="dxa"/>
                        <w:noWrap/>
                      </w:tcPr>
                      <w:p w14:paraId="39464B21" w14:textId="77777777" w:rsidR="003F7DD4" w:rsidRPr="003F7DD4" w:rsidRDefault="003F7DD4" w:rsidP="001506CB">
                        <w:pPr>
                          <w:spacing w:after="3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E64675152EBC47ACA748AC803EEABCBA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134" w:type="dxa"/>
                        <w:noWrap/>
                      </w:tcPr>
                      <w:p w14:paraId="58BCF64C" w14:textId="77777777" w:rsidR="003F7DD4" w:rsidRPr="003F7DD4" w:rsidRDefault="003F7DD4" w:rsidP="001506CB">
                        <w:pPr>
                          <w:spacing w:after="3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tc>
                  <w:tcPr>
                    <w:tcW w:w="709" w:type="dxa"/>
                    <w:noWrap/>
                  </w:tcPr>
                  <w:p w14:paraId="64419C1F" w14:textId="79844C15" w:rsidR="003F7DD4" w:rsidRPr="003F7DD4" w:rsidRDefault="003F7DD4" w:rsidP="001506CB">
                    <w:pPr>
                      <w:spacing w:after="30"/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8AD78C2C5B542E982AF042226A675E5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851" w:type="dxa"/>
                        <w:noWrap/>
                      </w:tcPr>
                      <w:p w14:paraId="440F3B49" w14:textId="77777777" w:rsidR="003F7DD4" w:rsidRPr="003F7DD4" w:rsidRDefault="003F7DD4" w:rsidP="001506CB">
                        <w:pPr>
                          <w:spacing w:after="3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F78CD62D23841BC9E12609BE1B31D0F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275" w:type="dxa"/>
                        <w:tcMar>
                          <w:right w:w="0" w:type="dxa"/>
                        </w:tcMar>
                      </w:tcPr>
                      <w:p w14:paraId="17623A30" w14:textId="77777777" w:rsidR="003F7DD4" w:rsidRPr="003F7DD4" w:rsidRDefault="003F7DD4" w:rsidP="001506CB">
                        <w:pPr>
                          <w:spacing w:after="3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54DEE" w:rsidRPr="003F7DD4" w14:paraId="573CB31E" w14:textId="77777777" w:rsidTr="001506CB">
        <w:trPr>
          <w:trHeight w:val="227"/>
        </w:trPr>
        <w:tc>
          <w:tcPr>
            <w:tcW w:w="1560" w:type="dxa"/>
          </w:tcPr>
          <w:p w14:paraId="0AF70EE9" w14:textId="75DCEEEC" w:rsidR="00D54DEE" w:rsidRPr="003F7DD4" w:rsidRDefault="00D54DEE" w:rsidP="001506CB">
            <w:pPr>
              <w:pStyle w:val="NoSpacing"/>
              <w:spacing w:after="30"/>
              <w:rPr>
                <w:sz w:val="18"/>
                <w:szCs w:val="18"/>
              </w:rPr>
            </w:pPr>
          </w:p>
        </w:tc>
        <w:tc>
          <w:tcPr>
            <w:tcW w:w="1662" w:type="dxa"/>
          </w:tcPr>
          <w:p w14:paraId="4303ACA1" w14:textId="77777777" w:rsidR="00D54DEE" w:rsidRPr="003F7DD4" w:rsidRDefault="00D54DEE" w:rsidP="001506CB">
            <w:pPr>
              <w:pStyle w:val="NoSpacing"/>
              <w:spacing w:after="30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7F0267DD" w14:textId="77777777" w:rsidR="00D54DEE" w:rsidRPr="003F7DD4" w:rsidRDefault="00D54DEE" w:rsidP="001506CB">
            <w:pPr>
              <w:pStyle w:val="NoSpacing"/>
              <w:spacing w:after="3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A577F26" w14:textId="6E9C5EC1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9B5A401" w14:textId="77777777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86193FA" w14:textId="77777777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76C0F4" w14:textId="77777777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0D51007" w14:textId="77777777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Mar>
              <w:right w:w="0" w:type="dxa"/>
            </w:tcMar>
          </w:tcPr>
          <w:p w14:paraId="38D4D002" w14:textId="77777777" w:rsidR="00D54DEE" w:rsidRPr="003F7DD4" w:rsidRDefault="00D54DEE" w:rsidP="001506CB">
            <w:pPr>
              <w:pStyle w:val="NoSpacing"/>
              <w:spacing w:after="30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54DEE" w:rsidRPr="003F7DD4" w14:paraId="2BFBA2EB" w14:textId="77777777" w:rsidTr="001506CB">
                <w:trPr>
                  <w:trHeight w:val="227"/>
                </w:trPr>
                <w:tc>
                  <w:tcPr>
                    <w:tcW w:w="1560" w:type="dxa"/>
                  </w:tcPr>
                  <w:p w14:paraId="4EB0704C" w14:textId="77777777" w:rsidR="00D54DEE" w:rsidRPr="003F7DD4" w:rsidRDefault="00D54DEE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662" w:type="dxa"/>
                  </w:tcPr>
                  <w:p w14:paraId="61D0EAC0" w14:textId="77777777" w:rsidR="00D54DEE" w:rsidRPr="003F7DD4" w:rsidRDefault="00D54DEE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590" w:type="dxa"/>
                  </w:tcPr>
                  <w:p w14:paraId="26CAAB1B" w14:textId="77777777" w:rsidR="00D54DEE" w:rsidRPr="003F7DD4" w:rsidRDefault="00D54DEE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67" w:type="dxa"/>
                  </w:tcPr>
                  <w:p w14:paraId="4812FF1A" w14:textId="77777777" w:rsidR="00D54DEE" w:rsidRPr="003F7DD4" w:rsidRDefault="00D54DEE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850" w:type="dxa"/>
                  </w:tcPr>
                  <w:p w14:paraId="1BD16F8D" w14:textId="77777777" w:rsidR="00D54DEE" w:rsidRPr="003F7DD4" w:rsidRDefault="00D54DEE" w:rsidP="00D54DE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14:paraId="4CB1254D" w14:textId="77777777" w:rsidR="00D54DEE" w:rsidRPr="003F7DD4" w:rsidRDefault="00D54DEE" w:rsidP="001506CB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275" w:type="dxa"/>
                        <w:tcMar>
                          <w:right w:w="0" w:type="dxa"/>
                        </w:tcMar>
                      </w:tcPr>
                      <w:p w14:paraId="42F0D3D6" w14:textId="77777777" w:rsidR="00D54DEE" w:rsidRPr="003F7DD4" w:rsidRDefault="00D54DEE" w:rsidP="001506CB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54DEE" w:rsidRPr="003F7DD4" w14:paraId="518508DB" w14:textId="77777777" w:rsidTr="001506CB">
        <w:trPr>
          <w:trHeight w:val="113"/>
        </w:trPr>
        <w:tc>
          <w:tcPr>
            <w:tcW w:w="1560" w:type="dxa"/>
          </w:tcPr>
          <w:p w14:paraId="6FA5D39B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662" w:type="dxa"/>
          </w:tcPr>
          <w:p w14:paraId="47B3D107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5866CCCA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ACB33A7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0897870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94" w:type="dxa"/>
            <w:gridSpan w:val="3"/>
          </w:tcPr>
          <w:p w14:paraId="14DE5AC0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275" w:type="dxa"/>
            <w:tcMar>
              <w:right w:w="0" w:type="dxa"/>
            </w:tcMar>
          </w:tcPr>
          <w:p w14:paraId="314C271B" w14:textId="77777777" w:rsidR="00D54DEE" w:rsidRPr="003F7DD4" w:rsidRDefault="00D54DEE" w:rsidP="001506CB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tr w:rsidR="00D54DEE" w:rsidRPr="003F7DD4" w14:paraId="45C60C20" w14:textId="77777777" w:rsidTr="001506CB">
        <w:trPr>
          <w:trHeight w:val="227"/>
        </w:trPr>
        <w:tc>
          <w:tcPr>
            <w:tcW w:w="1560" w:type="dxa"/>
          </w:tcPr>
          <w:p w14:paraId="77B18F6C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662" w:type="dxa"/>
          </w:tcPr>
          <w:p w14:paraId="71D82894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0C99A9D5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E1511CA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958622E" w14:textId="77777777" w:rsidR="00D54DEE" w:rsidRPr="003F7DD4" w:rsidRDefault="00D54DEE" w:rsidP="00D54DEE">
            <w:pPr>
              <w:pStyle w:val="NoSpacing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sz="4" w:space="0" w:color="auto"/>
                </w:tcBorders>
              </w:tcPr>
              <w:p w14:paraId="1EBB327D" w14:textId="77777777" w:rsidR="00D54DEE" w:rsidRPr="003F7DD4" w:rsidRDefault="00D31FC2" w:rsidP="00DF7E1B">
                <w:pPr>
                  <w:pStyle w:val="NoSpacing"/>
                  <w:rPr>
                    <w:b/>
                    <w:sz w:val="18"/>
                    <w:szCs w:val="18"/>
                  </w:rPr>
                </w:pPr>
                <w:proofErr w:type="spellStart"/>
                <w:r w:rsidRPr="003F7DD4">
                  <w:rPr>
                    <w:b/>
                    <w:sz w:val="18"/>
                    <w:szCs w:val="18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EndPr/>
          <w:sdtContent>
            <w:tc>
              <w:tcPr>
                <w:tcW w:w="1275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E8CAC98" w14:textId="77777777" w:rsidR="00D54DEE" w:rsidRPr="003F7DD4" w:rsidRDefault="00D31FC2" w:rsidP="001506CB">
                <w:pPr>
                  <w:pStyle w:val="NoSpacing"/>
                  <w:jc w:val="right"/>
                  <w:rPr>
                    <w:b/>
                    <w:sz w:val="18"/>
                    <w:szCs w:val="18"/>
                  </w:rPr>
                </w:pPr>
                <w:proofErr w:type="spellStart"/>
                <w:r w:rsidRPr="003F7DD4">
                  <w:rPr>
                    <w:b/>
                    <w:sz w:val="18"/>
                    <w:szCs w:val="18"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  <w:sz w:val="18"/>
          <w:szCs w:val="18"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EndPr/>
      <w:sdtContent>
        <w:p w14:paraId="59CBF759" w14:textId="77777777" w:rsidR="00D54DEE" w:rsidRPr="003F7DD4" w:rsidRDefault="005E42A0" w:rsidP="005E42A0">
          <w:pPr>
            <w:keepNext/>
            <w:spacing w:before="60" w:after="60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14:paraId="0424EF8E" w14:textId="77777777" w:rsidTr="005008BF">
        <w:trPr>
          <w:trHeight w:val="255"/>
          <w:jc w:val="right"/>
        </w:trPr>
        <w:sdt>
          <w:sdtPr>
            <w:rPr>
              <w:b/>
              <w:sz w:val="16"/>
              <w:szCs w:val="16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14:paraId="00DCF55E" w14:textId="77777777" w:rsidR="002D7EC8" w:rsidRPr="003F7DD4" w:rsidRDefault="002D7EC8" w:rsidP="00BC21B4">
                <w:pPr>
                  <w:keepNext/>
                  <w:spacing w:before="120" w:after="60"/>
                  <w:rPr>
                    <w:b/>
                    <w:sz w:val="16"/>
                    <w:szCs w:val="16"/>
                  </w:rPr>
                </w:pPr>
                <w:proofErr w:type="spellStart"/>
                <w:r w:rsidRPr="003F7DD4">
                  <w:rPr>
                    <w:b/>
                    <w:sz w:val="16"/>
                    <w:szCs w:val="16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14:paraId="37BDB712" w14:textId="77777777" w:rsidR="002D7EC8" w:rsidRPr="003F7DD4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14:paraId="48E6D149" w14:textId="77777777" w:rsidTr="005008BF">
        <w:trPr>
          <w:trHeight w:val="255"/>
          <w:jc w:val="right"/>
        </w:trPr>
        <w:sdt>
          <w:sdtPr>
            <w:rPr>
              <w:b/>
              <w:sz w:val="16"/>
              <w:szCs w:val="16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806DA81" w14:textId="77777777" w:rsidR="002D7EC8" w:rsidRPr="003F7DD4" w:rsidRDefault="002D7EC8" w:rsidP="00BC21B4">
                <w:pPr>
                  <w:keepNext/>
                  <w:spacing w:before="120" w:after="60"/>
                  <w:rPr>
                    <w:b/>
                    <w:sz w:val="16"/>
                    <w:szCs w:val="16"/>
                  </w:rPr>
                </w:pPr>
                <w:proofErr w:type="spellStart"/>
                <w:r w:rsidRPr="003F7DD4">
                  <w:rPr>
                    <w:b/>
                    <w:sz w:val="16"/>
                    <w:szCs w:val="16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sz="4" w:space="0" w:color="auto"/>
            </w:tcBorders>
          </w:tcPr>
          <w:p w14:paraId="59F93804" w14:textId="77777777" w:rsidR="002D7EC8" w:rsidRPr="003F7DD4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14:paraId="29AEC173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6"/>
                      <w:szCs w:val="16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F7C392" w14:textId="77777777" w:rsidR="006206C2" w:rsidRPr="003F7DD4" w:rsidRDefault="006206C2" w:rsidP="001506C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F7DD4">
                          <w:rPr>
                            <w:sz w:val="16"/>
                            <w:szCs w:val="16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16A104" w14:textId="77777777" w:rsidR="006206C2" w:rsidRPr="003F7DD4" w:rsidRDefault="006206C2" w:rsidP="001506C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F7DD4">
                          <w:rPr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2BDC4A" w14:textId="77777777" w:rsidR="006206C2" w:rsidRPr="003F7DD4" w:rsidRDefault="006206C2" w:rsidP="001506C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F7DD4">
                          <w:rPr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14:paraId="61D2B66B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04025F4" w14:textId="77777777" w:rsidR="006206C2" w:rsidRPr="003F7DD4" w:rsidRDefault="006206C2" w:rsidP="00D54DEE">
                    <w:pPr>
                      <w:keepNext/>
                      <w:spacing w:before="120" w:after="6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7FCDEEE" w14:textId="44692B54" w:rsidR="006206C2" w:rsidRPr="003F7DD4" w:rsidRDefault="006206C2" w:rsidP="006B6D9A">
                    <w:pPr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B010968" w14:textId="77777777" w:rsidR="006206C2" w:rsidRPr="003F7DD4" w:rsidRDefault="006206C2" w:rsidP="00D54DEE">
                    <w:pPr>
                      <w:keepNext/>
                      <w:spacing w:before="120" w:after="60"/>
                      <w:rPr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14:paraId="6BAD0654" w14:textId="77777777" w:rsidR="005D2423" w:rsidRDefault="005D2423" w:rsidP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14:paraId="7E9B7FA5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EndPr/>
                    <w:sdtContent>
                      <w:p w14:paraId="67D8AE16" w14:textId="77777777" w:rsidR="00D54DEE" w:rsidRDefault="00D54DEE" w:rsidP="001506CB">
                        <w:pPr>
                          <w:rPr>
                            <w:sz w:val="16"/>
                            <w:szCs w:val="16"/>
                          </w:rPr>
                        </w:pPr>
                        <w:r w:rsidRPr="003F7DD4">
                          <w:rPr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2E7CCE3C" w14:textId="77777777" w:rsidR="00123A7D" w:rsidRDefault="00123A7D" w:rsidP="00123A7D">
      <w:pPr>
        <w:pStyle w:val="Style1"/>
      </w:pPr>
    </w:p>
    <w:p w14:paraId="04012FB0" w14:textId="40F508F4" w:rsidR="00245B0E" w:rsidRPr="00123A7D" w:rsidRDefault="00245B0E" w:rsidP="003F7DD4">
      <w:pPr>
        <w:pStyle w:val="Style1"/>
        <w:rPr>
          <w:sz w:val="20"/>
        </w:rPr>
      </w:pPr>
    </w:p>
    <w:sectPr w:rsidR="00245B0E" w:rsidRPr="00123A7D" w:rsidSect="009063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00E6" w14:textId="77777777" w:rsidR="00D66C3D" w:rsidRDefault="00D66C3D" w:rsidP="00E40C63">
      <w:pPr>
        <w:spacing w:after="0"/>
      </w:pPr>
      <w:r>
        <w:separator/>
      </w:r>
    </w:p>
  </w:endnote>
  <w:endnote w:type="continuationSeparator" w:id="0">
    <w:p w14:paraId="3BB55E73" w14:textId="77777777" w:rsidR="00D66C3D" w:rsidRDefault="00D66C3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90EF" w14:textId="77777777" w:rsidR="008420A2" w:rsidRDefault="00842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70198C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E22F6EB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562E61E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E679666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634FD0D4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14:paraId="39F5D24D" w14:textId="77777777" w:rsidTr="0090637C">
      <w:sdt>
        <w:sdtPr>
          <w:rPr>
            <w:sz w:val="16"/>
            <w:szCs w:val="16"/>
          </w:r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736A9480" w14:textId="274A162C" w:rsidR="00C43401" w:rsidRPr="003F7DD4" w:rsidRDefault="00C43401" w:rsidP="00C43401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tc>
        <w:tcPr>
          <w:tcW w:w="1250" w:type="pct"/>
        </w:tcPr>
        <w:p w14:paraId="5ACFEEBB" w14:textId="6935E2C5" w:rsidR="00C43401" w:rsidRPr="003F7DD4" w:rsidRDefault="008420A2" w:rsidP="008420A2">
          <w:pPr>
            <w:pStyle w:val="Heading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EORI Number</w:t>
          </w:r>
        </w:p>
      </w:tc>
      <w:tc>
        <w:tcPr>
          <w:tcW w:w="1250" w:type="pct"/>
        </w:tcPr>
        <w:p w14:paraId="76065C10" w14:textId="2E23A7AC" w:rsidR="00C43401" w:rsidRPr="003F7DD4" w:rsidRDefault="00C43401" w:rsidP="00C43401">
          <w:pPr>
            <w:pStyle w:val="Heading2"/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14:paraId="6D06D3BC" w14:textId="71373CC7" w:rsidR="00C43401" w:rsidRPr="003F7DD4" w:rsidRDefault="003F7DD4" w:rsidP="008A0C60">
          <w:pPr>
            <w:pStyle w:val="Heading2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Registered in London, No. 1814922</w:t>
          </w:r>
        </w:p>
      </w:tc>
    </w:tr>
    <w:tr w:rsidR="00C43401" w:rsidRPr="00F83594" w14:paraId="4E7F6B5F" w14:textId="77777777" w:rsidTr="00054A88">
      <w:trPr>
        <w:trHeight w:val="235"/>
      </w:trPr>
      <w:sdt>
        <w:sdtPr>
          <w:rPr>
            <w:sz w:val="16"/>
            <w:szCs w:val="16"/>
          </w:r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2691A951" w14:textId="77777777" w:rsidR="00C43401" w:rsidRPr="003F7DD4" w:rsidRDefault="00C43401" w:rsidP="00054A88">
              <w:pPr>
                <w:spacing w:after="120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CompanyVATRegistrationNo</w:t>
              </w:r>
            </w:p>
          </w:tc>
        </w:sdtContent>
      </w:sdt>
      <w:tc>
        <w:tcPr>
          <w:tcW w:w="1250" w:type="pct"/>
        </w:tcPr>
        <w:p w14:paraId="3D195DFF" w14:textId="12AEF1AD" w:rsidR="00C43401" w:rsidRPr="003F7DD4" w:rsidRDefault="00993D56" w:rsidP="008420A2">
          <w:pPr>
            <w:spacing w:after="1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GB373025374000</w:t>
          </w:r>
        </w:p>
      </w:tc>
      <w:tc>
        <w:tcPr>
          <w:tcW w:w="1250" w:type="pct"/>
        </w:tcPr>
        <w:p w14:paraId="1137C3C0" w14:textId="773AFD8B" w:rsidR="00C43401" w:rsidRPr="003F7DD4" w:rsidRDefault="00C43401" w:rsidP="00054A88">
          <w:pPr>
            <w:spacing w:after="120"/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14:paraId="235D5480" w14:textId="4C348504" w:rsidR="00C43401" w:rsidRPr="003F7DD4" w:rsidRDefault="00C43401" w:rsidP="00054A88">
          <w:pPr>
            <w:spacing w:after="120"/>
            <w:rPr>
              <w:sz w:val="16"/>
              <w:szCs w:val="16"/>
            </w:rPr>
          </w:pPr>
        </w:p>
      </w:tc>
    </w:tr>
    <w:tr w:rsidR="00C43401" w14:paraId="3EDFD237" w14:textId="77777777" w:rsidTr="0090637C">
      <w:sdt>
        <w:sdtPr>
          <w:rPr>
            <w:sz w:val="16"/>
            <w:szCs w:val="16"/>
          </w:r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0946F02F" w14:textId="77777777" w:rsidR="00C43401" w:rsidRPr="003F7DD4" w:rsidRDefault="00C43401" w:rsidP="00C43401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CompanyBankName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0178F84B" w14:textId="77777777" w:rsidR="00C43401" w:rsidRPr="003F7DD4" w:rsidRDefault="00C43401" w:rsidP="00C43401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CompanyIBAN_Lbl</w:t>
              </w:r>
            </w:p>
          </w:tc>
        </w:sdtContent>
      </w:sdt>
      <w:sdt>
        <w:sdtPr>
          <w:rPr>
            <w:sz w:val="16"/>
            <w:szCs w:val="16"/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18DA1816" w14:textId="77777777" w:rsidR="00C43401" w:rsidRPr="003F7DD4" w:rsidRDefault="00C43401" w:rsidP="00C43401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CompanySWIFT_Lbl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1DAB85F" w14:textId="77777777" w:rsidR="00C43401" w:rsidRPr="003F7DD4" w:rsidRDefault="00C43401" w:rsidP="00C43401">
              <w:pPr>
                <w:pStyle w:val="Heading2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61C0991A" w14:textId="77777777" w:rsidTr="0090637C">
      <w:tc>
        <w:tcPr>
          <w:tcW w:w="1250" w:type="pct"/>
        </w:tcPr>
        <w:p w14:paraId="54AB235F" w14:textId="14AA7329" w:rsidR="00A25B2A" w:rsidRDefault="001506CB" w:rsidP="005C497A">
          <w:pPr>
            <w:pStyle w:val="NoSpacing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#Nav: /Header/CompanyBankAccountNo"/>
              <w:tag w:val="#Nav: Standard_Sales_Invoice/1306"/>
              <w:id w:val="-578668554"/>
              <w:placeholder>
                <w:docPart w:val="33DDD9BCA77D41C6A0C64B4E70F1990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EndPr/>
            <w:sdtContent>
              <w:r w:rsidR="00A25B2A" w:rsidRPr="003F7DD4">
                <w:rPr>
                  <w:sz w:val="16"/>
                  <w:szCs w:val="16"/>
                  <w:lang w:val="da-DK"/>
                </w:rPr>
                <w:t>CompanyBankAccountNo</w:t>
              </w:r>
            </w:sdtContent>
          </w:sdt>
        </w:p>
        <w:p w14:paraId="2B9064EF" w14:textId="18A38828" w:rsidR="00C43401" w:rsidRPr="003F7DD4" w:rsidRDefault="001506CB" w:rsidP="005C497A">
          <w:pPr>
            <w:pStyle w:val="NoSpacing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EndPr/>
            <w:sdtContent>
              <w:r w:rsidR="00C43401" w:rsidRPr="003F7DD4">
                <w:rPr>
                  <w:sz w:val="16"/>
                  <w:szCs w:val="16"/>
                  <w:lang w:val="da-DK"/>
                </w:rPr>
                <w:t>CompanyBankBranchNo</w:t>
              </w:r>
            </w:sdtContent>
          </w:sdt>
          <w:r w:rsidR="00C43401" w:rsidRPr="003F7DD4">
            <w:rPr>
              <w:sz w:val="16"/>
              <w:szCs w:val="16"/>
            </w:rPr>
            <w:t xml:space="preserve"> </w:t>
          </w:r>
        </w:p>
      </w:tc>
      <w:sdt>
        <w:sdtPr>
          <w:rPr>
            <w:sz w:val="16"/>
            <w:szCs w:val="16"/>
          </w:r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5D7CE88F" w14:textId="77777777" w:rsidR="00C43401" w:rsidRPr="003F7DD4" w:rsidRDefault="00C43401" w:rsidP="005C497A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16"/>
            <w:szCs w:val="16"/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EndPr/>
        <w:sdtContent>
          <w:tc>
            <w:tcPr>
              <w:tcW w:w="1250" w:type="pct"/>
            </w:tcPr>
            <w:p w14:paraId="1BF29795" w14:textId="77777777" w:rsidR="00C43401" w:rsidRPr="003F7DD4" w:rsidRDefault="00C43401" w:rsidP="005C497A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CompanySWIFT</w:t>
              </w:r>
            </w:p>
          </w:tc>
        </w:sdtContent>
      </w:sdt>
      <w:sdt>
        <w:sdtPr>
          <w:rPr>
            <w:sz w:val="16"/>
            <w:szCs w:val="16"/>
          </w:r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44ADFC9B" w14:textId="77777777" w:rsidR="00C43401" w:rsidRPr="003F7DD4" w:rsidRDefault="00C43401" w:rsidP="005C497A">
              <w:pPr>
                <w:pStyle w:val="NoSpacing"/>
                <w:rPr>
                  <w:sz w:val="16"/>
                  <w:szCs w:val="16"/>
                </w:rPr>
              </w:pPr>
              <w:r w:rsidRPr="003F7DD4">
                <w:rPr>
                  <w:sz w:val="16"/>
                  <w:szCs w:val="16"/>
                  <w:lang w:val="da-DK"/>
                </w:rPr>
                <w:t>CompanyGiroNo</w:t>
              </w:r>
            </w:p>
          </w:tc>
        </w:sdtContent>
      </w:sdt>
    </w:tr>
  </w:tbl>
  <w:p w14:paraId="34BE6FA2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4CBE" w14:textId="77777777" w:rsidR="00D66C3D" w:rsidRDefault="00D66C3D" w:rsidP="00E40C63">
      <w:pPr>
        <w:spacing w:after="0"/>
      </w:pPr>
      <w:r>
        <w:separator/>
      </w:r>
    </w:p>
  </w:footnote>
  <w:footnote w:type="continuationSeparator" w:id="0">
    <w:p w14:paraId="4FC442AB" w14:textId="77777777" w:rsidR="00D66C3D" w:rsidRDefault="00D66C3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E2C1" w14:textId="77777777" w:rsidR="008420A2" w:rsidRDefault="00842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BD680FE" w14:textId="77777777" w:rsidTr="00772EA7">
      <w:tc>
        <w:tcPr>
          <w:tcW w:w="2929" w:type="pct"/>
        </w:tcPr>
        <w:p w14:paraId="30E8CFF0" w14:textId="3AD75740" w:rsidR="00C43401" w:rsidRPr="00C43401" w:rsidRDefault="001506CB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F7DD4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EndPr/>
          <w:sdtContent>
            <w:p w14:paraId="6E7DE9F3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F84FF38" w14:textId="77777777" w:rsidR="00C43401" w:rsidRDefault="001506CB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5C3FEF9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F1F58A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3F7DD4" w14:paraId="193E45BF" w14:textId="77777777" w:rsidTr="003F7DD4">
      <w:trPr>
        <w:trHeight w:val="283"/>
      </w:trPr>
      <w:tc>
        <w:tcPr>
          <w:tcW w:w="2929" w:type="pct"/>
          <w:vMerge w:val="restart"/>
        </w:tcPr>
        <w:p w14:paraId="13510FBA" w14:textId="0D9F90D0" w:rsidR="003F7DD4" w:rsidRDefault="00F06D0E" w:rsidP="003F7DD4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3B89AF3D" wp14:editId="4E110E0E">
                <wp:extent cx="2034937" cy="466868"/>
                <wp:effectExtent l="0" t="0" r="381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2CDF89" w14:textId="77777777" w:rsidR="003F7DD4" w:rsidRDefault="001506CB" w:rsidP="003F7DD4">
          <w:pPr>
            <w:pStyle w:val="Title"/>
            <w:jc w:val="center"/>
            <w:rPr>
              <w:szCs w:val="20"/>
            </w:rPr>
          </w:pPr>
          <w:sdt>
            <w:sdtPr>
              <w:rPr>
                <w:szCs w:val="20"/>
              </w:rPr>
              <w:alias w:val="#Nav: /Header/DocumentTitle_Lbl"/>
              <w:tag w:val="#Nav: Standard_Sales_Invoice/1306"/>
              <w:id w:val="-243725382"/>
              <w:placeholder>
                <w:docPart w:val="050E50D8F2434BDD8A5B9BE006FF9BEE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EndPr/>
            <w:sdtContent>
              <w:proofErr w:type="spellStart"/>
              <w:r w:rsidR="003F7DD4" w:rsidRPr="003F7DD4">
                <w:rPr>
                  <w:szCs w:val="20"/>
                </w:rPr>
                <w:t>DocumentTitle_Lbl</w:t>
              </w:r>
              <w:proofErr w:type="spellEnd"/>
            </w:sdtContent>
          </w:sdt>
          <w:r w:rsidR="00255414">
            <w:rPr>
              <w:szCs w:val="20"/>
            </w:rPr>
            <w:t xml:space="preserve"> </w:t>
          </w:r>
          <w:r w:rsidR="003402F8">
            <w:rPr>
              <w:szCs w:val="20"/>
            </w:rPr>
            <w:t xml:space="preserve"> </w:t>
          </w:r>
          <w:sdt>
            <w:sdtPr>
              <w:rPr>
                <w:szCs w:val="20"/>
              </w:rPr>
              <w:alias w:val="#Nav: /Header/DocumentNo"/>
              <w:tag w:val="#Nav: Standard_Sales_Invoice/1306"/>
              <w:id w:val="-12315719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EndPr/>
            <w:sdtContent>
              <w:proofErr w:type="spellStart"/>
              <w:r w:rsidR="00255414">
                <w:rPr>
                  <w:szCs w:val="20"/>
                </w:rPr>
                <w:t>DocumentNo</w:t>
              </w:r>
              <w:proofErr w:type="spellEnd"/>
            </w:sdtContent>
          </w:sdt>
        </w:p>
        <w:sdt>
          <w:sdtPr>
            <w:rPr>
              <w:sz w:val="20"/>
              <w:szCs w:val="20"/>
            </w:rPr>
            <w:alias w:val="#Nav: /Header/DocumentDate"/>
            <w:tag w:val="#Nav: Standard_Sales_Invoice/1306"/>
            <w:id w:val="882064553"/>
            <w:placeholder>
              <w:docPart w:val="FE3E0F0EADAC4C50BF0F66A8C65D1D96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EndPr/>
          <w:sdtContent>
            <w:p w14:paraId="66270451" w14:textId="77777777" w:rsidR="00ED070F" w:rsidRPr="00ED070F" w:rsidRDefault="00ED070F" w:rsidP="00ED070F">
              <w:pPr>
                <w:pStyle w:val="NoSpacing"/>
                <w:rPr>
                  <w:sz w:val="20"/>
                  <w:szCs w:val="20"/>
                </w:rPr>
              </w:pPr>
              <w:proofErr w:type="spellStart"/>
              <w:r w:rsidRPr="00ED070F">
                <w:rPr>
                  <w:sz w:val="20"/>
                  <w:szCs w:val="20"/>
                </w:rPr>
                <w:t>DocumentDate</w:t>
              </w:r>
              <w:proofErr w:type="spellEnd"/>
            </w:p>
          </w:sdtContent>
        </w:sdt>
        <w:p w14:paraId="53EDBDED" w14:textId="01DD7BAF" w:rsidR="00ED070F" w:rsidRPr="00ED070F" w:rsidRDefault="001506CB" w:rsidP="00ED070F">
          <w:sdt>
            <w:sdtPr>
              <w:rPr>
                <w:sz w:val="20"/>
                <w:szCs w:val="20"/>
              </w:rPr>
              <w:alias w:val="#Nav: /Header/Page_Lbl"/>
              <w:tag w:val="#Nav: Standard_Sales_Invoice/1306"/>
              <w:id w:val="1875498273"/>
              <w:placeholder>
                <w:docPart w:val="5E4D7CB1DF4847B9BC3A188F6CAE274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EndPr/>
            <w:sdtContent>
              <w:proofErr w:type="spellStart"/>
              <w:r w:rsidR="00ED070F" w:rsidRPr="00ED070F">
                <w:rPr>
                  <w:sz w:val="20"/>
                  <w:szCs w:val="20"/>
                </w:rPr>
                <w:t>Page_Lbl</w:t>
              </w:r>
              <w:proofErr w:type="spellEnd"/>
            </w:sdtContent>
          </w:sdt>
          <w:r w:rsidR="00ED070F" w:rsidRPr="00ED070F">
            <w:rPr>
              <w:sz w:val="20"/>
              <w:szCs w:val="20"/>
            </w:rPr>
            <w:t xml:space="preserve">  </w:t>
          </w:r>
          <w:r w:rsidR="00ED070F" w:rsidRPr="00ED070F">
            <w:rPr>
              <w:sz w:val="20"/>
              <w:szCs w:val="20"/>
            </w:rPr>
            <w:fldChar w:fldCharType="begin"/>
          </w:r>
          <w:r w:rsidR="00ED070F" w:rsidRPr="00ED070F">
            <w:rPr>
              <w:sz w:val="20"/>
              <w:szCs w:val="20"/>
            </w:rPr>
            <w:instrText xml:space="preserve"> PAGE  \* Arabic  \* MERGEFORMAT </w:instrText>
          </w:r>
          <w:r w:rsidR="00ED070F" w:rsidRPr="00ED070F">
            <w:rPr>
              <w:sz w:val="20"/>
              <w:szCs w:val="20"/>
            </w:rPr>
            <w:fldChar w:fldCharType="separate"/>
          </w:r>
          <w:r w:rsidR="00ED070F" w:rsidRPr="00ED070F">
            <w:rPr>
              <w:sz w:val="20"/>
              <w:szCs w:val="20"/>
            </w:rPr>
            <w:t>1</w:t>
          </w:r>
          <w:r w:rsidR="00ED070F" w:rsidRPr="00ED070F">
            <w:rPr>
              <w:sz w:val="20"/>
              <w:szCs w:val="20"/>
            </w:rPr>
            <w:fldChar w:fldCharType="end"/>
          </w:r>
          <w:r w:rsidR="00ED070F" w:rsidRPr="00ED070F">
            <w:rPr>
              <w:sz w:val="20"/>
              <w:szCs w:val="20"/>
            </w:rPr>
            <w:t xml:space="preserve"> / </w:t>
          </w:r>
          <w:r w:rsidR="00ED070F" w:rsidRPr="00ED070F">
            <w:rPr>
              <w:sz w:val="20"/>
              <w:szCs w:val="20"/>
            </w:rPr>
            <w:fldChar w:fldCharType="begin"/>
          </w:r>
          <w:r w:rsidR="00ED070F" w:rsidRPr="00ED070F">
            <w:rPr>
              <w:sz w:val="20"/>
              <w:szCs w:val="20"/>
            </w:rPr>
            <w:instrText xml:space="preserve"> NUMPAGES  \* Arabic  \* MERGEFORMAT </w:instrText>
          </w:r>
          <w:r w:rsidR="00ED070F" w:rsidRPr="00ED070F">
            <w:rPr>
              <w:sz w:val="20"/>
              <w:szCs w:val="20"/>
            </w:rPr>
            <w:fldChar w:fldCharType="separate"/>
          </w:r>
          <w:r w:rsidR="00ED070F" w:rsidRPr="00ED070F">
            <w:rPr>
              <w:sz w:val="20"/>
              <w:szCs w:val="20"/>
            </w:rPr>
            <w:t>1</w:t>
          </w:r>
          <w:r w:rsidR="00ED070F" w:rsidRPr="00ED070F">
            <w:rPr>
              <w:sz w:val="20"/>
              <w:szCs w:val="20"/>
            </w:rPr>
            <w:fldChar w:fldCharType="end"/>
          </w:r>
        </w:p>
      </w:tc>
      <w:tc>
        <w:tcPr>
          <w:tcW w:w="2071" w:type="pct"/>
        </w:tcPr>
        <w:p w14:paraId="09A37E6E" w14:textId="77777777" w:rsidR="003F7DD4" w:rsidRDefault="003F7DD4" w:rsidP="003F7DD4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14:paraId="3CDC5186" w14:textId="77777777" w:rsidR="003F7DD4" w:rsidRDefault="003F7DD4" w:rsidP="003F7DD4">
          <w:pPr>
            <w:pStyle w:val="Header"/>
            <w:jc w:val="right"/>
            <w:rPr>
              <w:b/>
            </w:rPr>
          </w:pPr>
          <w:r>
            <w:rPr>
              <w:b/>
            </w:rPr>
            <w:t>THE LONG BARN</w:t>
          </w:r>
        </w:p>
        <w:p w14:paraId="73AC63F8" w14:textId="53004609" w:rsidR="003F7DD4" w:rsidRDefault="003F7DD4" w:rsidP="003F7DD4">
          <w:pPr>
            <w:pStyle w:val="Header"/>
            <w:jc w:val="right"/>
            <w:rPr>
              <w:b/>
            </w:rPr>
          </w:pPr>
          <w:r>
            <w:rPr>
              <w:b/>
            </w:rPr>
            <w:t>MULBARTON, NORWICH</w:t>
          </w:r>
        </w:p>
        <w:p w14:paraId="629C177F" w14:textId="656DDD64" w:rsidR="003F7DD4" w:rsidRDefault="003F7DD4" w:rsidP="003F7DD4">
          <w:pPr>
            <w:pStyle w:val="Header"/>
            <w:jc w:val="right"/>
            <w:rPr>
              <w:b/>
            </w:rPr>
          </w:pPr>
          <w:r>
            <w:rPr>
              <w:b/>
            </w:rPr>
            <w:t>NORFOLK, NR14 8JS</w:t>
          </w:r>
        </w:p>
      </w:tc>
    </w:tr>
    <w:tr w:rsidR="003F7DD4" w14:paraId="560587A3" w14:textId="77777777" w:rsidTr="003F7DD4">
      <w:trPr>
        <w:trHeight w:val="283"/>
      </w:trPr>
      <w:tc>
        <w:tcPr>
          <w:tcW w:w="2929" w:type="pct"/>
          <w:vMerge/>
        </w:tcPr>
        <w:p w14:paraId="2E8325B5" w14:textId="77777777" w:rsidR="003F7DD4" w:rsidRDefault="003F7DD4" w:rsidP="003F7DD4">
          <w:pPr>
            <w:pStyle w:val="Title"/>
          </w:pPr>
        </w:p>
      </w:tc>
      <w:tc>
        <w:tcPr>
          <w:tcW w:w="2071" w:type="pct"/>
        </w:tcPr>
        <w:p w14:paraId="784A50AA" w14:textId="1D9CBF3A" w:rsidR="003F7DD4" w:rsidRDefault="003F7DD4" w:rsidP="003F7DD4">
          <w:pPr>
            <w:pStyle w:val="Header"/>
            <w:jc w:val="right"/>
            <w:rPr>
              <w:b/>
            </w:rPr>
          </w:pPr>
        </w:p>
      </w:tc>
    </w:tr>
    <w:tr w:rsidR="003F7DD4" w14:paraId="2F95671F" w14:textId="77777777" w:rsidTr="003F7DD4">
      <w:trPr>
        <w:trHeight w:val="1049"/>
      </w:trPr>
      <w:tc>
        <w:tcPr>
          <w:tcW w:w="2929" w:type="pct"/>
          <w:vMerge/>
        </w:tcPr>
        <w:p w14:paraId="2D31580D" w14:textId="77777777" w:rsidR="003F7DD4" w:rsidRDefault="003F7DD4" w:rsidP="003F7DD4">
          <w:pPr>
            <w:pStyle w:val="Title"/>
          </w:pPr>
        </w:p>
      </w:tc>
      <w:tc>
        <w:tcPr>
          <w:tcW w:w="2071" w:type="pct"/>
        </w:tcPr>
        <w:p w14:paraId="5024D6F4" w14:textId="68C047B9" w:rsidR="003F7DD4" w:rsidRPr="003F7DD4" w:rsidRDefault="003F7DD4" w:rsidP="003F7DD4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Tel: +44 (0)1508 570351</w:t>
          </w:r>
        </w:p>
        <w:p w14:paraId="3733B307" w14:textId="77777777" w:rsidR="003F7DD4" w:rsidRPr="003F7DD4" w:rsidRDefault="003F7DD4" w:rsidP="003F7DD4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Fax: +44 (0)1508 570795</w:t>
          </w:r>
        </w:p>
        <w:p w14:paraId="064FE8B6" w14:textId="77777777" w:rsidR="003F7DD4" w:rsidRPr="003F7DD4" w:rsidRDefault="003F7DD4" w:rsidP="003F7DD4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sales@omicron.uk.com</w:t>
          </w:r>
        </w:p>
        <w:p w14:paraId="590BAA69" w14:textId="1F9292EC" w:rsidR="003F7DD4" w:rsidRDefault="003F7DD4" w:rsidP="003F7DD4">
          <w:pPr>
            <w:pStyle w:val="Header"/>
            <w:jc w:val="right"/>
            <w:rPr>
              <w:b/>
            </w:rPr>
          </w:pPr>
          <w:r w:rsidRPr="003F7DD4">
            <w:rPr>
              <w:b/>
              <w:sz w:val="18"/>
              <w:szCs w:val="18"/>
            </w:rPr>
            <w:t>w</w:t>
          </w:r>
          <w:r w:rsidR="002E279B">
            <w:rPr>
              <w:b/>
              <w:sz w:val="18"/>
              <w:szCs w:val="18"/>
            </w:rPr>
            <w:t>w</w:t>
          </w:r>
          <w:r w:rsidRPr="003F7DD4">
            <w:rPr>
              <w:b/>
              <w:sz w:val="18"/>
              <w:szCs w:val="18"/>
            </w:rPr>
            <w:t>w.omicron.uk.com</w:t>
          </w:r>
        </w:p>
      </w:tc>
    </w:tr>
  </w:tbl>
  <w:p w14:paraId="0506655D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1752A"/>
    <w:rsid w:val="000233A8"/>
    <w:rsid w:val="00032E69"/>
    <w:rsid w:val="000357EB"/>
    <w:rsid w:val="00043319"/>
    <w:rsid w:val="00051A15"/>
    <w:rsid w:val="00052A25"/>
    <w:rsid w:val="00054A88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43D"/>
    <w:rsid w:val="00134A71"/>
    <w:rsid w:val="001506CB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0222F"/>
    <w:rsid w:val="002334A5"/>
    <w:rsid w:val="00235CA0"/>
    <w:rsid w:val="00245B0E"/>
    <w:rsid w:val="00255414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79B"/>
    <w:rsid w:val="002E2A56"/>
    <w:rsid w:val="002F1685"/>
    <w:rsid w:val="00337723"/>
    <w:rsid w:val="003402F8"/>
    <w:rsid w:val="003477D7"/>
    <w:rsid w:val="00355E20"/>
    <w:rsid w:val="00374316"/>
    <w:rsid w:val="0038349C"/>
    <w:rsid w:val="00386D06"/>
    <w:rsid w:val="00394029"/>
    <w:rsid w:val="003A0907"/>
    <w:rsid w:val="003A31D7"/>
    <w:rsid w:val="003A3A1D"/>
    <w:rsid w:val="003A705C"/>
    <w:rsid w:val="003A7E69"/>
    <w:rsid w:val="003B1D59"/>
    <w:rsid w:val="003C2C96"/>
    <w:rsid w:val="003D120B"/>
    <w:rsid w:val="003D4B80"/>
    <w:rsid w:val="003E2178"/>
    <w:rsid w:val="003F77E2"/>
    <w:rsid w:val="003F7DD4"/>
    <w:rsid w:val="00417ABE"/>
    <w:rsid w:val="004250C2"/>
    <w:rsid w:val="004406A0"/>
    <w:rsid w:val="00441E9D"/>
    <w:rsid w:val="00451877"/>
    <w:rsid w:val="00474882"/>
    <w:rsid w:val="00492354"/>
    <w:rsid w:val="004A4D71"/>
    <w:rsid w:val="004B22F6"/>
    <w:rsid w:val="004B47ED"/>
    <w:rsid w:val="004B4EE3"/>
    <w:rsid w:val="004B6FE5"/>
    <w:rsid w:val="004C60A5"/>
    <w:rsid w:val="004D6FD9"/>
    <w:rsid w:val="004E18A1"/>
    <w:rsid w:val="004F2432"/>
    <w:rsid w:val="004F3254"/>
    <w:rsid w:val="005008BF"/>
    <w:rsid w:val="0051660C"/>
    <w:rsid w:val="00524FE6"/>
    <w:rsid w:val="0054034D"/>
    <w:rsid w:val="00543913"/>
    <w:rsid w:val="00545960"/>
    <w:rsid w:val="00552846"/>
    <w:rsid w:val="00563DCD"/>
    <w:rsid w:val="00565DCB"/>
    <w:rsid w:val="00571D9D"/>
    <w:rsid w:val="005731CF"/>
    <w:rsid w:val="00587157"/>
    <w:rsid w:val="00595F7F"/>
    <w:rsid w:val="005963DE"/>
    <w:rsid w:val="005975B9"/>
    <w:rsid w:val="005A0994"/>
    <w:rsid w:val="005C497A"/>
    <w:rsid w:val="005D2423"/>
    <w:rsid w:val="005E42A0"/>
    <w:rsid w:val="005F2559"/>
    <w:rsid w:val="005F5EC9"/>
    <w:rsid w:val="005F6BCC"/>
    <w:rsid w:val="0060202A"/>
    <w:rsid w:val="00607ACD"/>
    <w:rsid w:val="00610A30"/>
    <w:rsid w:val="00612ABF"/>
    <w:rsid w:val="006206C2"/>
    <w:rsid w:val="00620FA7"/>
    <w:rsid w:val="006245DA"/>
    <w:rsid w:val="0063620D"/>
    <w:rsid w:val="006418FA"/>
    <w:rsid w:val="00661786"/>
    <w:rsid w:val="0067225B"/>
    <w:rsid w:val="00677AD5"/>
    <w:rsid w:val="00677DD6"/>
    <w:rsid w:val="0068273F"/>
    <w:rsid w:val="00683CCE"/>
    <w:rsid w:val="00684C66"/>
    <w:rsid w:val="00684EEB"/>
    <w:rsid w:val="006907F2"/>
    <w:rsid w:val="006A2A7B"/>
    <w:rsid w:val="006B6D9A"/>
    <w:rsid w:val="006C130A"/>
    <w:rsid w:val="006C30D9"/>
    <w:rsid w:val="006C3BDD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44C1E"/>
    <w:rsid w:val="007537BA"/>
    <w:rsid w:val="00754C12"/>
    <w:rsid w:val="00760FA8"/>
    <w:rsid w:val="00765190"/>
    <w:rsid w:val="00766078"/>
    <w:rsid w:val="007766EE"/>
    <w:rsid w:val="007773B8"/>
    <w:rsid w:val="00777ADC"/>
    <w:rsid w:val="007913B7"/>
    <w:rsid w:val="00797305"/>
    <w:rsid w:val="007A0A2F"/>
    <w:rsid w:val="007B235B"/>
    <w:rsid w:val="007B35FC"/>
    <w:rsid w:val="007B7A03"/>
    <w:rsid w:val="007D6ACC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20A2"/>
    <w:rsid w:val="00844D12"/>
    <w:rsid w:val="00845DAF"/>
    <w:rsid w:val="00845E08"/>
    <w:rsid w:val="00847DB7"/>
    <w:rsid w:val="008533EF"/>
    <w:rsid w:val="00856BBF"/>
    <w:rsid w:val="00860150"/>
    <w:rsid w:val="00892F16"/>
    <w:rsid w:val="008A0C60"/>
    <w:rsid w:val="008A3828"/>
    <w:rsid w:val="008C248C"/>
    <w:rsid w:val="008C3901"/>
    <w:rsid w:val="008D450A"/>
    <w:rsid w:val="008D7475"/>
    <w:rsid w:val="008E6F68"/>
    <w:rsid w:val="008E766D"/>
    <w:rsid w:val="008F0A38"/>
    <w:rsid w:val="00903E79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3D56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2570A"/>
    <w:rsid w:val="00A25B2A"/>
    <w:rsid w:val="00A30C38"/>
    <w:rsid w:val="00A42BE5"/>
    <w:rsid w:val="00A76F36"/>
    <w:rsid w:val="00A80EB5"/>
    <w:rsid w:val="00A9010E"/>
    <w:rsid w:val="00A9076B"/>
    <w:rsid w:val="00A940EF"/>
    <w:rsid w:val="00A9726D"/>
    <w:rsid w:val="00AA7326"/>
    <w:rsid w:val="00AB05A5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258FC"/>
    <w:rsid w:val="00D31FC2"/>
    <w:rsid w:val="00D40A70"/>
    <w:rsid w:val="00D41DC8"/>
    <w:rsid w:val="00D53B6F"/>
    <w:rsid w:val="00D54A61"/>
    <w:rsid w:val="00D54DEE"/>
    <w:rsid w:val="00D6006D"/>
    <w:rsid w:val="00D66C3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C095F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A8C"/>
    <w:rsid w:val="00E96A2B"/>
    <w:rsid w:val="00EA246E"/>
    <w:rsid w:val="00EA259E"/>
    <w:rsid w:val="00EA27AA"/>
    <w:rsid w:val="00EB25CA"/>
    <w:rsid w:val="00EB26BB"/>
    <w:rsid w:val="00EB5B19"/>
    <w:rsid w:val="00EC1995"/>
    <w:rsid w:val="00EC4C86"/>
    <w:rsid w:val="00ED0377"/>
    <w:rsid w:val="00ED070F"/>
    <w:rsid w:val="00EE2CA3"/>
    <w:rsid w:val="00EE53F7"/>
    <w:rsid w:val="00F06D0E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50BC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3F7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0E50D8F2434BDD8A5B9BE006FF9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BCCC0-1944-4D55-B62B-46D925F7AD47}"/>
      </w:docPartPr>
      <w:docPartBody>
        <w:p w:rsidR="00664BE1" w:rsidRDefault="006A2778" w:rsidP="006A2778">
          <w:pPr>
            <w:pStyle w:val="050E50D8F2434BDD8A5B9BE006FF9B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EA6C9874B4189BF76AC5AA01C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1C488-F33B-4EC2-95CB-D0D405527D2F}"/>
      </w:docPartPr>
      <w:docPartBody>
        <w:p w:rsidR="00664BE1" w:rsidRDefault="006A2778" w:rsidP="006A2778">
          <w:pPr>
            <w:pStyle w:val="FC6EA6C9874B4189BF76AC5AA01C31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1C400FD4E94D23BDB4C001F9330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65A70-5571-4BCF-8C09-A750D065133A}"/>
      </w:docPartPr>
      <w:docPartBody>
        <w:p w:rsidR="00664BE1" w:rsidRDefault="006A2778" w:rsidP="006A2778">
          <w:pPr>
            <w:pStyle w:val="671C400FD4E94D23BDB4C001F93306F9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434CF9F4664C7BA2F3E2D7E98D6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2AB85-FCD0-4F75-BCC3-6E7B2AC68429}"/>
      </w:docPartPr>
      <w:docPartBody>
        <w:p w:rsidR="00664BE1" w:rsidRDefault="006A2778" w:rsidP="006A2778">
          <w:pPr>
            <w:pStyle w:val="6F434CF9F4664C7BA2F3E2D7E98D61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FBC2ACAC9F4619B291838947AEA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88B32-3BCB-4ACE-B663-CD13269C5C1B}"/>
      </w:docPartPr>
      <w:docPartBody>
        <w:p w:rsidR="00664BE1" w:rsidRDefault="006A2778" w:rsidP="006A2778">
          <w:pPr>
            <w:pStyle w:val="F6FBC2ACAC9F4619B291838947AEAB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6C125BC6AF44A7B9D4B6E1E179D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A2757-CB27-48E6-BD31-7A13507522F1}"/>
      </w:docPartPr>
      <w:docPartBody>
        <w:p w:rsidR="00664BE1" w:rsidRDefault="006A2778" w:rsidP="006A2778">
          <w:pPr>
            <w:pStyle w:val="0D6C125BC6AF44A7B9D4B6E1E179D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4675152EBC47ACA748AC803EEAB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D5D91-F07F-4920-B282-1764A94511EF}"/>
      </w:docPartPr>
      <w:docPartBody>
        <w:p w:rsidR="00664BE1" w:rsidRDefault="006A2778" w:rsidP="006A2778">
          <w:pPr>
            <w:pStyle w:val="E64675152EBC47ACA748AC803EEAB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AD78C2C5B542E982AF042226A6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C5277-95FB-4B03-BD83-18B126E96288}"/>
      </w:docPartPr>
      <w:docPartBody>
        <w:p w:rsidR="00664BE1" w:rsidRDefault="006A2778" w:rsidP="006A2778">
          <w:pPr>
            <w:pStyle w:val="48AD78C2C5B542E982AF042226A675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78CD62D23841BC9E12609BE1B3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CB1F5-E61B-4D2D-89FD-E99C67FA84DC}"/>
      </w:docPartPr>
      <w:docPartBody>
        <w:p w:rsidR="00664BE1" w:rsidRDefault="006A2778" w:rsidP="006A2778">
          <w:pPr>
            <w:pStyle w:val="7F78CD62D23841BC9E12609BE1B31D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DDD9BCA77D41C6A0C64B4E70F19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B64B9-C607-469F-A47B-1BAAD12E9F2E}"/>
      </w:docPartPr>
      <w:docPartBody>
        <w:p w:rsidR="00850224" w:rsidRDefault="00920E56" w:rsidP="00920E56">
          <w:pPr>
            <w:pStyle w:val="33DDD9BCA77D41C6A0C64B4E70F199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C589AE8B3A406D90C2CF551E94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8981-8F62-423A-B335-BD748C85B862}"/>
      </w:docPartPr>
      <w:docPartBody>
        <w:p w:rsidR="008C3265" w:rsidRDefault="00C22B33" w:rsidP="00C22B33">
          <w:pPr>
            <w:pStyle w:val="BAC589AE8B3A406D90C2CF551E94D4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8472D65A124B5D969A627946C1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EA44-9695-4CD4-B061-37D9F1D0243B}"/>
      </w:docPartPr>
      <w:docPartBody>
        <w:p w:rsidR="008C3265" w:rsidRDefault="00C22B33" w:rsidP="00C22B33">
          <w:pPr>
            <w:pStyle w:val="158472D65A124B5D969A627946C1928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378353CC9450CB27D92EA7155E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CEBAB-2902-41CC-AF3B-27F390866B26}"/>
      </w:docPartPr>
      <w:docPartBody>
        <w:p w:rsidR="008C3265" w:rsidRDefault="00C22B33" w:rsidP="00C22B33">
          <w:pPr>
            <w:pStyle w:val="292378353CC9450CB27D92EA7155E4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3E0F0EADAC4C50BF0F66A8C65D1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6338E-DBF6-404B-96F3-2EE198B32229}"/>
      </w:docPartPr>
      <w:docPartBody>
        <w:p w:rsidR="000306FC" w:rsidRDefault="0022180C" w:rsidP="0022180C">
          <w:pPr>
            <w:pStyle w:val="FE3E0F0EADAC4C50BF0F66A8C65D1D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E4D7CB1DF4847B9BC3A188F6CAE2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1ACA-B134-41E4-B2E0-F2DA62E7376B}"/>
      </w:docPartPr>
      <w:docPartBody>
        <w:p w:rsidR="000306FC" w:rsidRDefault="0022180C" w:rsidP="0022180C">
          <w:pPr>
            <w:pStyle w:val="5E4D7CB1DF4847B9BC3A188F6CAE274D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3C0B"/>
    <w:rsid w:val="000306FC"/>
    <w:rsid w:val="00073078"/>
    <w:rsid w:val="001024F7"/>
    <w:rsid w:val="00133336"/>
    <w:rsid w:val="001D6FE3"/>
    <w:rsid w:val="001F6C15"/>
    <w:rsid w:val="0022180C"/>
    <w:rsid w:val="00254B66"/>
    <w:rsid w:val="0027442B"/>
    <w:rsid w:val="002A6E8F"/>
    <w:rsid w:val="002B3B07"/>
    <w:rsid w:val="002B6532"/>
    <w:rsid w:val="002F6AA1"/>
    <w:rsid w:val="0033738F"/>
    <w:rsid w:val="003514EE"/>
    <w:rsid w:val="00377866"/>
    <w:rsid w:val="00394DB8"/>
    <w:rsid w:val="003C12CB"/>
    <w:rsid w:val="003D1B0C"/>
    <w:rsid w:val="003E037C"/>
    <w:rsid w:val="003E725C"/>
    <w:rsid w:val="00401EE8"/>
    <w:rsid w:val="00441283"/>
    <w:rsid w:val="004966EF"/>
    <w:rsid w:val="005073E4"/>
    <w:rsid w:val="00507E0A"/>
    <w:rsid w:val="005740D7"/>
    <w:rsid w:val="00591BD2"/>
    <w:rsid w:val="005E03FD"/>
    <w:rsid w:val="005E35BE"/>
    <w:rsid w:val="00664BE1"/>
    <w:rsid w:val="006A2778"/>
    <w:rsid w:val="006A41F9"/>
    <w:rsid w:val="00781235"/>
    <w:rsid w:val="00784F9C"/>
    <w:rsid w:val="007F1293"/>
    <w:rsid w:val="0080614B"/>
    <w:rsid w:val="00846EFD"/>
    <w:rsid w:val="00850224"/>
    <w:rsid w:val="0089757A"/>
    <w:rsid w:val="008A720C"/>
    <w:rsid w:val="008C3265"/>
    <w:rsid w:val="00916429"/>
    <w:rsid w:val="00920D69"/>
    <w:rsid w:val="00920E56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22B33"/>
    <w:rsid w:val="00CB7A61"/>
    <w:rsid w:val="00CB7A74"/>
    <w:rsid w:val="00CC7327"/>
    <w:rsid w:val="00CD6CA3"/>
    <w:rsid w:val="00D52343"/>
    <w:rsid w:val="00F45344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80C"/>
  </w:style>
  <w:style w:type="paragraph" w:customStyle="1" w:styleId="01C5F684830D471DBCC5C850FFF58AD5">
    <w:name w:val="01C5F684830D471DBCC5C850FFF58AD5"/>
    <w:rsid w:val="00664BE1"/>
    <w:rPr>
      <w:lang w:val="en-GB" w:eastAsia="en-GB"/>
    </w:rPr>
  </w:style>
  <w:style w:type="paragraph" w:customStyle="1" w:styleId="63229BE11A044311AA78C4ED9947E615">
    <w:name w:val="63229BE11A044311AA78C4ED9947E615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050E50D8F2434BDD8A5B9BE006FF9BEE">
    <w:name w:val="050E50D8F2434BDD8A5B9BE006FF9BEE"/>
    <w:rsid w:val="006A2778"/>
    <w:rPr>
      <w:lang w:val="en-GB" w:eastAsia="en-GB"/>
    </w:rPr>
  </w:style>
  <w:style w:type="paragraph" w:customStyle="1" w:styleId="FC6EA6C9874B4189BF76AC5AA01C31F1">
    <w:name w:val="FC6EA6C9874B4189BF76AC5AA01C31F1"/>
    <w:rsid w:val="006A2778"/>
    <w:rPr>
      <w:lang w:val="en-GB" w:eastAsia="en-GB"/>
    </w:rPr>
  </w:style>
  <w:style w:type="paragraph" w:customStyle="1" w:styleId="671C400FD4E94D23BDB4C001F93306F9">
    <w:name w:val="671C400FD4E94D23BDB4C001F93306F9"/>
    <w:rsid w:val="006A2778"/>
    <w:rPr>
      <w:lang w:val="en-GB" w:eastAsia="en-GB"/>
    </w:rPr>
  </w:style>
  <w:style w:type="paragraph" w:customStyle="1" w:styleId="6F434CF9F4664C7BA2F3E2D7E98D6111">
    <w:name w:val="6F434CF9F4664C7BA2F3E2D7E98D6111"/>
    <w:rsid w:val="006A2778"/>
    <w:rPr>
      <w:lang w:val="en-GB" w:eastAsia="en-GB"/>
    </w:rPr>
  </w:style>
  <w:style w:type="paragraph" w:customStyle="1" w:styleId="7E52DBE50D57450BA8D4085A685FA5E3">
    <w:name w:val="7E52DBE50D57450BA8D4085A685FA5E3"/>
    <w:rsid w:val="006A2778"/>
    <w:rPr>
      <w:lang w:val="en-GB" w:eastAsia="en-GB"/>
    </w:rPr>
  </w:style>
  <w:style w:type="paragraph" w:customStyle="1" w:styleId="F6FBC2ACAC9F4619B291838947AEABC5">
    <w:name w:val="F6FBC2ACAC9F4619B291838947AEABC5"/>
    <w:rsid w:val="006A2778"/>
    <w:rPr>
      <w:lang w:val="en-GB" w:eastAsia="en-GB"/>
    </w:rPr>
  </w:style>
  <w:style w:type="paragraph" w:customStyle="1" w:styleId="0D6C125BC6AF44A7B9D4B6E1E179DC7B">
    <w:name w:val="0D6C125BC6AF44A7B9D4B6E1E179DC7B"/>
    <w:rsid w:val="006A2778"/>
    <w:rPr>
      <w:lang w:val="en-GB" w:eastAsia="en-GB"/>
    </w:rPr>
  </w:style>
  <w:style w:type="paragraph" w:customStyle="1" w:styleId="E64675152EBC47ACA748AC803EEABCBA">
    <w:name w:val="E64675152EBC47ACA748AC803EEABCBA"/>
    <w:rsid w:val="006A2778"/>
    <w:rPr>
      <w:lang w:val="en-GB" w:eastAsia="en-GB"/>
    </w:rPr>
  </w:style>
  <w:style w:type="paragraph" w:customStyle="1" w:styleId="A60CF8F37C974ED2953CF9E3B3A267C1">
    <w:name w:val="A60CF8F37C974ED2953CF9E3B3A267C1"/>
    <w:rsid w:val="006A2778"/>
    <w:rPr>
      <w:lang w:val="en-GB" w:eastAsia="en-GB"/>
    </w:rPr>
  </w:style>
  <w:style w:type="paragraph" w:customStyle="1" w:styleId="48AD78C2C5B542E982AF042226A675E5">
    <w:name w:val="48AD78C2C5B542E982AF042226A675E5"/>
    <w:rsid w:val="006A2778"/>
    <w:rPr>
      <w:lang w:val="en-GB" w:eastAsia="en-GB"/>
    </w:rPr>
  </w:style>
  <w:style w:type="paragraph" w:customStyle="1" w:styleId="7F78CD62D23841BC9E12609BE1B31D0F">
    <w:name w:val="7F78CD62D23841BC9E12609BE1B31D0F"/>
    <w:rsid w:val="006A2778"/>
    <w:rPr>
      <w:lang w:val="en-GB" w:eastAsia="en-GB"/>
    </w:rPr>
  </w:style>
  <w:style w:type="paragraph" w:customStyle="1" w:styleId="9858A2716C614E399716496728D4FBB8">
    <w:name w:val="9858A2716C614E399716496728D4FBB8"/>
    <w:rsid w:val="00846EFD"/>
    <w:rPr>
      <w:lang w:val="en-GB" w:eastAsia="en-GB"/>
    </w:rPr>
  </w:style>
  <w:style w:type="paragraph" w:customStyle="1" w:styleId="BEB3859D406B4231B2E84F4679EC7BBA">
    <w:name w:val="BEB3859D406B4231B2E84F4679EC7BBA"/>
    <w:rsid w:val="00846EFD"/>
    <w:rPr>
      <w:lang w:val="en-GB" w:eastAsia="en-GB"/>
    </w:rPr>
  </w:style>
  <w:style w:type="paragraph" w:customStyle="1" w:styleId="60335450E9474889A8536E8EA679BD4C">
    <w:name w:val="60335450E9474889A8536E8EA679BD4C"/>
    <w:rsid w:val="00846EFD"/>
    <w:rPr>
      <w:lang w:val="en-GB" w:eastAsia="en-GB"/>
    </w:rPr>
  </w:style>
  <w:style w:type="paragraph" w:customStyle="1" w:styleId="4FB8A02609324322A105F6A4273F6D0A">
    <w:name w:val="4FB8A02609324322A105F6A4273F6D0A"/>
    <w:rsid w:val="00846EFD"/>
    <w:rPr>
      <w:lang w:val="en-GB" w:eastAsia="en-GB"/>
    </w:rPr>
  </w:style>
  <w:style w:type="paragraph" w:customStyle="1" w:styleId="6409E30A3C6C49D9ACEA08573CFE0B5D">
    <w:name w:val="6409E30A3C6C49D9ACEA08573CFE0B5D"/>
    <w:rsid w:val="00846EFD"/>
    <w:rPr>
      <w:lang w:val="en-GB" w:eastAsia="en-GB"/>
    </w:rPr>
  </w:style>
  <w:style w:type="paragraph" w:customStyle="1" w:styleId="043E9A4D844F45E5BC54E272264E6A5C">
    <w:name w:val="043E9A4D844F45E5BC54E272264E6A5C"/>
    <w:rsid w:val="00846EFD"/>
    <w:rPr>
      <w:lang w:val="en-GB" w:eastAsia="en-GB"/>
    </w:rPr>
  </w:style>
  <w:style w:type="paragraph" w:customStyle="1" w:styleId="C1FE393FBE52479FAA583CCACADC2C1D">
    <w:name w:val="C1FE393FBE52479FAA583CCACADC2C1D"/>
    <w:rsid w:val="00846EFD"/>
    <w:rPr>
      <w:lang w:val="en-GB" w:eastAsia="en-GB"/>
    </w:rPr>
  </w:style>
  <w:style w:type="paragraph" w:customStyle="1" w:styleId="3DE1595D4C134C0E99D4D128BC1196B4">
    <w:name w:val="3DE1595D4C134C0E99D4D128BC1196B4"/>
    <w:rsid w:val="00846EFD"/>
    <w:rPr>
      <w:lang w:val="en-GB" w:eastAsia="en-GB"/>
    </w:rPr>
  </w:style>
  <w:style w:type="paragraph" w:customStyle="1" w:styleId="40D1E3915487485A8EFDCD8864EEEA27">
    <w:name w:val="40D1E3915487485A8EFDCD8864EEEA27"/>
    <w:rsid w:val="00846EFD"/>
    <w:rPr>
      <w:lang w:val="en-GB" w:eastAsia="en-GB"/>
    </w:rPr>
  </w:style>
  <w:style w:type="paragraph" w:customStyle="1" w:styleId="D61722041ACB41E182B4095EDF3004D4">
    <w:name w:val="D61722041ACB41E182B4095EDF3004D4"/>
    <w:rsid w:val="00846EFD"/>
    <w:rPr>
      <w:lang w:val="en-GB" w:eastAsia="en-GB"/>
    </w:rPr>
  </w:style>
  <w:style w:type="paragraph" w:customStyle="1" w:styleId="8E986B4A85CE4EAB91BE7864B7B5DDFF">
    <w:name w:val="8E986B4A85CE4EAB91BE7864B7B5DDFF"/>
    <w:rsid w:val="00846EFD"/>
    <w:rPr>
      <w:lang w:val="en-GB" w:eastAsia="en-GB"/>
    </w:rPr>
  </w:style>
  <w:style w:type="paragraph" w:customStyle="1" w:styleId="1BB42493DF65415AAEF9C00FE74F879E">
    <w:name w:val="1BB42493DF65415AAEF9C00FE74F879E"/>
    <w:rsid w:val="00920E56"/>
    <w:rPr>
      <w:lang w:val="en-GB" w:eastAsia="en-GB"/>
    </w:rPr>
  </w:style>
  <w:style w:type="paragraph" w:customStyle="1" w:styleId="33DDD9BCA77D41C6A0C64B4E70F19908">
    <w:name w:val="33DDD9BCA77D41C6A0C64B4E70F19908"/>
    <w:rsid w:val="00920E56"/>
    <w:rPr>
      <w:lang w:val="en-GB" w:eastAsia="en-GB"/>
    </w:rPr>
  </w:style>
  <w:style w:type="paragraph" w:customStyle="1" w:styleId="BAC589AE8B3A406D90C2CF551E94D429">
    <w:name w:val="BAC589AE8B3A406D90C2CF551E94D429"/>
    <w:rsid w:val="00C22B33"/>
    <w:rPr>
      <w:lang w:val="en-GB" w:eastAsia="en-GB"/>
    </w:rPr>
  </w:style>
  <w:style w:type="paragraph" w:customStyle="1" w:styleId="158472D65A124B5D969A627946C19284">
    <w:name w:val="158472D65A124B5D969A627946C19284"/>
    <w:rsid w:val="00C22B33"/>
    <w:rPr>
      <w:lang w:val="en-GB" w:eastAsia="en-GB"/>
    </w:rPr>
  </w:style>
  <w:style w:type="paragraph" w:customStyle="1" w:styleId="292378353CC9450CB27D92EA7155E457">
    <w:name w:val="292378353CC9450CB27D92EA7155E457"/>
    <w:rsid w:val="00C22B33"/>
    <w:rPr>
      <w:lang w:val="en-GB" w:eastAsia="en-GB"/>
    </w:rPr>
  </w:style>
  <w:style w:type="paragraph" w:customStyle="1" w:styleId="3E7923E97794438E9CAC573755A4B60D">
    <w:name w:val="3E7923E97794438E9CAC573755A4B60D"/>
    <w:rsid w:val="005740D7"/>
    <w:rPr>
      <w:lang w:val="en-GB" w:eastAsia="en-GB"/>
    </w:rPr>
  </w:style>
  <w:style w:type="paragraph" w:customStyle="1" w:styleId="28EF10925EBF4F32AC54564CD53FC5AF">
    <w:name w:val="28EF10925EBF4F32AC54564CD53FC5AF"/>
    <w:rsid w:val="005740D7"/>
    <w:rPr>
      <w:lang w:val="en-GB" w:eastAsia="en-GB"/>
    </w:rPr>
  </w:style>
  <w:style w:type="paragraph" w:customStyle="1" w:styleId="61E288FC347C493388BC9D79DEB11BDD">
    <w:name w:val="61E288FC347C493388BC9D79DEB11BDD"/>
    <w:rsid w:val="005740D7"/>
    <w:rPr>
      <w:lang w:val="en-GB" w:eastAsia="en-GB"/>
    </w:rPr>
  </w:style>
  <w:style w:type="paragraph" w:customStyle="1" w:styleId="49BCA0EE9D6B472C86905ECB15AD96EC">
    <w:name w:val="49BCA0EE9D6B472C86905ECB15AD96EC"/>
    <w:rsid w:val="005740D7"/>
    <w:rPr>
      <w:lang w:val="en-GB" w:eastAsia="en-GB"/>
    </w:rPr>
  </w:style>
  <w:style w:type="paragraph" w:customStyle="1" w:styleId="DFFA4D47CCA14759A36B409779FF04F6">
    <w:name w:val="DFFA4D47CCA14759A36B409779FF04F6"/>
    <w:rsid w:val="005740D7"/>
    <w:rPr>
      <w:lang w:val="en-GB" w:eastAsia="en-GB"/>
    </w:rPr>
  </w:style>
  <w:style w:type="paragraph" w:customStyle="1" w:styleId="B46309B375B148A592FAB5277317550F">
    <w:name w:val="B46309B375B148A592FAB5277317550F"/>
    <w:rsid w:val="005740D7"/>
    <w:rPr>
      <w:lang w:val="en-GB" w:eastAsia="en-GB"/>
    </w:rPr>
  </w:style>
  <w:style w:type="paragraph" w:customStyle="1" w:styleId="B756FD69965E48339D6C9D442594FAC0">
    <w:name w:val="B756FD69965E48339D6C9D442594FAC0"/>
    <w:rsid w:val="005740D7"/>
    <w:rPr>
      <w:lang w:val="en-GB" w:eastAsia="en-GB"/>
    </w:rPr>
  </w:style>
  <w:style w:type="paragraph" w:customStyle="1" w:styleId="232F7796E418415FBA20E890D7A2163C">
    <w:name w:val="232F7796E418415FBA20E890D7A2163C"/>
    <w:rsid w:val="005740D7"/>
    <w:rPr>
      <w:lang w:val="en-GB" w:eastAsia="en-GB"/>
    </w:rPr>
  </w:style>
  <w:style w:type="paragraph" w:customStyle="1" w:styleId="A3991E1A9F0B42CF8EB9686BBE017E63">
    <w:name w:val="A3991E1A9F0B42CF8EB9686BBE017E63"/>
    <w:rsid w:val="005740D7"/>
    <w:rPr>
      <w:lang w:val="en-GB" w:eastAsia="en-GB"/>
    </w:rPr>
  </w:style>
  <w:style w:type="paragraph" w:customStyle="1" w:styleId="FE3E0F0EADAC4C50BF0F66A8C65D1D96">
    <w:name w:val="FE3E0F0EADAC4C50BF0F66A8C65D1D96"/>
    <w:rsid w:val="0022180C"/>
    <w:rPr>
      <w:lang w:val="en-GB" w:eastAsia="en-GB"/>
    </w:rPr>
  </w:style>
  <w:style w:type="paragraph" w:customStyle="1" w:styleId="5E4D7CB1DF4847B9BC3A188F6CAE274D">
    <w:name w:val="5E4D7CB1DF4847B9BC3A188F6CAE274D"/>
    <w:rsid w:val="0022180C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D o n e _ L i n e > W o r k D o n e _ L i n e < / W o r k D o n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48D2-BFB1-464A-9B0C-E9CF5CC6C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3.xml><?xml version="1.0" encoding="utf-8"?>
<ds:datastoreItem xmlns:ds="http://schemas.openxmlformats.org/officeDocument/2006/customXml" ds:itemID="{1410AE1C-B452-478D-8B63-CCCAF174C1E9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70E5A7C6-FF4A-4938-A845-067EBF91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2023-01-10T20:10:00Z</dcterms:created>
  <dcterms:modified xsi:type="dcterms:W3CDTF">2023-02-27T12:49:00Z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